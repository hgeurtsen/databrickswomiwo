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4A0" w:firstRow="1" w:lastRow="0" w:firstColumn="1" w:lastColumn="0" w:noHBand="0" w:noVBand="1"/>
      </w:tblPr>
      <w:tblGrid>
        <w:gridCol w:w="1728"/>
        <w:gridCol w:w="5112"/>
      </w:tblGrid>
      <w:tr w:rsidR="008100CF" w:rsidRPr="008100CF" w14:paraId="4C4B6FCB" w14:textId="77777777" w:rsidTr="00AC434B">
        <w:trPr>
          <w:trHeight w:hRule="exact" w:val="5184"/>
        </w:trPr>
        <w:tc>
          <w:tcPr>
            <w:tcW w:w="1728" w:type="dxa"/>
          </w:tcPr>
          <w:p w14:paraId="4C4B6FC9" w14:textId="77777777" w:rsidR="00B12FDA" w:rsidRPr="008100CF" w:rsidRDefault="00B12FDA" w:rsidP="00B12FDA">
            <w:pPr>
              <w:pStyle w:val="Bodycopy"/>
              <w:rPr>
                <w:color w:val="282828" w:themeColor="text1" w:themeShade="80"/>
              </w:rPr>
            </w:pPr>
            <w:bookmarkStart w:id="0" w:name="_GoBack"/>
            <w:bookmarkEnd w:id="0"/>
          </w:p>
        </w:tc>
        <w:tc>
          <w:tcPr>
            <w:tcW w:w="5112" w:type="dxa"/>
          </w:tcPr>
          <w:p w14:paraId="4C4B6FCA" w14:textId="77777777" w:rsidR="00B12FDA" w:rsidRPr="008100CF" w:rsidRDefault="00B12FDA" w:rsidP="00576950">
            <w:pPr>
              <w:pStyle w:val="Bodycopy"/>
              <w:rPr>
                <w:color w:val="282828" w:themeColor="text1" w:themeShade="80"/>
              </w:rPr>
            </w:pPr>
          </w:p>
        </w:tc>
      </w:tr>
      <w:tr w:rsidR="008100CF" w:rsidRPr="008100CF" w14:paraId="4C4B6FD1" w14:textId="77777777" w:rsidTr="00AC434B">
        <w:trPr>
          <w:trHeight w:hRule="exact" w:val="8323"/>
        </w:trPr>
        <w:tc>
          <w:tcPr>
            <w:tcW w:w="1728" w:type="dxa"/>
          </w:tcPr>
          <w:p w14:paraId="4C4B6FCC" w14:textId="77777777" w:rsidR="00B12FDA" w:rsidRPr="008100CF" w:rsidRDefault="00B12FDA" w:rsidP="00B12FDA">
            <w:pPr>
              <w:pStyle w:val="Bodycopy"/>
              <w:rPr>
                <w:rFonts w:ascii="Segoe Pro Display Light" w:hAnsi="Segoe Pro Display Light"/>
                <w:color w:val="282828" w:themeColor="text1" w:themeShade="80"/>
              </w:rPr>
            </w:pPr>
          </w:p>
        </w:tc>
        <w:tc>
          <w:tcPr>
            <w:tcW w:w="5112" w:type="dxa"/>
          </w:tcPr>
          <w:p w14:paraId="4C4B6FD0" w14:textId="4F952067" w:rsidR="00B12FDA" w:rsidRPr="00E13321" w:rsidRDefault="00A9621A" w:rsidP="00690692">
            <w:pPr>
              <w:pStyle w:val="Commentary"/>
              <w:rPr>
                <w:rFonts w:asciiTheme="majorHAnsi" w:hAnsiTheme="majorHAnsi"/>
                <w:i w:val="0"/>
                <w:sz w:val="56"/>
                <w:szCs w:val="56"/>
              </w:rPr>
            </w:pPr>
            <w:r>
              <w:rPr>
                <w:rFonts w:asciiTheme="majorHAnsi" w:hAnsiTheme="majorHAnsi"/>
                <w:i w:val="0"/>
                <w:sz w:val="56"/>
                <w:szCs w:val="56"/>
              </w:rPr>
              <w:t>Lab</w:t>
            </w:r>
            <w:r w:rsidR="00D73C6B">
              <w:rPr>
                <w:rFonts w:asciiTheme="majorHAnsi" w:hAnsiTheme="majorHAnsi"/>
                <w:i w:val="0"/>
                <w:sz w:val="56"/>
                <w:szCs w:val="56"/>
              </w:rPr>
              <w:t xml:space="preserve">: </w:t>
            </w:r>
            <w:r w:rsidR="009874C5">
              <w:rPr>
                <w:rFonts w:asciiTheme="majorHAnsi" w:hAnsiTheme="majorHAnsi"/>
                <w:i w:val="0"/>
                <w:sz w:val="56"/>
                <w:szCs w:val="56"/>
              </w:rPr>
              <w:t xml:space="preserve">SQL </w:t>
            </w:r>
            <w:r w:rsidR="00BD1D9B">
              <w:rPr>
                <w:rFonts w:asciiTheme="majorHAnsi" w:hAnsiTheme="majorHAnsi"/>
                <w:i w:val="0"/>
                <w:sz w:val="56"/>
                <w:szCs w:val="56"/>
              </w:rPr>
              <w:t xml:space="preserve">Data Warehouse </w:t>
            </w:r>
            <w:r w:rsidR="009874C5">
              <w:rPr>
                <w:rFonts w:asciiTheme="majorHAnsi" w:hAnsiTheme="majorHAnsi"/>
                <w:i w:val="0"/>
                <w:sz w:val="56"/>
                <w:szCs w:val="56"/>
              </w:rPr>
              <w:t>– Introduction</w:t>
            </w:r>
            <w:r w:rsidR="003473DA">
              <w:rPr>
                <w:rFonts w:asciiTheme="majorHAnsi" w:hAnsiTheme="majorHAnsi"/>
                <w:i w:val="0"/>
                <w:sz w:val="56"/>
                <w:szCs w:val="56"/>
              </w:rPr>
              <w:t xml:space="preserve">, Load, </w:t>
            </w:r>
            <w:r w:rsidR="001D3093">
              <w:rPr>
                <w:rFonts w:asciiTheme="majorHAnsi" w:hAnsiTheme="majorHAnsi"/>
                <w:i w:val="0"/>
                <w:sz w:val="56"/>
                <w:szCs w:val="56"/>
              </w:rPr>
              <w:t xml:space="preserve">and </w:t>
            </w:r>
            <w:r w:rsidR="00EC7366">
              <w:rPr>
                <w:rFonts w:asciiTheme="majorHAnsi" w:hAnsiTheme="majorHAnsi"/>
                <w:i w:val="0"/>
                <w:sz w:val="56"/>
                <w:szCs w:val="56"/>
              </w:rPr>
              <w:t>Enrich</w:t>
            </w:r>
            <w:r w:rsidR="006B3706">
              <w:rPr>
                <w:rFonts w:asciiTheme="majorHAnsi" w:hAnsiTheme="majorHAnsi"/>
                <w:i w:val="0"/>
                <w:sz w:val="56"/>
                <w:szCs w:val="56"/>
              </w:rPr>
              <w:t xml:space="preserve"> </w:t>
            </w:r>
          </w:p>
        </w:tc>
      </w:tr>
    </w:tbl>
    <w:p w14:paraId="4C4B6FD2" w14:textId="77777777" w:rsidR="00641BD9" w:rsidRPr="008100CF" w:rsidRDefault="00641BD9" w:rsidP="00082080">
      <w:pPr>
        <w:pStyle w:val="Bodycopy"/>
        <w:rPr>
          <w:color w:val="282828" w:themeColor="text1" w:themeShade="80"/>
        </w:rPr>
      </w:pPr>
    </w:p>
    <w:p w14:paraId="4C4B6FD3" w14:textId="77777777" w:rsidR="00A54589" w:rsidRDefault="004A446A" w:rsidP="00BE4998">
      <w:pPr>
        <w:pStyle w:val="TOCHeading"/>
        <w:ind w:left="-540"/>
      </w:pPr>
      <w:r w:rsidRPr="003C4251">
        <w:lastRenderedPageBreak/>
        <w:t>Contents</w:t>
      </w:r>
    </w:p>
    <w:sdt>
      <w:sdtPr>
        <w:rPr>
          <w:rFonts w:ascii="Arial" w:eastAsiaTheme="minorHAnsi" w:hAnsi="Arial" w:cstheme="minorBidi"/>
          <w:color w:val="auto"/>
          <w:sz w:val="22"/>
          <w:szCs w:val="22"/>
        </w:rPr>
        <w:id w:val="291100721"/>
        <w:docPartObj>
          <w:docPartGallery w:val="Table of Contents"/>
          <w:docPartUnique/>
        </w:docPartObj>
      </w:sdtPr>
      <w:sdtEndPr>
        <w:rPr>
          <w:b/>
          <w:bCs/>
          <w:noProof/>
        </w:rPr>
      </w:sdtEndPr>
      <w:sdtContent>
        <w:p w14:paraId="56FE44E5" w14:textId="30E97EA9" w:rsidR="005B0D40" w:rsidRDefault="005B0D40">
          <w:pPr>
            <w:pStyle w:val="TOCHeading"/>
          </w:pPr>
          <w:r>
            <w:t>Contents</w:t>
          </w:r>
        </w:p>
        <w:p w14:paraId="4706136A" w14:textId="5AF5B3BE" w:rsidR="00F23D58" w:rsidRDefault="005B0D40">
          <w:pPr>
            <w:pStyle w:val="TOC1"/>
            <w:tabs>
              <w:tab w:val="right" w:leader="dot" w:pos="980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506839769" w:history="1">
            <w:r w:rsidR="00F23D58" w:rsidRPr="008B1DF4">
              <w:rPr>
                <w:rStyle w:val="Hyperlink"/>
                <w:noProof/>
              </w:rPr>
              <w:t>Introduction</w:t>
            </w:r>
            <w:r w:rsidR="00F23D58">
              <w:rPr>
                <w:noProof/>
                <w:webHidden/>
              </w:rPr>
              <w:tab/>
            </w:r>
            <w:r w:rsidR="00F23D58">
              <w:rPr>
                <w:noProof/>
                <w:webHidden/>
              </w:rPr>
              <w:fldChar w:fldCharType="begin"/>
            </w:r>
            <w:r w:rsidR="00F23D58">
              <w:rPr>
                <w:noProof/>
                <w:webHidden/>
              </w:rPr>
              <w:instrText xml:space="preserve"> PAGEREF _Toc506839769 \h </w:instrText>
            </w:r>
            <w:r w:rsidR="00F23D58">
              <w:rPr>
                <w:noProof/>
                <w:webHidden/>
              </w:rPr>
            </w:r>
            <w:r w:rsidR="00F23D58">
              <w:rPr>
                <w:noProof/>
                <w:webHidden/>
              </w:rPr>
              <w:fldChar w:fldCharType="separate"/>
            </w:r>
            <w:r w:rsidR="00F23D58">
              <w:rPr>
                <w:noProof/>
                <w:webHidden/>
              </w:rPr>
              <w:t>3</w:t>
            </w:r>
            <w:r w:rsidR="00F23D58">
              <w:rPr>
                <w:noProof/>
                <w:webHidden/>
              </w:rPr>
              <w:fldChar w:fldCharType="end"/>
            </w:r>
          </w:hyperlink>
        </w:p>
        <w:p w14:paraId="4F23A96A" w14:textId="3A556F17" w:rsidR="00F23D58" w:rsidRDefault="00F23D58">
          <w:pPr>
            <w:pStyle w:val="TOC1"/>
            <w:tabs>
              <w:tab w:val="right" w:leader="dot" w:pos="9800"/>
            </w:tabs>
            <w:rPr>
              <w:rFonts w:asciiTheme="minorHAnsi" w:eastAsiaTheme="minorEastAsia" w:hAnsiTheme="minorHAnsi" w:cstheme="minorBidi"/>
              <w:noProof/>
              <w:color w:val="auto"/>
              <w:sz w:val="22"/>
              <w:szCs w:val="22"/>
            </w:rPr>
          </w:pPr>
          <w:hyperlink w:anchor="_Toc506839770" w:history="1">
            <w:r w:rsidRPr="008B1DF4">
              <w:rPr>
                <w:rStyle w:val="Hyperlink"/>
                <w:noProof/>
              </w:rPr>
              <w:t>Take-away</w:t>
            </w:r>
            <w:r>
              <w:rPr>
                <w:noProof/>
                <w:webHidden/>
              </w:rPr>
              <w:tab/>
            </w:r>
            <w:r>
              <w:rPr>
                <w:noProof/>
                <w:webHidden/>
              </w:rPr>
              <w:fldChar w:fldCharType="begin"/>
            </w:r>
            <w:r>
              <w:rPr>
                <w:noProof/>
                <w:webHidden/>
              </w:rPr>
              <w:instrText xml:space="preserve"> PAGEREF _Toc506839770 \h </w:instrText>
            </w:r>
            <w:r>
              <w:rPr>
                <w:noProof/>
                <w:webHidden/>
              </w:rPr>
            </w:r>
            <w:r>
              <w:rPr>
                <w:noProof/>
                <w:webHidden/>
              </w:rPr>
              <w:fldChar w:fldCharType="separate"/>
            </w:r>
            <w:r>
              <w:rPr>
                <w:noProof/>
                <w:webHidden/>
              </w:rPr>
              <w:t>3</w:t>
            </w:r>
            <w:r>
              <w:rPr>
                <w:noProof/>
                <w:webHidden/>
              </w:rPr>
              <w:fldChar w:fldCharType="end"/>
            </w:r>
          </w:hyperlink>
        </w:p>
        <w:p w14:paraId="26273488" w14:textId="38CF349B" w:rsidR="00F23D58" w:rsidRDefault="00F23D58">
          <w:pPr>
            <w:pStyle w:val="TOC1"/>
            <w:tabs>
              <w:tab w:val="right" w:leader="dot" w:pos="9800"/>
            </w:tabs>
            <w:rPr>
              <w:rFonts w:asciiTheme="minorHAnsi" w:eastAsiaTheme="minorEastAsia" w:hAnsiTheme="minorHAnsi" w:cstheme="minorBidi"/>
              <w:noProof/>
              <w:color w:val="auto"/>
              <w:sz w:val="22"/>
              <w:szCs w:val="22"/>
            </w:rPr>
          </w:pPr>
          <w:hyperlink w:anchor="_Toc506839771" w:history="1">
            <w:r w:rsidRPr="008B1DF4">
              <w:rPr>
                <w:rStyle w:val="Hyperlink"/>
                <w:noProof/>
              </w:rPr>
              <w:t>Prerequisites</w:t>
            </w:r>
            <w:r>
              <w:rPr>
                <w:noProof/>
                <w:webHidden/>
              </w:rPr>
              <w:tab/>
            </w:r>
            <w:r>
              <w:rPr>
                <w:noProof/>
                <w:webHidden/>
              </w:rPr>
              <w:fldChar w:fldCharType="begin"/>
            </w:r>
            <w:r>
              <w:rPr>
                <w:noProof/>
                <w:webHidden/>
              </w:rPr>
              <w:instrText xml:space="preserve"> PAGEREF _Toc506839771 \h </w:instrText>
            </w:r>
            <w:r>
              <w:rPr>
                <w:noProof/>
                <w:webHidden/>
              </w:rPr>
            </w:r>
            <w:r>
              <w:rPr>
                <w:noProof/>
                <w:webHidden/>
              </w:rPr>
              <w:fldChar w:fldCharType="separate"/>
            </w:r>
            <w:r>
              <w:rPr>
                <w:noProof/>
                <w:webHidden/>
              </w:rPr>
              <w:t>3</w:t>
            </w:r>
            <w:r>
              <w:rPr>
                <w:noProof/>
                <w:webHidden/>
              </w:rPr>
              <w:fldChar w:fldCharType="end"/>
            </w:r>
          </w:hyperlink>
        </w:p>
        <w:p w14:paraId="491703E5" w14:textId="10AB21E0" w:rsidR="00F23D58" w:rsidRDefault="00F23D58">
          <w:pPr>
            <w:pStyle w:val="TOC1"/>
            <w:tabs>
              <w:tab w:val="right" w:leader="dot" w:pos="9800"/>
            </w:tabs>
            <w:rPr>
              <w:rFonts w:asciiTheme="minorHAnsi" w:eastAsiaTheme="minorEastAsia" w:hAnsiTheme="minorHAnsi" w:cstheme="minorBidi"/>
              <w:noProof/>
              <w:color w:val="auto"/>
              <w:sz w:val="22"/>
              <w:szCs w:val="22"/>
            </w:rPr>
          </w:pPr>
          <w:hyperlink w:anchor="_Toc506839772" w:history="1">
            <w:r w:rsidRPr="008B1DF4">
              <w:rPr>
                <w:rStyle w:val="Hyperlink"/>
                <w:noProof/>
              </w:rPr>
              <w:t>Class</w:t>
            </w:r>
            <w:r>
              <w:rPr>
                <w:noProof/>
                <w:webHidden/>
              </w:rPr>
              <w:tab/>
            </w:r>
            <w:r>
              <w:rPr>
                <w:noProof/>
                <w:webHidden/>
              </w:rPr>
              <w:fldChar w:fldCharType="begin"/>
            </w:r>
            <w:r>
              <w:rPr>
                <w:noProof/>
                <w:webHidden/>
              </w:rPr>
              <w:instrText xml:space="preserve"> PAGEREF _Toc506839772 \h </w:instrText>
            </w:r>
            <w:r>
              <w:rPr>
                <w:noProof/>
                <w:webHidden/>
              </w:rPr>
            </w:r>
            <w:r>
              <w:rPr>
                <w:noProof/>
                <w:webHidden/>
              </w:rPr>
              <w:fldChar w:fldCharType="separate"/>
            </w:r>
            <w:r>
              <w:rPr>
                <w:noProof/>
                <w:webHidden/>
              </w:rPr>
              <w:t>4</w:t>
            </w:r>
            <w:r>
              <w:rPr>
                <w:noProof/>
                <w:webHidden/>
              </w:rPr>
              <w:fldChar w:fldCharType="end"/>
            </w:r>
          </w:hyperlink>
        </w:p>
        <w:p w14:paraId="12FD54C4" w14:textId="2D6F5DFC" w:rsidR="00F23D58" w:rsidRDefault="00F23D58">
          <w:pPr>
            <w:pStyle w:val="TOC2"/>
            <w:rPr>
              <w:rFonts w:asciiTheme="minorHAnsi" w:eastAsiaTheme="minorEastAsia" w:hAnsiTheme="minorHAnsi" w:cstheme="minorBidi"/>
              <w:noProof/>
              <w:color w:val="auto"/>
              <w:sz w:val="22"/>
              <w:szCs w:val="22"/>
            </w:rPr>
          </w:pPr>
          <w:hyperlink w:anchor="_Toc506839773" w:history="1">
            <w:r w:rsidRPr="008B1DF4">
              <w:rPr>
                <w:rStyle w:val="Hyperlink"/>
                <w:noProof/>
                <w:lang w:val="en-IN" w:eastAsia="en-IN"/>
              </w:rPr>
              <w:t xml:space="preserve">Section 1: </w:t>
            </w:r>
            <w:r w:rsidRPr="008B1DF4">
              <w:rPr>
                <w:rStyle w:val="Hyperlink"/>
                <w:noProof/>
              </w:rPr>
              <w:t>Provision SQL Data Warehouse</w:t>
            </w:r>
            <w:r>
              <w:rPr>
                <w:noProof/>
                <w:webHidden/>
              </w:rPr>
              <w:tab/>
            </w:r>
            <w:r>
              <w:rPr>
                <w:noProof/>
                <w:webHidden/>
              </w:rPr>
              <w:fldChar w:fldCharType="begin"/>
            </w:r>
            <w:r>
              <w:rPr>
                <w:noProof/>
                <w:webHidden/>
              </w:rPr>
              <w:instrText xml:space="preserve"> PAGEREF _Toc506839773 \h </w:instrText>
            </w:r>
            <w:r>
              <w:rPr>
                <w:noProof/>
                <w:webHidden/>
              </w:rPr>
            </w:r>
            <w:r>
              <w:rPr>
                <w:noProof/>
                <w:webHidden/>
              </w:rPr>
              <w:fldChar w:fldCharType="separate"/>
            </w:r>
            <w:r>
              <w:rPr>
                <w:noProof/>
                <w:webHidden/>
              </w:rPr>
              <w:t>4</w:t>
            </w:r>
            <w:r>
              <w:rPr>
                <w:noProof/>
                <w:webHidden/>
              </w:rPr>
              <w:fldChar w:fldCharType="end"/>
            </w:r>
          </w:hyperlink>
        </w:p>
        <w:p w14:paraId="1BA99E40" w14:textId="0E03C6BD" w:rsidR="00F23D58" w:rsidRDefault="00F23D58">
          <w:pPr>
            <w:pStyle w:val="TOC2"/>
            <w:rPr>
              <w:rFonts w:asciiTheme="minorHAnsi" w:eastAsiaTheme="minorEastAsia" w:hAnsiTheme="minorHAnsi" w:cstheme="minorBidi"/>
              <w:noProof/>
              <w:color w:val="auto"/>
              <w:sz w:val="22"/>
              <w:szCs w:val="22"/>
            </w:rPr>
          </w:pPr>
          <w:hyperlink w:anchor="_Toc506839774" w:history="1">
            <w:r w:rsidRPr="008B1DF4">
              <w:rPr>
                <w:rStyle w:val="Hyperlink"/>
                <w:noProof/>
              </w:rPr>
              <w:t>Section 2: Connect to SQL Data Warehouse</w:t>
            </w:r>
            <w:r>
              <w:rPr>
                <w:noProof/>
                <w:webHidden/>
              </w:rPr>
              <w:tab/>
            </w:r>
            <w:r>
              <w:rPr>
                <w:noProof/>
                <w:webHidden/>
              </w:rPr>
              <w:fldChar w:fldCharType="begin"/>
            </w:r>
            <w:r>
              <w:rPr>
                <w:noProof/>
                <w:webHidden/>
              </w:rPr>
              <w:instrText xml:space="preserve"> PAGEREF _Toc506839774 \h </w:instrText>
            </w:r>
            <w:r>
              <w:rPr>
                <w:noProof/>
                <w:webHidden/>
              </w:rPr>
            </w:r>
            <w:r>
              <w:rPr>
                <w:noProof/>
                <w:webHidden/>
              </w:rPr>
              <w:fldChar w:fldCharType="separate"/>
            </w:r>
            <w:r>
              <w:rPr>
                <w:noProof/>
                <w:webHidden/>
              </w:rPr>
              <w:t>10</w:t>
            </w:r>
            <w:r>
              <w:rPr>
                <w:noProof/>
                <w:webHidden/>
              </w:rPr>
              <w:fldChar w:fldCharType="end"/>
            </w:r>
          </w:hyperlink>
        </w:p>
        <w:p w14:paraId="5528B5D2" w14:textId="42E3E5DE" w:rsidR="00F23D58" w:rsidRDefault="00F23D58">
          <w:pPr>
            <w:pStyle w:val="TOC2"/>
            <w:rPr>
              <w:rFonts w:asciiTheme="minorHAnsi" w:eastAsiaTheme="minorEastAsia" w:hAnsiTheme="minorHAnsi" w:cstheme="minorBidi"/>
              <w:noProof/>
              <w:color w:val="auto"/>
              <w:sz w:val="22"/>
              <w:szCs w:val="22"/>
            </w:rPr>
          </w:pPr>
          <w:hyperlink w:anchor="_Toc506839775" w:history="1">
            <w:r w:rsidRPr="008B1DF4">
              <w:rPr>
                <w:rStyle w:val="Hyperlink"/>
                <w:noProof/>
              </w:rPr>
              <w:t>Section 3: Create user and assign resource class</w:t>
            </w:r>
            <w:r>
              <w:rPr>
                <w:noProof/>
                <w:webHidden/>
              </w:rPr>
              <w:tab/>
            </w:r>
            <w:r>
              <w:rPr>
                <w:noProof/>
                <w:webHidden/>
              </w:rPr>
              <w:fldChar w:fldCharType="begin"/>
            </w:r>
            <w:r>
              <w:rPr>
                <w:noProof/>
                <w:webHidden/>
              </w:rPr>
              <w:instrText xml:space="preserve"> PAGEREF _Toc506839775 \h </w:instrText>
            </w:r>
            <w:r>
              <w:rPr>
                <w:noProof/>
                <w:webHidden/>
              </w:rPr>
            </w:r>
            <w:r>
              <w:rPr>
                <w:noProof/>
                <w:webHidden/>
              </w:rPr>
              <w:fldChar w:fldCharType="separate"/>
            </w:r>
            <w:r>
              <w:rPr>
                <w:noProof/>
                <w:webHidden/>
              </w:rPr>
              <w:t>13</w:t>
            </w:r>
            <w:r>
              <w:rPr>
                <w:noProof/>
                <w:webHidden/>
              </w:rPr>
              <w:fldChar w:fldCharType="end"/>
            </w:r>
          </w:hyperlink>
        </w:p>
        <w:p w14:paraId="15D41873" w14:textId="2FEE52E6" w:rsidR="00F23D58" w:rsidRDefault="00F23D58">
          <w:pPr>
            <w:pStyle w:val="TOC2"/>
            <w:rPr>
              <w:rFonts w:asciiTheme="minorHAnsi" w:eastAsiaTheme="minorEastAsia" w:hAnsiTheme="minorHAnsi" w:cstheme="minorBidi"/>
              <w:noProof/>
              <w:color w:val="auto"/>
              <w:sz w:val="22"/>
              <w:szCs w:val="22"/>
            </w:rPr>
          </w:pPr>
          <w:hyperlink w:anchor="_Toc506839776" w:history="1">
            <w:r w:rsidRPr="008B1DF4">
              <w:rPr>
                <w:rStyle w:val="Hyperlink"/>
                <w:noProof/>
              </w:rPr>
              <w:t>Section 4: Load data from Azure Blob Storage into SQL Data Warehouse using PolyBase</w:t>
            </w:r>
            <w:r>
              <w:rPr>
                <w:noProof/>
                <w:webHidden/>
              </w:rPr>
              <w:tab/>
            </w:r>
            <w:r>
              <w:rPr>
                <w:noProof/>
                <w:webHidden/>
              </w:rPr>
              <w:fldChar w:fldCharType="begin"/>
            </w:r>
            <w:r>
              <w:rPr>
                <w:noProof/>
                <w:webHidden/>
              </w:rPr>
              <w:instrText xml:space="preserve"> PAGEREF _Toc506839776 \h </w:instrText>
            </w:r>
            <w:r>
              <w:rPr>
                <w:noProof/>
                <w:webHidden/>
              </w:rPr>
            </w:r>
            <w:r>
              <w:rPr>
                <w:noProof/>
                <w:webHidden/>
              </w:rPr>
              <w:fldChar w:fldCharType="separate"/>
            </w:r>
            <w:r>
              <w:rPr>
                <w:noProof/>
                <w:webHidden/>
              </w:rPr>
              <w:t>13</w:t>
            </w:r>
            <w:r>
              <w:rPr>
                <w:noProof/>
                <w:webHidden/>
              </w:rPr>
              <w:fldChar w:fldCharType="end"/>
            </w:r>
          </w:hyperlink>
        </w:p>
        <w:p w14:paraId="04BAC17B" w14:textId="5BD0F5EA" w:rsidR="00F23D58" w:rsidRDefault="00F23D58">
          <w:pPr>
            <w:pStyle w:val="TOC2"/>
            <w:rPr>
              <w:rFonts w:asciiTheme="minorHAnsi" w:eastAsiaTheme="minorEastAsia" w:hAnsiTheme="minorHAnsi" w:cstheme="minorBidi"/>
              <w:noProof/>
              <w:color w:val="auto"/>
              <w:sz w:val="22"/>
              <w:szCs w:val="22"/>
            </w:rPr>
          </w:pPr>
          <w:hyperlink w:anchor="_Toc506839777" w:history="1">
            <w:r w:rsidRPr="008B1DF4">
              <w:rPr>
                <w:rStyle w:val="Hyperlink"/>
                <w:noProof/>
              </w:rPr>
              <w:t>Section 5: Manage SQL DW - Scale/Pause/Resume</w:t>
            </w:r>
            <w:r>
              <w:rPr>
                <w:noProof/>
                <w:webHidden/>
              </w:rPr>
              <w:tab/>
            </w:r>
            <w:r>
              <w:rPr>
                <w:noProof/>
                <w:webHidden/>
              </w:rPr>
              <w:fldChar w:fldCharType="begin"/>
            </w:r>
            <w:r>
              <w:rPr>
                <w:noProof/>
                <w:webHidden/>
              </w:rPr>
              <w:instrText xml:space="preserve"> PAGEREF _Toc506839777 \h </w:instrText>
            </w:r>
            <w:r>
              <w:rPr>
                <w:noProof/>
                <w:webHidden/>
              </w:rPr>
            </w:r>
            <w:r>
              <w:rPr>
                <w:noProof/>
                <w:webHidden/>
              </w:rPr>
              <w:fldChar w:fldCharType="separate"/>
            </w:r>
            <w:r>
              <w:rPr>
                <w:noProof/>
                <w:webHidden/>
              </w:rPr>
              <w:t>13</w:t>
            </w:r>
            <w:r>
              <w:rPr>
                <w:noProof/>
                <w:webHidden/>
              </w:rPr>
              <w:fldChar w:fldCharType="end"/>
            </w:r>
          </w:hyperlink>
        </w:p>
        <w:p w14:paraId="0B9D4D06" w14:textId="22BF4B50" w:rsidR="00F23D58" w:rsidRDefault="00F23D58">
          <w:pPr>
            <w:pStyle w:val="TOC2"/>
            <w:rPr>
              <w:rFonts w:asciiTheme="minorHAnsi" w:eastAsiaTheme="minorEastAsia" w:hAnsiTheme="minorHAnsi" w:cstheme="minorBidi"/>
              <w:noProof/>
              <w:color w:val="auto"/>
              <w:sz w:val="22"/>
              <w:szCs w:val="22"/>
            </w:rPr>
          </w:pPr>
          <w:hyperlink w:anchor="_Toc506839778" w:history="1">
            <w:r w:rsidRPr="008B1DF4">
              <w:rPr>
                <w:rStyle w:val="Hyperlink"/>
                <w:noProof/>
              </w:rPr>
              <w:t>Section 6: Enrich Analysis</w:t>
            </w:r>
            <w:r>
              <w:rPr>
                <w:noProof/>
                <w:webHidden/>
              </w:rPr>
              <w:tab/>
            </w:r>
            <w:r>
              <w:rPr>
                <w:noProof/>
                <w:webHidden/>
              </w:rPr>
              <w:fldChar w:fldCharType="begin"/>
            </w:r>
            <w:r>
              <w:rPr>
                <w:noProof/>
                <w:webHidden/>
              </w:rPr>
              <w:instrText xml:space="preserve"> PAGEREF _Toc506839778 \h </w:instrText>
            </w:r>
            <w:r>
              <w:rPr>
                <w:noProof/>
                <w:webHidden/>
              </w:rPr>
            </w:r>
            <w:r>
              <w:rPr>
                <w:noProof/>
                <w:webHidden/>
              </w:rPr>
              <w:fldChar w:fldCharType="separate"/>
            </w:r>
            <w:r>
              <w:rPr>
                <w:noProof/>
                <w:webHidden/>
              </w:rPr>
              <w:t>13</w:t>
            </w:r>
            <w:r>
              <w:rPr>
                <w:noProof/>
                <w:webHidden/>
              </w:rPr>
              <w:fldChar w:fldCharType="end"/>
            </w:r>
          </w:hyperlink>
        </w:p>
        <w:p w14:paraId="2CA0A1A5" w14:textId="47E71B53" w:rsidR="00F23D58" w:rsidRDefault="00F23D58">
          <w:pPr>
            <w:pStyle w:val="TOC2"/>
            <w:rPr>
              <w:rFonts w:asciiTheme="minorHAnsi" w:eastAsiaTheme="minorEastAsia" w:hAnsiTheme="minorHAnsi" w:cstheme="minorBidi"/>
              <w:noProof/>
              <w:color w:val="auto"/>
              <w:sz w:val="22"/>
              <w:szCs w:val="22"/>
            </w:rPr>
          </w:pPr>
          <w:hyperlink w:anchor="_Toc506839779" w:history="1">
            <w:r w:rsidRPr="008B1DF4">
              <w:rPr>
                <w:rStyle w:val="Hyperlink"/>
                <w:noProof/>
              </w:rPr>
              <w:t>Section 7: Publish Data (Optional)</w:t>
            </w:r>
            <w:r>
              <w:rPr>
                <w:noProof/>
                <w:webHidden/>
              </w:rPr>
              <w:tab/>
            </w:r>
            <w:r>
              <w:rPr>
                <w:noProof/>
                <w:webHidden/>
              </w:rPr>
              <w:fldChar w:fldCharType="begin"/>
            </w:r>
            <w:r>
              <w:rPr>
                <w:noProof/>
                <w:webHidden/>
              </w:rPr>
              <w:instrText xml:space="preserve"> PAGEREF _Toc506839779 \h </w:instrText>
            </w:r>
            <w:r>
              <w:rPr>
                <w:noProof/>
                <w:webHidden/>
              </w:rPr>
            </w:r>
            <w:r>
              <w:rPr>
                <w:noProof/>
                <w:webHidden/>
              </w:rPr>
              <w:fldChar w:fldCharType="separate"/>
            </w:r>
            <w:r>
              <w:rPr>
                <w:noProof/>
                <w:webHidden/>
              </w:rPr>
              <w:t>13</w:t>
            </w:r>
            <w:r>
              <w:rPr>
                <w:noProof/>
                <w:webHidden/>
              </w:rPr>
              <w:fldChar w:fldCharType="end"/>
            </w:r>
          </w:hyperlink>
        </w:p>
        <w:p w14:paraId="2965EED7" w14:textId="6E44ABC3" w:rsidR="00F23D58" w:rsidRDefault="00F23D58">
          <w:pPr>
            <w:pStyle w:val="TOC1"/>
            <w:tabs>
              <w:tab w:val="right" w:leader="dot" w:pos="9800"/>
            </w:tabs>
            <w:rPr>
              <w:rFonts w:asciiTheme="minorHAnsi" w:eastAsiaTheme="minorEastAsia" w:hAnsiTheme="minorHAnsi" w:cstheme="minorBidi"/>
              <w:noProof/>
              <w:color w:val="auto"/>
              <w:sz w:val="22"/>
              <w:szCs w:val="22"/>
            </w:rPr>
          </w:pPr>
          <w:hyperlink w:anchor="_Toc506839780" w:history="1">
            <w:r w:rsidRPr="008B1DF4">
              <w:rPr>
                <w:rStyle w:val="Hyperlink"/>
                <w:noProof/>
              </w:rPr>
              <w:t>Terms of use</w:t>
            </w:r>
            <w:r>
              <w:rPr>
                <w:noProof/>
                <w:webHidden/>
              </w:rPr>
              <w:tab/>
            </w:r>
            <w:r>
              <w:rPr>
                <w:noProof/>
                <w:webHidden/>
              </w:rPr>
              <w:fldChar w:fldCharType="begin"/>
            </w:r>
            <w:r>
              <w:rPr>
                <w:noProof/>
                <w:webHidden/>
              </w:rPr>
              <w:instrText xml:space="preserve"> PAGEREF _Toc506839780 \h </w:instrText>
            </w:r>
            <w:r>
              <w:rPr>
                <w:noProof/>
                <w:webHidden/>
              </w:rPr>
            </w:r>
            <w:r>
              <w:rPr>
                <w:noProof/>
                <w:webHidden/>
              </w:rPr>
              <w:fldChar w:fldCharType="separate"/>
            </w:r>
            <w:r>
              <w:rPr>
                <w:noProof/>
                <w:webHidden/>
              </w:rPr>
              <w:t>13</w:t>
            </w:r>
            <w:r>
              <w:rPr>
                <w:noProof/>
                <w:webHidden/>
              </w:rPr>
              <w:fldChar w:fldCharType="end"/>
            </w:r>
          </w:hyperlink>
        </w:p>
        <w:p w14:paraId="73A5F4AF" w14:textId="188BD20E" w:rsidR="005B0D40" w:rsidRDefault="005B0D40">
          <w:r>
            <w:rPr>
              <w:b/>
              <w:bCs/>
              <w:noProof/>
            </w:rPr>
            <w:fldChar w:fldCharType="end"/>
          </w:r>
        </w:p>
      </w:sdtContent>
    </w:sdt>
    <w:p w14:paraId="4C4B6FDF" w14:textId="77777777" w:rsidR="00161E3F" w:rsidRPr="008100CF" w:rsidRDefault="00161E3F" w:rsidP="00BF5182">
      <w:pPr>
        <w:pStyle w:val="Bodycopy"/>
        <w:rPr>
          <w:color w:val="282828" w:themeColor="text1" w:themeShade="80"/>
        </w:rPr>
      </w:pPr>
    </w:p>
    <w:p w14:paraId="4C4B6FE0" w14:textId="77777777" w:rsidR="00BF5182" w:rsidRPr="008100CF" w:rsidRDefault="00BF5182" w:rsidP="00BF5182">
      <w:pPr>
        <w:pStyle w:val="Bodycopy"/>
        <w:rPr>
          <w:color w:val="282828" w:themeColor="text1" w:themeShade="80"/>
        </w:rPr>
        <w:sectPr w:rsidR="00BF5182" w:rsidRPr="008100CF" w:rsidSect="00C03EB0">
          <w:headerReference w:type="even" r:id="rId11"/>
          <w:headerReference w:type="default" r:id="rId12"/>
          <w:footerReference w:type="even" r:id="rId13"/>
          <w:footerReference w:type="default" r:id="rId14"/>
          <w:headerReference w:type="first" r:id="rId15"/>
          <w:footerReference w:type="first" r:id="rId16"/>
          <w:pgSz w:w="12240" w:h="15840" w:code="1"/>
          <w:pgMar w:top="533" w:right="720" w:bottom="1008" w:left="1710" w:header="288" w:footer="547" w:gutter="0"/>
          <w:pgNumType w:start="1"/>
          <w:cols w:space="720"/>
          <w:titlePg/>
          <w:docGrid w:linePitch="360"/>
        </w:sectPr>
      </w:pPr>
    </w:p>
    <w:tbl>
      <w:tblPr>
        <w:tblStyle w:val="TableGrid"/>
        <w:tblpPr w:vertAnchor="text" w:horzAnchor="page" w:tblpX="1351" w:tblpY="1"/>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411"/>
      </w:tblGrid>
      <w:tr w:rsidR="008100CF" w:rsidRPr="00A22BF9" w14:paraId="4C4B6FE2" w14:textId="77777777" w:rsidTr="395EBAF7">
        <w:trPr>
          <w:trHeight w:hRule="exact" w:val="893"/>
        </w:trPr>
        <w:tc>
          <w:tcPr>
            <w:tcW w:w="3411" w:type="dxa"/>
            <w:shd w:val="clear" w:color="auto" w:fill="BB141A" w:themeFill="accent2"/>
          </w:tcPr>
          <w:p w14:paraId="4C4B6FE1" w14:textId="64387E93" w:rsidR="00F256DB" w:rsidRPr="0035196D" w:rsidRDefault="002D5B9D" w:rsidP="0035196D">
            <w:pPr>
              <w:pStyle w:val="Heading1"/>
              <w:framePr w:wrap="auto" w:vAnchor="margin" w:hAnchor="text" w:xAlign="left" w:yAlign="inline"/>
              <w:suppressOverlap w:val="0"/>
              <w:outlineLvl w:val="0"/>
            </w:pPr>
            <w:bookmarkStart w:id="1" w:name="_Toc506839769"/>
            <w:r w:rsidRPr="0035196D">
              <w:lastRenderedPageBreak/>
              <w:t>Introduction</w:t>
            </w:r>
            <w:bookmarkEnd w:id="1"/>
          </w:p>
        </w:tc>
      </w:tr>
    </w:tbl>
    <w:p w14:paraId="11B8F467" w14:textId="77777777" w:rsidR="00E26273" w:rsidRDefault="00E26273" w:rsidP="004409F1">
      <w:pPr>
        <w:pStyle w:val="Bodycopy"/>
        <w:rPr>
          <w:rFonts w:cs="Arial"/>
          <w:shd w:val="clear" w:color="auto" w:fill="FEFEFE"/>
        </w:rPr>
      </w:pPr>
    </w:p>
    <w:p w14:paraId="35F64436" w14:textId="77777777" w:rsidR="00E26273" w:rsidRDefault="00E26273" w:rsidP="004409F1">
      <w:pPr>
        <w:pStyle w:val="Bodycopy"/>
        <w:rPr>
          <w:rFonts w:cs="Arial"/>
          <w:shd w:val="clear" w:color="auto" w:fill="FEFEFE"/>
        </w:rPr>
      </w:pPr>
    </w:p>
    <w:p w14:paraId="7F84D5A7" w14:textId="77777777" w:rsidR="00E26273" w:rsidRDefault="00E26273" w:rsidP="004409F1">
      <w:pPr>
        <w:pStyle w:val="Bodycopy"/>
        <w:rPr>
          <w:rFonts w:cs="Arial"/>
          <w:shd w:val="clear" w:color="auto" w:fill="FEFEFE"/>
        </w:rPr>
      </w:pPr>
    </w:p>
    <w:p w14:paraId="43A39DE3" w14:textId="44A1EA17" w:rsidR="00E26273" w:rsidRPr="00BD1D9B" w:rsidRDefault="004F35F1" w:rsidP="00E26273">
      <w:pPr>
        <w:pStyle w:val="Bodycopy"/>
        <w:rPr>
          <w:rFonts w:cs="Arial"/>
        </w:rPr>
      </w:pPr>
      <w:r>
        <w:rPr>
          <w:rFonts w:cs="Arial"/>
          <w:shd w:val="clear" w:color="auto" w:fill="FEFEFE"/>
        </w:rPr>
        <w:t xml:space="preserve">This class introduces students to Azure SQL Data Warehouse. It helps student </w:t>
      </w:r>
      <w:r w:rsidRPr="00832CAE">
        <w:rPr>
          <w:rFonts w:cs="Arial"/>
          <w:shd w:val="clear" w:color="auto" w:fill="FEFEFE"/>
        </w:rPr>
        <w:t xml:space="preserve">to understand the value proposition of </w:t>
      </w:r>
      <w:r>
        <w:rPr>
          <w:rFonts w:cs="Arial"/>
          <w:shd w:val="clear" w:color="auto" w:fill="FEFEFE"/>
        </w:rPr>
        <w:t>SQL Data Warehouse over other data warehouse technologies</w:t>
      </w:r>
      <w:r w:rsidRPr="00832CAE">
        <w:rPr>
          <w:rFonts w:cs="Arial"/>
          <w:shd w:val="clear" w:color="auto" w:fill="FEFEFE"/>
        </w:rPr>
        <w:t xml:space="preserve">. They should understand </w:t>
      </w:r>
      <w:r>
        <w:rPr>
          <w:rFonts w:cs="Arial"/>
          <w:shd w:val="clear" w:color="auto" w:fill="FEFEFE"/>
        </w:rPr>
        <w:t xml:space="preserve">how to create </w:t>
      </w:r>
      <w:r w:rsidR="003C6BD2">
        <w:rPr>
          <w:rFonts w:cs="Arial"/>
          <w:shd w:val="clear" w:color="auto" w:fill="FEFEFE"/>
        </w:rPr>
        <w:t xml:space="preserve">SQL Data Warehouse, load data into it, </w:t>
      </w:r>
      <w:r w:rsidR="0030676B">
        <w:rPr>
          <w:rFonts w:cs="Arial"/>
          <w:shd w:val="clear" w:color="auto" w:fill="FEFEFE"/>
        </w:rPr>
        <w:t xml:space="preserve">how external tables function, how to export data, </w:t>
      </w:r>
      <w:r w:rsidR="003C6BD2">
        <w:rPr>
          <w:rFonts w:cs="Arial"/>
          <w:shd w:val="clear" w:color="auto" w:fill="FEFEFE"/>
        </w:rPr>
        <w:t>etc.</w:t>
      </w:r>
    </w:p>
    <w:tbl>
      <w:tblPr>
        <w:tblStyle w:val="TableGrid"/>
        <w:tblpPr w:vertAnchor="text" w:horzAnchor="page" w:tblpX="1351" w:tblpY="1"/>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411"/>
      </w:tblGrid>
      <w:tr w:rsidR="00942E7F" w:rsidRPr="00A22BF9" w14:paraId="7BBD4B3C" w14:textId="77777777" w:rsidTr="395EBAF7">
        <w:trPr>
          <w:trHeight w:hRule="exact" w:val="893"/>
        </w:trPr>
        <w:tc>
          <w:tcPr>
            <w:tcW w:w="3411" w:type="dxa"/>
            <w:shd w:val="clear" w:color="auto" w:fill="BB141A" w:themeFill="accent2"/>
          </w:tcPr>
          <w:p w14:paraId="2552FCE9" w14:textId="7E382DCF" w:rsidR="00942E7F" w:rsidRPr="00A22BF9" w:rsidRDefault="00B35E59" w:rsidP="002E2C55">
            <w:pPr>
              <w:pStyle w:val="Heading1"/>
              <w:framePr w:wrap="auto" w:vAnchor="margin" w:hAnchor="text" w:xAlign="left" w:yAlign="inline"/>
              <w:suppressOverlap w:val="0"/>
              <w:outlineLvl w:val="0"/>
            </w:pPr>
            <w:bookmarkStart w:id="2" w:name="_Toc506839770"/>
            <w:r w:rsidRPr="00A22BF9">
              <w:t>Take-away</w:t>
            </w:r>
            <w:bookmarkEnd w:id="2"/>
          </w:p>
        </w:tc>
      </w:tr>
    </w:tbl>
    <w:p w14:paraId="288AD47D" w14:textId="77777777" w:rsidR="00E26273" w:rsidRPr="00E26273" w:rsidRDefault="00E26273" w:rsidP="00E26273">
      <w:pPr>
        <w:pStyle w:val="Bodycopy"/>
        <w:rPr>
          <w:rFonts w:eastAsia="Segoe UI"/>
        </w:rPr>
      </w:pPr>
    </w:p>
    <w:p w14:paraId="362E8A82" w14:textId="77777777" w:rsidR="00B112B1" w:rsidRDefault="00B112B1" w:rsidP="00B112B1">
      <w:pPr>
        <w:pStyle w:val="ListParagraph"/>
        <w:numPr>
          <w:ilvl w:val="0"/>
          <w:numId w:val="0"/>
        </w:numPr>
        <w:spacing w:after="160" w:line="259" w:lineRule="auto"/>
        <w:ind w:left="720"/>
        <w:contextualSpacing/>
        <w:rPr>
          <w:rFonts w:cs="Arial"/>
          <w:shd w:val="clear" w:color="auto" w:fill="FEFEFE"/>
        </w:rPr>
      </w:pPr>
    </w:p>
    <w:p w14:paraId="32847857" w14:textId="77777777" w:rsidR="00B112B1" w:rsidRDefault="00B112B1" w:rsidP="00B112B1">
      <w:pPr>
        <w:pStyle w:val="ListParagraph"/>
        <w:numPr>
          <w:ilvl w:val="0"/>
          <w:numId w:val="0"/>
        </w:numPr>
        <w:spacing w:after="160" w:line="259" w:lineRule="auto"/>
        <w:ind w:left="720"/>
        <w:contextualSpacing/>
        <w:rPr>
          <w:rFonts w:cs="Arial"/>
          <w:shd w:val="clear" w:color="auto" w:fill="FEFEFE"/>
        </w:rPr>
      </w:pPr>
    </w:p>
    <w:p w14:paraId="1F0976A7" w14:textId="77777777" w:rsidR="00B112B1" w:rsidRDefault="00B112B1" w:rsidP="00B112B1">
      <w:pPr>
        <w:pStyle w:val="ListParagraph"/>
        <w:numPr>
          <w:ilvl w:val="0"/>
          <w:numId w:val="0"/>
        </w:numPr>
        <w:spacing w:after="160" w:line="259" w:lineRule="auto"/>
        <w:ind w:left="720"/>
        <w:contextualSpacing/>
        <w:rPr>
          <w:rFonts w:cs="Arial"/>
          <w:shd w:val="clear" w:color="auto" w:fill="FEFEFE"/>
        </w:rPr>
      </w:pPr>
    </w:p>
    <w:p w14:paraId="778E3FE3" w14:textId="6293C694" w:rsidR="00B35E59" w:rsidRPr="00211979" w:rsidRDefault="00A824F1" w:rsidP="003F2C34">
      <w:pPr>
        <w:pStyle w:val="ListParagraph"/>
        <w:numPr>
          <w:ilvl w:val="0"/>
          <w:numId w:val="13"/>
        </w:numPr>
        <w:spacing w:after="160" w:line="259" w:lineRule="auto"/>
        <w:contextualSpacing/>
        <w:rPr>
          <w:rFonts w:cs="Arial"/>
        </w:rPr>
      </w:pPr>
      <w:r>
        <w:t>Provision SQL Data Warehouse.</w:t>
      </w:r>
    </w:p>
    <w:p w14:paraId="2735E306" w14:textId="09A9C0C6" w:rsidR="00B35E59" w:rsidRPr="00A824F1" w:rsidRDefault="00A824F1" w:rsidP="003F2C34">
      <w:pPr>
        <w:pStyle w:val="ListParagraph"/>
        <w:numPr>
          <w:ilvl w:val="0"/>
          <w:numId w:val="13"/>
        </w:numPr>
        <w:spacing w:after="160" w:line="259" w:lineRule="auto"/>
        <w:contextualSpacing/>
        <w:rPr>
          <w:rFonts w:cs="Arial"/>
        </w:rPr>
      </w:pPr>
      <w:r>
        <w:t>Connect to SQL Data Warehouse.</w:t>
      </w:r>
    </w:p>
    <w:p w14:paraId="1E509E25" w14:textId="6EC68393" w:rsidR="00A824F1" w:rsidRDefault="00A824F1" w:rsidP="00A824F1">
      <w:pPr>
        <w:pStyle w:val="ListParagraph"/>
        <w:numPr>
          <w:ilvl w:val="0"/>
          <w:numId w:val="13"/>
        </w:numPr>
        <w:spacing w:after="160" w:line="259" w:lineRule="auto"/>
        <w:contextualSpacing/>
      </w:pPr>
      <w:r>
        <w:t>Create User and Assign Resource Class</w:t>
      </w:r>
      <w:r w:rsidR="00BD1D9B">
        <w:t>.</w:t>
      </w:r>
    </w:p>
    <w:p w14:paraId="5270F9D7" w14:textId="05B7E6EA" w:rsidR="003F5281" w:rsidRPr="005C01AF" w:rsidRDefault="00186605">
      <w:pPr>
        <w:pStyle w:val="ListParagraph"/>
        <w:numPr>
          <w:ilvl w:val="0"/>
          <w:numId w:val="13"/>
        </w:numPr>
        <w:spacing w:after="160" w:line="259" w:lineRule="auto"/>
        <w:contextualSpacing/>
        <w:rPr>
          <w:rFonts w:cs="Arial"/>
        </w:rPr>
      </w:pPr>
      <w:r>
        <w:t xml:space="preserve">Extract data from a </w:t>
      </w:r>
      <w:r w:rsidRPr="00186605">
        <w:rPr>
          <w:i/>
        </w:rPr>
        <w:t>Data Lake</w:t>
      </w:r>
      <w:r>
        <w:t xml:space="preserve"> (Azure Storage Blob) and load </w:t>
      </w:r>
      <w:r w:rsidR="00A824F1">
        <w:t xml:space="preserve">into SQL Data Warehouse </w:t>
      </w:r>
      <w:r w:rsidR="00690692">
        <w:t>using PolyBase</w:t>
      </w:r>
      <w:r w:rsidR="00BD1D9B">
        <w:t>.</w:t>
      </w:r>
    </w:p>
    <w:p w14:paraId="015C676A" w14:textId="5157E921" w:rsidR="005C01AF" w:rsidRDefault="005C01AF">
      <w:pPr>
        <w:pStyle w:val="ListParagraph"/>
        <w:numPr>
          <w:ilvl w:val="0"/>
          <w:numId w:val="13"/>
        </w:numPr>
        <w:spacing w:after="160" w:line="259" w:lineRule="auto"/>
        <w:contextualSpacing/>
        <w:rPr>
          <w:rFonts w:cs="Arial"/>
        </w:rPr>
      </w:pPr>
      <w:r>
        <w:rPr>
          <w:rFonts w:cs="Arial"/>
          <w:shd w:val="clear" w:color="auto" w:fill="FEFEFE"/>
        </w:rPr>
        <w:t>Scale SQL Data Warehouse</w:t>
      </w:r>
      <w:r w:rsidR="00143706">
        <w:rPr>
          <w:rFonts w:cs="Arial"/>
          <w:shd w:val="clear" w:color="auto" w:fill="FEFEFE"/>
        </w:rPr>
        <w:t>.</w:t>
      </w:r>
    </w:p>
    <w:p w14:paraId="3D766B3D" w14:textId="3C4E6850" w:rsidR="005C01AF" w:rsidRDefault="005C01AF">
      <w:pPr>
        <w:pStyle w:val="ListParagraph"/>
        <w:numPr>
          <w:ilvl w:val="0"/>
          <w:numId w:val="13"/>
        </w:numPr>
        <w:spacing w:after="160" w:line="259" w:lineRule="auto"/>
        <w:contextualSpacing/>
        <w:rPr>
          <w:rFonts w:cs="Arial"/>
        </w:rPr>
      </w:pPr>
      <w:r>
        <w:rPr>
          <w:rFonts w:cs="Arial"/>
          <w:shd w:val="clear" w:color="auto" w:fill="FEFEFE"/>
        </w:rPr>
        <w:t>Export Data from SQL Data Warehouse into Azure Storage Blob</w:t>
      </w:r>
      <w:r w:rsidR="00143706">
        <w:rPr>
          <w:rFonts w:cs="Arial"/>
          <w:shd w:val="clear" w:color="auto" w:fill="FEFEFE"/>
        </w:rPr>
        <w:t>.</w:t>
      </w:r>
    </w:p>
    <w:tbl>
      <w:tblPr>
        <w:tblStyle w:val="TableGrid"/>
        <w:tblpPr w:vertAnchor="text" w:horzAnchor="page" w:tblpX="1351" w:tblpY="1"/>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411"/>
      </w:tblGrid>
      <w:tr w:rsidR="003F5281" w:rsidRPr="008100CF" w14:paraId="7939170D" w14:textId="77777777" w:rsidTr="395EBAF7">
        <w:trPr>
          <w:trHeight w:hRule="exact" w:val="893"/>
        </w:trPr>
        <w:tc>
          <w:tcPr>
            <w:tcW w:w="3411" w:type="dxa"/>
            <w:shd w:val="clear" w:color="auto" w:fill="BB141A" w:themeFill="accent2"/>
          </w:tcPr>
          <w:p w14:paraId="1EE95A47" w14:textId="41CF83D6" w:rsidR="003F5281" w:rsidRPr="00DE4F4B" w:rsidRDefault="003F5281" w:rsidP="002E2C55">
            <w:pPr>
              <w:pStyle w:val="Heading1"/>
              <w:framePr w:wrap="auto" w:vAnchor="margin" w:hAnchor="text" w:xAlign="left" w:yAlign="inline"/>
              <w:suppressOverlap w:val="0"/>
              <w:outlineLvl w:val="0"/>
            </w:pPr>
            <w:bookmarkStart w:id="3" w:name="_Toc506839771"/>
            <w:r>
              <w:t>Prerequisites</w:t>
            </w:r>
            <w:bookmarkEnd w:id="3"/>
          </w:p>
        </w:tc>
      </w:tr>
    </w:tbl>
    <w:p w14:paraId="6FEB6397" w14:textId="77777777" w:rsidR="00EF5F82" w:rsidRDefault="00EF5F82" w:rsidP="00EF5F82">
      <w:pPr>
        <w:pStyle w:val="Bodycopy"/>
        <w:rPr>
          <w:rFonts w:eastAsia="Segoe UI"/>
        </w:rPr>
      </w:pPr>
    </w:p>
    <w:p w14:paraId="345889AC" w14:textId="77777777" w:rsidR="00EF5F82" w:rsidRDefault="00EF5F82" w:rsidP="00EF5F82">
      <w:pPr>
        <w:pStyle w:val="Bodycopy"/>
        <w:rPr>
          <w:rFonts w:eastAsia="Segoe UI"/>
        </w:rPr>
      </w:pPr>
    </w:p>
    <w:p w14:paraId="43A66207" w14:textId="77777777" w:rsidR="00EF5F82" w:rsidRPr="00EF5F82" w:rsidRDefault="00EF5F82" w:rsidP="00C03EB0">
      <w:pPr>
        <w:pStyle w:val="Bodycopy"/>
        <w:ind w:left="-270"/>
        <w:rPr>
          <w:rFonts w:eastAsia="Segoe UI"/>
        </w:rPr>
      </w:pPr>
    </w:p>
    <w:p w14:paraId="7343309C" w14:textId="77777777" w:rsidR="00ED3D1D" w:rsidRPr="0058272B" w:rsidRDefault="00ED3D1D" w:rsidP="00ED3D1D">
      <w:pPr>
        <w:pStyle w:val="ListParagraph"/>
        <w:numPr>
          <w:ilvl w:val="0"/>
          <w:numId w:val="14"/>
        </w:numPr>
        <w:spacing w:before="120" w:after="0" w:line="240" w:lineRule="auto"/>
        <w:textAlignment w:val="baseline"/>
        <w:rPr>
          <w:rStyle w:val="Hyperlink"/>
          <w:rFonts w:cs="Segoe UI"/>
          <w:color w:val="505050" w:themeColor="text1"/>
          <w:sz w:val="24"/>
          <w:szCs w:val="24"/>
          <w:u w:val="none"/>
        </w:rPr>
      </w:pPr>
      <w:r w:rsidRPr="00ED3D1D">
        <w:rPr>
          <w:rFonts w:cs="Arial"/>
          <w:shd w:val="clear" w:color="auto" w:fill="FEFEFE"/>
        </w:rPr>
        <w:t>An Azure subscription</w:t>
      </w:r>
      <w:r w:rsidRPr="395EBAF7">
        <w:rPr>
          <w:rFonts w:cs="Segoe UI"/>
          <w:sz w:val="24"/>
          <w:szCs w:val="24"/>
        </w:rPr>
        <w:t xml:space="preserve">. See </w:t>
      </w:r>
      <w:hyperlink r:id="rId17" w:history="1">
        <w:r w:rsidRPr="0058272B">
          <w:rPr>
            <w:rStyle w:val="Hyperlink"/>
          </w:rPr>
          <w:t>Get Azure free trial</w:t>
        </w:r>
      </w:hyperlink>
      <w:r w:rsidRPr="395EBAF7">
        <w:rPr>
          <w:rStyle w:val="Hyperlink"/>
          <w:rFonts w:ascii="Segoe UI" w:eastAsiaTheme="minorEastAsia" w:hAnsi="Segoe UI"/>
          <w:color w:val="00ABEC"/>
          <w:sz w:val="21"/>
          <w:szCs w:val="21"/>
        </w:rPr>
        <w:t>.</w:t>
      </w:r>
    </w:p>
    <w:p w14:paraId="52E76AF0" w14:textId="778D2EF3" w:rsidR="00EA7EB6" w:rsidRPr="00A3105F" w:rsidRDefault="00EA7EB6" w:rsidP="00ED3D1D">
      <w:pPr>
        <w:pStyle w:val="ListParagraph"/>
        <w:numPr>
          <w:ilvl w:val="0"/>
          <w:numId w:val="14"/>
        </w:numPr>
        <w:spacing w:before="120" w:after="0" w:line="240" w:lineRule="auto"/>
        <w:textAlignment w:val="baseline"/>
        <w:rPr>
          <w:rFonts w:cs="Segoe UI"/>
          <w:sz w:val="24"/>
          <w:szCs w:val="24"/>
        </w:rPr>
      </w:pPr>
      <w:r>
        <w:rPr>
          <w:rFonts w:cs="Arial"/>
          <w:shd w:val="clear" w:color="auto" w:fill="FEFEFE"/>
        </w:rPr>
        <w:t xml:space="preserve">Supported operating system to perform </w:t>
      </w:r>
      <w:r w:rsidR="006B3706">
        <w:rPr>
          <w:rFonts w:cs="Arial"/>
          <w:shd w:val="clear" w:color="auto" w:fill="FEFEFE"/>
        </w:rPr>
        <w:t>this class:</w:t>
      </w:r>
      <w:r w:rsidR="00DD320C" w:rsidRPr="395EBAF7">
        <w:rPr>
          <w:rFonts w:cs="Segoe UI"/>
          <w:sz w:val="24"/>
          <w:szCs w:val="24"/>
        </w:rPr>
        <w:t xml:space="preserve"> Windows 10 / Windows Server 2016</w:t>
      </w:r>
    </w:p>
    <w:p w14:paraId="045EE242" w14:textId="10ADA203" w:rsidR="003F5281" w:rsidRPr="0058272B" w:rsidRDefault="00674F7D" w:rsidP="00A824F1">
      <w:pPr>
        <w:pStyle w:val="ListParagraph"/>
        <w:numPr>
          <w:ilvl w:val="0"/>
          <w:numId w:val="14"/>
        </w:numPr>
        <w:spacing w:after="0" w:line="259" w:lineRule="auto"/>
        <w:contextualSpacing/>
        <w:rPr>
          <w:rFonts w:cs="Segoe UI"/>
          <w:color w:val="0000FF"/>
          <w:sz w:val="24"/>
          <w:szCs w:val="24"/>
          <w:u w:val="single"/>
        </w:rPr>
      </w:pPr>
      <w:r>
        <w:rPr>
          <w:rFonts w:cs="Arial"/>
          <w:shd w:val="clear" w:color="auto" w:fill="FEFEFE"/>
        </w:rPr>
        <w:t>Download and install</w:t>
      </w:r>
      <w:r w:rsidR="00A824F1">
        <w:t xml:space="preserve"> </w:t>
      </w:r>
      <w:hyperlink r:id="rId18" w:history="1">
        <w:r w:rsidR="00A824F1" w:rsidRPr="004F00A8">
          <w:rPr>
            <w:rStyle w:val="Hyperlink"/>
          </w:rPr>
          <w:t>Visual Studio</w:t>
        </w:r>
      </w:hyperlink>
      <w:r w:rsidR="00A824F1">
        <w:t>.</w:t>
      </w:r>
    </w:p>
    <w:p w14:paraId="357D0700" w14:textId="05FDD973" w:rsidR="00ED3D1D" w:rsidRPr="00BD1D9B" w:rsidRDefault="00BD1D9B" w:rsidP="00BD1D9B">
      <w:pPr>
        <w:rPr>
          <w:rFonts w:ascii="Segoe Pro" w:eastAsia="Times New Roman" w:hAnsi="Segoe Pro" w:cs="Arial"/>
          <w:color w:val="505050" w:themeColor="text1"/>
          <w:szCs w:val="20"/>
          <w:shd w:val="clear" w:color="auto" w:fill="FEFEFE"/>
        </w:rPr>
      </w:pPr>
      <w:r>
        <w:rPr>
          <w:rFonts w:cs="Arial"/>
          <w:shd w:val="clear" w:color="auto" w:fill="FEFEFE"/>
        </w:rPr>
        <w:br w:type="page"/>
      </w:r>
    </w:p>
    <w:p w14:paraId="58FD7DAF" w14:textId="77777777" w:rsidR="00ED3D1D" w:rsidRPr="00ED3D1D" w:rsidRDefault="00ED3D1D" w:rsidP="00ED3D1D">
      <w:pPr>
        <w:pStyle w:val="ListParagraph"/>
        <w:numPr>
          <w:ilvl w:val="0"/>
          <w:numId w:val="0"/>
        </w:numPr>
        <w:spacing w:after="0" w:line="240" w:lineRule="auto"/>
        <w:ind w:left="720"/>
        <w:contextualSpacing/>
      </w:pPr>
    </w:p>
    <w:tbl>
      <w:tblPr>
        <w:tblStyle w:val="TableGrid"/>
        <w:tblpPr w:vertAnchor="text" w:horzAnchor="page" w:tblpX="1351" w:tblpY="1"/>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411"/>
      </w:tblGrid>
      <w:tr w:rsidR="00B35E59" w:rsidRPr="008100CF" w14:paraId="5305F750" w14:textId="77777777" w:rsidTr="395EBAF7">
        <w:trPr>
          <w:trHeight w:hRule="exact" w:val="893"/>
        </w:trPr>
        <w:tc>
          <w:tcPr>
            <w:tcW w:w="3411" w:type="dxa"/>
            <w:shd w:val="clear" w:color="auto" w:fill="BB141A" w:themeFill="accent2"/>
          </w:tcPr>
          <w:p w14:paraId="77715CE7" w14:textId="04228FA9" w:rsidR="00B35E59" w:rsidRPr="00DE4F4B" w:rsidRDefault="00B35E59" w:rsidP="002E2C55">
            <w:pPr>
              <w:pStyle w:val="Heading1"/>
              <w:framePr w:wrap="auto" w:vAnchor="margin" w:hAnchor="text" w:xAlign="left" w:yAlign="inline"/>
              <w:suppressOverlap w:val="0"/>
              <w:outlineLvl w:val="0"/>
            </w:pPr>
            <w:bookmarkStart w:id="4" w:name="_Toc506839772"/>
            <w:r>
              <w:t>Class</w:t>
            </w:r>
            <w:bookmarkEnd w:id="4"/>
          </w:p>
        </w:tc>
      </w:tr>
    </w:tbl>
    <w:p w14:paraId="5A9B46CA" w14:textId="610B7883" w:rsidR="008741C9" w:rsidRDefault="008741C9" w:rsidP="00B35E59">
      <w:pPr>
        <w:rPr>
          <w:b/>
          <w:color w:val="BB141A"/>
        </w:rPr>
      </w:pPr>
    </w:p>
    <w:p w14:paraId="7178CF6C" w14:textId="77777777" w:rsidR="00BE4998" w:rsidRDefault="00BE4998" w:rsidP="00B35E59">
      <w:pPr>
        <w:rPr>
          <w:b/>
          <w:color w:val="BB141A"/>
        </w:rPr>
      </w:pPr>
    </w:p>
    <w:p w14:paraId="42BA4AC2" w14:textId="77777777" w:rsidR="00BE4998" w:rsidRDefault="00BE4998" w:rsidP="00B35E59">
      <w:pPr>
        <w:rPr>
          <w:b/>
          <w:color w:val="BB141A"/>
        </w:rPr>
      </w:pPr>
    </w:p>
    <w:p w14:paraId="7FD2DD4C" w14:textId="77777777" w:rsidR="00BE4998" w:rsidRDefault="00BE4998" w:rsidP="00B35E59">
      <w:pPr>
        <w:rPr>
          <w:b/>
          <w:color w:val="BB141A"/>
        </w:rPr>
      </w:pPr>
    </w:p>
    <w:p w14:paraId="6E2A0B57" w14:textId="3E235ECC" w:rsidR="003B54FC" w:rsidRDefault="003B54FC" w:rsidP="00A824F1">
      <w:pPr>
        <w:rPr>
          <w:b/>
          <w:color w:val="BB141A"/>
        </w:rPr>
      </w:pPr>
    </w:p>
    <w:p w14:paraId="6DF89338" w14:textId="77777777" w:rsidR="00A824F1" w:rsidRDefault="00A824F1" w:rsidP="00A824F1">
      <w:pPr>
        <w:rPr>
          <w:b/>
          <w:color w:val="BB141A"/>
        </w:rPr>
      </w:pPr>
    </w:p>
    <w:p w14:paraId="131AF0CF" w14:textId="3BD0CB4F" w:rsidR="006435A7" w:rsidRPr="00B35E59" w:rsidRDefault="00C95B88" w:rsidP="003B54FC">
      <w:pPr>
        <w:pStyle w:val="Heading2"/>
        <w:framePr w:wrap="around"/>
        <w:rPr>
          <w:lang w:val="en-IN" w:eastAsia="en-IN"/>
        </w:rPr>
      </w:pPr>
      <w:bookmarkStart w:id="5" w:name="_Toc506839773"/>
      <w:r>
        <w:rPr>
          <w:lang w:val="en-IN" w:eastAsia="en-IN"/>
        </w:rPr>
        <w:t>Section 1</w:t>
      </w:r>
      <w:r w:rsidR="003B54FC">
        <w:rPr>
          <w:lang w:val="en-IN" w:eastAsia="en-IN"/>
        </w:rPr>
        <w:t>:</w:t>
      </w:r>
      <w:r>
        <w:rPr>
          <w:lang w:val="en-IN" w:eastAsia="en-IN"/>
        </w:rPr>
        <w:t xml:space="preserve"> </w:t>
      </w:r>
      <w:r>
        <w:t>Provision SQL Data Warehouse</w:t>
      </w:r>
      <w:bookmarkEnd w:id="5"/>
      <w:r>
        <w:rPr>
          <w:lang w:val="en-IN" w:eastAsia="en-IN"/>
        </w:rPr>
        <w:t xml:space="preserve"> </w:t>
      </w:r>
      <w:r w:rsidR="003B54FC">
        <w:rPr>
          <w:lang w:val="en-IN" w:eastAsia="en-IN"/>
        </w:rPr>
        <w:t xml:space="preserve"> </w:t>
      </w:r>
    </w:p>
    <w:p w14:paraId="4CE7042C" w14:textId="77777777" w:rsidR="00155DF5" w:rsidRPr="007621B1" w:rsidRDefault="00155DF5" w:rsidP="006F3CE3">
      <w:pPr>
        <w:pStyle w:val="ListParagraph"/>
        <w:numPr>
          <w:ilvl w:val="0"/>
          <w:numId w:val="0"/>
        </w:numPr>
        <w:ind w:left="720"/>
      </w:pPr>
    </w:p>
    <w:tbl>
      <w:tblPr>
        <w:tblStyle w:val="TableGrid"/>
        <w:tblW w:w="10368" w:type="dxa"/>
        <w:tblInd w:w="-275" w:type="dxa"/>
        <w:tblBorders>
          <w:top w:val="single" w:sz="4" w:space="0" w:color="969696" w:themeColor="text1" w:themeTint="99"/>
          <w:left w:val="single" w:sz="4" w:space="0" w:color="969696" w:themeColor="text1" w:themeTint="99"/>
          <w:bottom w:val="single" w:sz="4" w:space="0" w:color="969696" w:themeColor="text1" w:themeTint="99"/>
          <w:right w:val="single" w:sz="4" w:space="0" w:color="969696" w:themeColor="text1" w:themeTint="99"/>
          <w:insideH w:val="single" w:sz="4" w:space="0" w:color="969696" w:themeColor="text1" w:themeTint="99"/>
          <w:insideV w:val="single" w:sz="4" w:space="0" w:color="969696" w:themeColor="text1" w:themeTint="99"/>
        </w:tblBorders>
        <w:tblLayout w:type="fixed"/>
        <w:tblCellMar>
          <w:top w:w="72" w:type="dxa"/>
          <w:left w:w="72" w:type="dxa"/>
          <w:bottom w:w="72" w:type="dxa"/>
          <w:right w:w="72" w:type="dxa"/>
        </w:tblCellMar>
        <w:tblLook w:val="04A0" w:firstRow="1" w:lastRow="0" w:firstColumn="1" w:lastColumn="0" w:noHBand="0" w:noVBand="1"/>
      </w:tblPr>
      <w:tblGrid>
        <w:gridCol w:w="2340"/>
        <w:gridCol w:w="4572"/>
        <w:gridCol w:w="3456"/>
      </w:tblGrid>
      <w:tr w:rsidR="003B54FC" w:rsidRPr="00A87231" w14:paraId="620ED720" w14:textId="77777777" w:rsidTr="00705F9D">
        <w:tc>
          <w:tcPr>
            <w:tcW w:w="2340" w:type="dxa"/>
            <w:shd w:val="clear" w:color="auto" w:fill="BB141A"/>
            <w:vAlign w:val="center"/>
          </w:tcPr>
          <w:p w14:paraId="70A0EE4D" w14:textId="77777777" w:rsidR="003B54FC" w:rsidRPr="00740909" w:rsidRDefault="003B54FC" w:rsidP="002E3944">
            <w:pPr>
              <w:pStyle w:val="TableHeader"/>
            </w:pPr>
            <w:r w:rsidRPr="00740909">
              <w:t>Section</w:t>
            </w:r>
          </w:p>
        </w:tc>
        <w:tc>
          <w:tcPr>
            <w:tcW w:w="4572" w:type="dxa"/>
            <w:shd w:val="clear" w:color="auto" w:fill="BB141A"/>
            <w:vAlign w:val="center"/>
          </w:tcPr>
          <w:p w14:paraId="68E2E619" w14:textId="77777777" w:rsidR="003B54FC" w:rsidRPr="00740909" w:rsidRDefault="003B54FC" w:rsidP="002E3944">
            <w:pPr>
              <w:pStyle w:val="TableHeader"/>
            </w:pPr>
            <w:r w:rsidRPr="00740909">
              <w:t>Steps</w:t>
            </w:r>
          </w:p>
        </w:tc>
        <w:tc>
          <w:tcPr>
            <w:tcW w:w="3456" w:type="dxa"/>
            <w:shd w:val="clear" w:color="auto" w:fill="BB141A"/>
            <w:vAlign w:val="center"/>
          </w:tcPr>
          <w:p w14:paraId="63A23D19" w14:textId="77777777" w:rsidR="003B54FC" w:rsidRPr="00740909" w:rsidRDefault="003B54FC" w:rsidP="002E3944">
            <w:pPr>
              <w:pStyle w:val="TableHeader"/>
            </w:pPr>
            <w:r w:rsidRPr="00740909">
              <w:t>Screen Shot</w:t>
            </w:r>
          </w:p>
        </w:tc>
      </w:tr>
      <w:tr w:rsidR="003B54FC" w:rsidRPr="00A87231" w14:paraId="3EE5A2E2" w14:textId="77777777" w:rsidTr="00705F9D">
        <w:tc>
          <w:tcPr>
            <w:tcW w:w="2340" w:type="dxa"/>
          </w:tcPr>
          <w:p w14:paraId="6E5FC7CE" w14:textId="77777777" w:rsidR="003B54FC" w:rsidRPr="00F14734" w:rsidRDefault="003B54FC" w:rsidP="004C75A3">
            <w:pPr>
              <w:pStyle w:val="ListParagraph"/>
              <w:numPr>
                <w:ilvl w:val="0"/>
                <w:numId w:val="16"/>
              </w:numPr>
              <w:spacing w:before="120" w:after="120" w:line="240" w:lineRule="auto"/>
              <w:textAlignment w:val="baseline"/>
              <w:rPr>
                <w:rFonts w:eastAsia="Segoe UI"/>
                <w:sz w:val="24"/>
                <w:szCs w:val="24"/>
              </w:rPr>
            </w:pPr>
            <w:r w:rsidRPr="395EBAF7">
              <w:rPr>
                <w:rFonts w:eastAsia="Segoe UI"/>
                <w:sz w:val="24"/>
                <w:szCs w:val="24"/>
              </w:rPr>
              <w:t>Access Azure Preview Portal</w:t>
            </w:r>
          </w:p>
        </w:tc>
        <w:tc>
          <w:tcPr>
            <w:tcW w:w="4572" w:type="dxa"/>
          </w:tcPr>
          <w:p w14:paraId="6B811A3A" w14:textId="50C89A9A" w:rsidR="00C95B88" w:rsidRPr="002057BD" w:rsidRDefault="395EBAF7" w:rsidP="004C75A3">
            <w:pPr>
              <w:pStyle w:val="ListParagraph"/>
              <w:numPr>
                <w:ilvl w:val="0"/>
                <w:numId w:val="15"/>
              </w:numPr>
              <w:spacing w:before="120" w:after="120" w:line="240" w:lineRule="auto"/>
              <w:textAlignment w:val="baseline"/>
              <w:rPr>
                <w:rFonts w:cs="Segoe UI"/>
              </w:rPr>
            </w:pPr>
            <w:r w:rsidRPr="395EBAF7">
              <w:rPr>
                <w:rFonts w:cs="Segoe UI"/>
              </w:rPr>
              <w:t xml:space="preserve">Sign in to the </w:t>
            </w:r>
            <w:hyperlink r:id="rId19">
              <w:r w:rsidRPr="395EBAF7">
                <w:rPr>
                  <w:rStyle w:val="Hyperlink"/>
                  <w:rFonts w:cs="Segoe UI"/>
                  <w:b/>
                  <w:bCs/>
                </w:rPr>
                <w:t>Azure preview portal</w:t>
              </w:r>
            </w:hyperlink>
            <w:r w:rsidRPr="395EBAF7">
              <w:rPr>
                <w:rFonts w:cs="Segoe UI"/>
              </w:rPr>
              <w:t xml:space="preserve">. </w:t>
            </w:r>
          </w:p>
        </w:tc>
        <w:tc>
          <w:tcPr>
            <w:tcW w:w="3456" w:type="dxa"/>
          </w:tcPr>
          <w:p w14:paraId="45B4A9DF" w14:textId="6AFF677E" w:rsidR="00C95B88" w:rsidRDefault="00C95B88" w:rsidP="002E3944">
            <w:pPr>
              <w:textAlignment w:val="baseline"/>
              <w:rPr>
                <w:rFonts w:eastAsia="Times New Roman" w:cs="Segoe UI"/>
                <w:szCs w:val="20"/>
              </w:rPr>
            </w:pPr>
          </w:p>
        </w:tc>
      </w:tr>
      <w:tr w:rsidR="002057BD" w:rsidRPr="00A87231" w14:paraId="0B25E388" w14:textId="77777777" w:rsidTr="00705F9D">
        <w:trPr>
          <w:trHeight w:val="4301"/>
        </w:trPr>
        <w:tc>
          <w:tcPr>
            <w:tcW w:w="2340" w:type="dxa"/>
          </w:tcPr>
          <w:p w14:paraId="516F503B" w14:textId="2745E205" w:rsidR="002057BD" w:rsidRPr="00F14734" w:rsidRDefault="002057BD" w:rsidP="004C75A3">
            <w:pPr>
              <w:pStyle w:val="ListParagraph"/>
              <w:numPr>
                <w:ilvl w:val="0"/>
                <w:numId w:val="16"/>
              </w:numPr>
              <w:spacing w:before="120" w:after="120" w:line="240" w:lineRule="auto"/>
              <w:textAlignment w:val="baseline"/>
              <w:rPr>
                <w:rFonts w:eastAsia="Segoe UI"/>
                <w:sz w:val="24"/>
                <w:szCs w:val="24"/>
              </w:rPr>
            </w:pPr>
            <w:r w:rsidRPr="395EBAF7">
              <w:rPr>
                <w:rFonts w:eastAsia="Segoe UI"/>
                <w:sz w:val="24"/>
                <w:szCs w:val="24"/>
              </w:rPr>
              <w:t>Create a new logical SQL Server in the Azure Portal</w:t>
            </w:r>
          </w:p>
        </w:tc>
        <w:tc>
          <w:tcPr>
            <w:tcW w:w="4572" w:type="dxa"/>
          </w:tcPr>
          <w:p w14:paraId="45E5ABC2" w14:textId="7DB3D346" w:rsidR="002057BD" w:rsidRDefault="002057BD" w:rsidP="004C75A3">
            <w:pPr>
              <w:pStyle w:val="ListParagraph"/>
              <w:numPr>
                <w:ilvl w:val="0"/>
                <w:numId w:val="17"/>
              </w:numPr>
              <w:spacing w:before="120" w:after="120" w:line="240" w:lineRule="auto"/>
              <w:textAlignment w:val="baseline"/>
              <w:rPr>
                <w:rFonts w:cs="Segoe UI"/>
              </w:rPr>
            </w:pPr>
            <w:r>
              <w:rPr>
                <w:rFonts w:cs="Segoe UI"/>
              </w:rPr>
              <w:t xml:space="preserve">Click </w:t>
            </w:r>
            <w:r>
              <w:rPr>
                <w:rFonts w:cs="Segoe UI"/>
                <w:b/>
              </w:rPr>
              <w:t>New,</w:t>
            </w:r>
            <w:r>
              <w:rPr>
                <w:rFonts w:cs="Segoe UI"/>
              </w:rPr>
              <w:t xml:space="preserve"> search Logical Server and then hit Enter.</w:t>
            </w:r>
            <w:r w:rsidR="001866D8">
              <w:rPr>
                <w:rFonts w:cs="Segoe UI"/>
              </w:rPr>
              <w:t xml:space="preserve"> (Fig. 1.1)</w:t>
            </w:r>
          </w:p>
          <w:p w14:paraId="76BD2C0C" w14:textId="662ECB14" w:rsidR="00740BBA" w:rsidRDefault="00740BBA" w:rsidP="00740BBA">
            <w:pPr>
              <w:spacing w:before="120" w:after="120"/>
              <w:textAlignment w:val="baseline"/>
              <w:rPr>
                <w:rFonts w:cs="Segoe UI"/>
              </w:rPr>
            </w:pPr>
          </w:p>
          <w:p w14:paraId="2C31B45B" w14:textId="77777777" w:rsidR="004F00A8" w:rsidRPr="00740BBA" w:rsidRDefault="004F00A8" w:rsidP="00740BBA">
            <w:pPr>
              <w:spacing w:before="120" w:after="120"/>
              <w:textAlignment w:val="baseline"/>
              <w:rPr>
                <w:rFonts w:cs="Segoe UI"/>
              </w:rPr>
            </w:pPr>
          </w:p>
          <w:p w14:paraId="3665CBC3" w14:textId="1479DDBE" w:rsidR="00890B15" w:rsidRPr="00890B15" w:rsidRDefault="001866D8" w:rsidP="004C75A3">
            <w:pPr>
              <w:pStyle w:val="ListParagraph"/>
              <w:numPr>
                <w:ilvl w:val="0"/>
                <w:numId w:val="17"/>
              </w:numPr>
              <w:spacing w:before="120" w:after="120" w:line="240" w:lineRule="auto"/>
              <w:textAlignment w:val="baseline"/>
              <w:rPr>
                <w:rFonts w:cs="Segoe UI"/>
              </w:rPr>
            </w:pPr>
            <w:r>
              <w:rPr>
                <w:rFonts w:cs="Segoe UI"/>
              </w:rPr>
              <w:t>Click Create to open the new SQL Server blade. (Fig. 1.2)</w:t>
            </w:r>
          </w:p>
        </w:tc>
        <w:tc>
          <w:tcPr>
            <w:tcW w:w="3456" w:type="dxa"/>
          </w:tcPr>
          <w:p w14:paraId="7A46D9FE" w14:textId="6735A9DE" w:rsidR="001866D8" w:rsidRDefault="001866D8" w:rsidP="002E3944">
            <w:pPr>
              <w:textAlignment w:val="baseline"/>
              <w:rPr>
                <w:rFonts w:eastAsia="Times New Roman" w:cs="Segoe UI"/>
                <w:szCs w:val="20"/>
              </w:rPr>
            </w:pPr>
            <w:r>
              <w:rPr>
                <w:rFonts w:eastAsia="Times New Roman" w:cs="Segoe UI"/>
                <w:noProof/>
                <w:szCs w:val="20"/>
              </w:rPr>
              <w:drawing>
                <wp:inline distT="0" distB="0" distL="0" distR="0" wp14:anchorId="04B8C503" wp14:editId="3766D6B8">
                  <wp:extent cx="2076450" cy="820047"/>
                  <wp:effectExtent l="19050" t="19050" r="1905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jpg"/>
                          <pic:cNvPicPr/>
                        </pic:nvPicPr>
                        <pic:blipFill>
                          <a:blip r:embed="rId20"/>
                          <a:stretch>
                            <a:fillRect/>
                          </a:stretch>
                        </pic:blipFill>
                        <pic:spPr>
                          <a:xfrm>
                            <a:off x="0" y="0"/>
                            <a:ext cx="2080265" cy="821553"/>
                          </a:xfrm>
                          <a:prstGeom prst="rect">
                            <a:avLst/>
                          </a:prstGeom>
                          <a:ln>
                            <a:solidFill>
                              <a:schemeClr val="bg1">
                                <a:lumMod val="50000"/>
                              </a:schemeClr>
                            </a:solidFill>
                          </a:ln>
                        </pic:spPr>
                      </pic:pic>
                    </a:graphicData>
                  </a:graphic>
                </wp:inline>
              </w:drawing>
            </w:r>
          </w:p>
          <w:p w14:paraId="2C35447F" w14:textId="77777777" w:rsidR="002057BD" w:rsidRDefault="001866D8" w:rsidP="001866D8">
            <w:pPr>
              <w:rPr>
                <w:b/>
                <w:noProof/>
                <w:color w:val="505050"/>
              </w:rPr>
            </w:pPr>
            <w:r w:rsidRPr="00EC0C2E">
              <w:rPr>
                <w:b/>
                <w:noProof/>
                <w:color w:val="505050"/>
              </w:rPr>
              <w:t>Fig. 1.1</w:t>
            </w:r>
          </w:p>
          <w:p w14:paraId="6489BFD7" w14:textId="77777777" w:rsidR="001866D8" w:rsidRDefault="001866D8" w:rsidP="001866D8">
            <w:pPr>
              <w:rPr>
                <w:b/>
                <w:noProof/>
                <w:color w:val="505050"/>
              </w:rPr>
            </w:pPr>
          </w:p>
          <w:p w14:paraId="10C29A45" w14:textId="76FDE189" w:rsidR="00890B15" w:rsidRDefault="001866D8" w:rsidP="001866D8">
            <w:pPr>
              <w:rPr>
                <w:rFonts w:eastAsia="Times New Roman" w:cs="Segoe UI"/>
                <w:szCs w:val="20"/>
              </w:rPr>
            </w:pPr>
            <w:r>
              <w:rPr>
                <w:rFonts w:eastAsia="Times New Roman" w:cs="Segoe UI"/>
                <w:noProof/>
                <w:szCs w:val="20"/>
              </w:rPr>
              <w:drawing>
                <wp:inline distT="0" distB="0" distL="0" distR="0" wp14:anchorId="6D58E739" wp14:editId="7F48170D">
                  <wp:extent cx="2038350" cy="1220425"/>
                  <wp:effectExtent l="19050" t="19050" r="1905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jpg"/>
                          <pic:cNvPicPr/>
                        </pic:nvPicPr>
                        <pic:blipFill>
                          <a:blip r:embed="rId21"/>
                          <a:stretch>
                            <a:fillRect/>
                          </a:stretch>
                        </pic:blipFill>
                        <pic:spPr>
                          <a:xfrm>
                            <a:off x="0" y="0"/>
                            <a:ext cx="2043909" cy="1223754"/>
                          </a:xfrm>
                          <a:prstGeom prst="rect">
                            <a:avLst/>
                          </a:prstGeom>
                          <a:ln>
                            <a:solidFill>
                              <a:schemeClr val="bg1">
                                <a:lumMod val="50000"/>
                              </a:schemeClr>
                            </a:solidFill>
                          </a:ln>
                        </pic:spPr>
                      </pic:pic>
                    </a:graphicData>
                  </a:graphic>
                </wp:inline>
              </w:drawing>
            </w:r>
          </w:p>
          <w:p w14:paraId="04C23A30" w14:textId="23CB8884" w:rsidR="001866D8" w:rsidRPr="00890B15" w:rsidRDefault="00890B15" w:rsidP="00890B15">
            <w:pPr>
              <w:rPr>
                <w:b/>
                <w:noProof/>
                <w:color w:val="505050"/>
              </w:rPr>
            </w:pPr>
            <w:r w:rsidRPr="00EC0C2E">
              <w:rPr>
                <w:b/>
                <w:noProof/>
                <w:color w:val="505050"/>
              </w:rPr>
              <w:t>Fig. 1.</w:t>
            </w:r>
            <w:r>
              <w:rPr>
                <w:b/>
                <w:noProof/>
                <w:color w:val="505050"/>
              </w:rPr>
              <w:t>2</w:t>
            </w:r>
          </w:p>
        </w:tc>
      </w:tr>
    </w:tbl>
    <w:p w14:paraId="2F715362" w14:textId="77777777" w:rsidR="00BD177B" w:rsidRDefault="00BD177B">
      <w:r>
        <w:br w:type="page"/>
      </w:r>
    </w:p>
    <w:tbl>
      <w:tblPr>
        <w:tblStyle w:val="TableGrid"/>
        <w:tblW w:w="10368" w:type="dxa"/>
        <w:tblInd w:w="-275" w:type="dxa"/>
        <w:tblBorders>
          <w:top w:val="single" w:sz="4" w:space="0" w:color="969696" w:themeColor="text1" w:themeTint="99"/>
          <w:left w:val="single" w:sz="4" w:space="0" w:color="969696" w:themeColor="text1" w:themeTint="99"/>
          <w:bottom w:val="single" w:sz="4" w:space="0" w:color="969696" w:themeColor="text1" w:themeTint="99"/>
          <w:right w:val="single" w:sz="4" w:space="0" w:color="969696" w:themeColor="text1" w:themeTint="99"/>
          <w:insideH w:val="single" w:sz="4" w:space="0" w:color="969696" w:themeColor="text1" w:themeTint="99"/>
          <w:insideV w:val="single" w:sz="4" w:space="0" w:color="969696" w:themeColor="text1" w:themeTint="99"/>
        </w:tblBorders>
        <w:tblLayout w:type="fixed"/>
        <w:tblCellMar>
          <w:top w:w="72" w:type="dxa"/>
          <w:left w:w="72" w:type="dxa"/>
          <w:bottom w:w="72" w:type="dxa"/>
          <w:right w:w="72" w:type="dxa"/>
        </w:tblCellMar>
        <w:tblLook w:val="04A0" w:firstRow="1" w:lastRow="0" w:firstColumn="1" w:lastColumn="0" w:noHBand="0" w:noVBand="1"/>
      </w:tblPr>
      <w:tblGrid>
        <w:gridCol w:w="2340"/>
        <w:gridCol w:w="4572"/>
        <w:gridCol w:w="3456"/>
      </w:tblGrid>
      <w:tr w:rsidR="00890B15" w:rsidRPr="00A87231" w14:paraId="2C313E53" w14:textId="77777777" w:rsidTr="00740BBA">
        <w:trPr>
          <w:trHeight w:val="14750"/>
        </w:trPr>
        <w:tc>
          <w:tcPr>
            <w:tcW w:w="2340" w:type="dxa"/>
          </w:tcPr>
          <w:p w14:paraId="430A4E49" w14:textId="788D8DBC" w:rsidR="00705F9D" w:rsidRPr="00705F9D" w:rsidRDefault="00890B15" w:rsidP="004C75A3">
            <w:pPr>
              <w:pStyle w:val="ListParagraph"/>
              <w:numPr>
                <w:ilvl w:val="0"/>
                <w:numId w:val="16"/>
              </w:numPr>
              <w:spacing w:before="120" w:after="120" w:line="240" w:lineRule="auto"/>
              <w:textAlignment w:val="baseline"/>
              <w:rPr>
                <w:rFonts w:eastAsia="Segoe UI"/>
                <w:sz w:val="24"/>
                <w:szCs w:val="24"/>
              </w:rPr>
            </w:pPr>
            <w:r w:rsidRPr="395EBAF7">
              <w:rPr>
                <w:rFonts w:eastAsia="Segoe UI"/>
                <w:sz w:val="24"/>
                <w:szCs w:val="24"/>
              </w:rPr>
              <w:lastRenderedPageBreak/>
              <w:t xml:space="preserve">Provide </w:t>
            </w:r>
            <w:r w:rsidR="001F54ED" w:rsidRPr="395EBAF7">
              <w:rPr>
                <w:rFonts w:eastAsia="Segoe UI"/>
                <w:sz w:val="24"/>
                <w:szCs w:val="24"/>
              </w:rPr>
              <w:t>SQL Server Details.</w:t>
            </w:r>
          </w:p>
        </w:tc>
        <w:tc>
          <w:tcPr>
            <w:tcW w:w="4572" w:type="dxa"/>
          </w:tcPr>
          <w:p w14:paraId="749DFC3A" w14:textId="7C60BE23" w:rsidR="00740BBA" w:rsidRPr="004F00A8" w:rsidRDefault="001F54ED" w:rsidP="004C75A3">
            <w:pPr>
              <w:pStyle w:val="ListParagraph"/>
              <w:numPr>
                <w:ilvl w:val="0"/>
                <w:numId w:val="18"/>
              </w:numPr>
              <w:spacing w:before="120" w:after="120" w:line="240" w:lineRule="auto"/>
              <w:textAlignment w:val="baseline"/>
              <w:rPr>
                <w:rFonts w:eastAsia="Segoe UI" w:cs="Segoe UI"/>
              </w:rPr>
            </w:pPr>
            <w:r w:rsidRPr="00F122CF">
              <w:rPr>
                <w:rFonts w:eastAsia="Segoe UI" w:cs="Segoe UI"/>
              </w:rPr>
              <w:t xml:space="preserve">New </w:t>
            </w:r>
            <w:r>
              <w:rPr>
                <w:rFonts w:eastAsia="Segoe UI" w:cs="Segoe UI"/>
              </w:rPr>
              <w:t xml:space="preserve">SQL Server </w:t>
            </w:r>
            <w:r w:rsidRPr="00F122CF">
              <w:rPr>
                <w:rFonts w:eastAsia="Segoe UI" w:cs="Segoe UI"/>
              </w:rPr>
              <w:t>blade will get opened. (Fig. 1.</w:t>
            </w:r>
            <w:r w:rsidR="00E349F5">
              <w:rPr>
                <w:rFonts w:eastAsia="Segoe UI" w:cs="Segoe UI"/>
              </w:rPr>
              <w:t>3</w:t>
            </w:r>
            <w:r w:rsidRPr="00F122CF">
              <w:rPr>
                <w:rFonts w:eastAsia="Segoe UI" w:cs="Segoe UI"/>
              </w:rPr>
              <w:t>)</w:t>
            </w:r>
          </w:p>
          <w:p w14:paraId="0267ADF0" w14:textId="4B52C7F4" w:rsidR="00740BBA" w:rsidRDefault="00740BBA" w:rsidP="00740BBA">
            <w:pPr>
              <w:pStyle w:val="ListParagraph"/>
              <w:numPr>
                <w:ilvl w:val="0"/>
                <w:numId w:val="0"/>
              </w:numPr>
              <w:spacing w:before="120" w:after="120" w:line="240" w:lineRule="auto"/>
              <w:ind w:left="216"/>
              <w:textAlignment w:val="baseline"/>
              <w:rPr>
                <w:rFonts w:eastAsia="Segoe UI" w:cs="Segoe UI"/>
              </w:rPr>
            </w:pPr>
          </w:p>
          <w:p w14:paraId="41CDA692" w14:textId="77777777" w:rsidR="004F00A8" w:rsidRPr="00F122CF" w:rsidRDefault="004F00A8" w:rsidP="00740BBA">
            <w:pPr>
              <w:pStyle w:val="ListParagraph"/>
              <w:numPr>
                <w:ilvl w:val="0"/>
                <w:numId w:val="0"/>
              </w:numPr>
              <w:spacing w:before="120" w:after="120" w:line="240" w:lineRule="auto"/>
              <w:ind w:left="216"/>
              <w:textAlignment w:val="baseline"/>
              <w:rPr>
                <w:rFonts w:eastAsia="Segoe UI" w:cs="Segoe UI"/>
              </w:rPr>
            </w:pPr>
          </w:p>
          <w:p w14:paraId="3498446F" w14:textId="110D346C" w:rsidR="001F54ED" w:rsidRPr="00F122CF" w:rsidRDefault="001F54ED" w:rsidP="004C75A3">
            <w:pPr>
              <w:pStyle w:val="ListParagraph"/>
              <w:numPr>
                <w:ilvl w:val="0"/>
                <w:numId w:val="18"/>
              </w:numPr>
              <w:spacing w:before="120" w:after="120" w:line="240" w:lineRule="auto"/>
              <w:textAlignment w:val="baseline"/>
              <w:rPr>
                <w:rFonts w:eastAsia="Segoe UI" w:cs="Segoe UI"/>
                <w:color w:val="000000"/>
              </w:rPr>
            </w:pPr>
            <w:r w:rsidRPr="00F122CF">
              <w:rPr>
                <w:rFonts w:eastAsia="Segoe UI" w:cs="Segoe UI"/>
              </w:rPr>
              <w:t xml:space="preserve">Enter desired name to </w:t>
            </w:r>
            <w:r>
              <w:rPr>
                <w:rFonts w:eastAsia="Segoe UI" w:cs="Segoe UI"/>
              </w:rPr>
              <w:t>server</w:t>
            </w:r>
            <w:r w:rsidRPr="00F122CF">
              <w:rPr>
                <w:rFonts w:eastAsia="Segoe UI" w:cs="Segoe UI"/>
              </w:rPr>
              <w:t xml:space="preserve"> in </w:t>
            </w:r>
            <w:r>
              <w:rPr>
                <w:rFonts w:eastAsia="Segoe UI" w:cs="Segoe UI"/>
                <w:b/>
                <w:bCs/>
              </w:rPr>
              <w:t>Server</w:t>
            </w:r>
            <w:r w:rsidRPr="00F122CF">
              <w:rPr>
                <w:rFonts w:eastAsia="Segoe UI" w:cs="Segoe UI"/>
                <w:b/>
                <w:bCs/>
              </w:rPr>
              <w:t xml:space="preserve"> Name </w:t>
            </w:r>
            <w:r w:rsidR="00740BBA">
              <w:rPr>
                <w:rFonts w:eastAsia="Segoe UI" w:cs="Segoe UI"/>
                <w:bCs/>
              </w:rPr>
              <w:t>input box. (Fig. 1.3)</w:t>
            </w:r>
          </w:p>
          <w:p w14:paraId="59CB003E" w14:textId="2BF2B4E2" w:rsidR="001F54ED" w:rsidRDefault="001F54ED" w:rsidP="001F54ED">
            <w:pPr>
              <w:ind w:left="720"/>
              <w:textAlignment w:val="baseline"/>
              <w:rPr>
                <w:rFonts w:eastAsia="Segoe UI" w:cs="Segoe UI"/>
                <w:color w:val="505050" w:themeColor="text1"/>
              </w:rPr>
            </w:pPr>
            <w:r w:rsidRPr="395EBAF7">
              <w:rPr>
                <w:rFonts w:eastAsia="Segoe UI" w:cs="Segoe UI"/>
                <w:color w:val="505050" w:themeColor="text1"/>
              </w:rPr>
              <w:t>A green check mark appears beside the cluster name if it is available.</w:t>
            </w:r>
          </w:p>
          <w:p w14:paraId="1476D8AF" w14:textId="74C32A61" w:rsidR="00740BBA" w:rsidRDefault="00740BBA" w:rsidP="004F00A8">
            <w:pPr>
              <w:textAlignment w:val="baseline"/>
              <w:rPr>
                <w:rFonts w:eastAsia="Segoe UI" w:cs="Segoe UI"/>
                <w:color w:val="505050" w:themeColor="text1"/>
                <w:szCs w:val="20"/>
              </w:rPr>
            </w:pPr>
          </w:p>
          <w:p w14:paraId="7E3DC1D9" w14:textId="77777777" w:rsidR="004F00A8" w:rsidRPr="001F54ED" w:rsidRDefault="004F00A8" w:rsidP="004F00A8">
            <w:pPr>
              <w:textAlignment w:val="baseline"/>
              <w:rPr>
                <w:rFonts w:eastAsia="Segoe UI" w:cs="Segoe UI"/>
                <w:color w:val="505050" w:themeColor="text1"/>
                <w:szCs w:val="20"/>
              </w:rPr>
            </w:pPr>
          </w:p>
          <w:p w14:paraId="62A4D6CE" w14:textId="0B8FD600" w:rsidR="001F54ED" w:rsidRDefault="001F54ED" w:rsidP="004C75A3">
            <w:pPr>
              <w:pStyle w:val="ListParagraph"/>
              <w:numPr>
                <w:ilvl w:val="0"/>
                <w:numId w:val="18"/>
              </w:numPr>
              <w:spacing w:before="120" w:after="120" w:line="240" w:lineRule="auto"/>
              <w:rPr>
                <w:rFonts w:eastAsia="Segoe UI" w:cs="Segoe UI"/>
              </w:rPr>
            </w:pPr>
            <w:r w:rsidRPr="00F122CF">
              <w:rPr>
                <w:rFonts w:eastAsia="Segoe UI" w:cs="Segoe UI"/>
              </w:rPr>
              <w:t xml:space="preserve">Enter </w:t>
            </w:r>
            <w:r w:rsidR="008D2593">
              <w:rPr>
                <w:rFonts w:eastAsia="Segoe UI" w:cs="Segoe UI"/>
              </w:rPr>
              <w:t xml:space="preserve">appropriate username in </w:t>
            </w:r>
            <w:r w:rsidR="008D2593">
              <w:rPr>
                <w:rFonts w:eastAsia="Segoe UI" w:cs="Segoe UI"/>
                <w:b/>
              </w:rPr>
              <w:t>Server admin login</w:t>
            </w:r>
            <w:r w:rsidR="008D2593">
              <w:rPr>
                <w:rFonts w:eastAsia="Segoe UI" w:cs="Segoe UI"/>
              </w:rPr>
              <w:t xml:space="preserve"> input box</w:t>
            </w:r>
            <w:r w:rsidRPr="00F122CF">
              <w:rPr>
                <w:rFonts w:eastAsia="Segoe UI" w:cs="Segoe UI"/>
              </w:rPr>
              <w:t>.</w:t>
            </w:r>
            <w:r w:rsidR="00740BBA">
              <w:rPr>
                <w:rFonts w:eastAsia="Segoe UI" w:cs="Segoe UI"/>
              </w:rPr>
              <w:t xml:space="preserve"> (Fig. 1.4</w:t>
            </w:r>
            <w:r w:rsidRPr="00F122CF">
              <w:rPr>
                <w:rFonts w:eastAsia="Segoe UI" w:cs="Segoe UI"/>
              </w:rPr>
              <w:t>)</w:t>
            </w:r>
          </w:p>
          <w:p w14:paraId="4CEE2F00" w14:textId="63D89C72" w:rsidR="00740BBA" w:rsidRDefault="00740BBA" w:rsidP="00740BBA">
            <w:pPr>
              <w:spacing w:before="120" w:after="120"/>
              <w:rPr>
                <w:rFonts w:eastAsia="Segoe UI" w:cs="Segoe UI"/>
              </w:rPr>
            </w:pPr>
          </w:p>
          <w:p w14:paraId="07F6B362" w14:textId="77777777" w:rsidR="004F00A8" w:rsidRPr="00740BBA" w:rsidRDefault="004F00A8" w:rsidP="00740BBA">
            <w:pPr>
              <w:spacing w:before="120" w:after="120"/>
              <w:rPr>
                <w:rFonts w:eastAsia="Segoe UI" w:cs="Segoe UI"/>
              </w:rPr>
            </w:pPr>
          </w:p>
          <w:p w14:paraId="387A0CBE" w14:textId="7AE0C59C" w:rsidR="001F54ED" w:rsidRDefault="001F54ED" w:rsidP="004C75A3">
            <w:pPr>
              <w:pStyle w:val="ListParagraph"/>
              <w:numPr>
                <w:ilvl w:val="0"/>
                <w:numId w:val="18"/>
              </w:numPr>
              <w:spacing w:before="120" w:after="120" w:line="240" w:lineRule="auto"/>
              <w:rPr>
                <w:rFonts w:eastAsia="Segoe UI" w:cs="Segoe UI"/>
              </w:rPr>
            </w:pPr>
            <w:r w:rsidRPr="00F122CF">
              <w:rPr>
                <w:rFonts w:eastAsia="Segoe UI" w:cs="Segoe UI"/>
              </w:rPr>
              <w:t xml:space="preserve">Enter appropriate password for </w:t>
            </w:r>
            <w:r w:rsidR="008D2593">
              <w:rPr>
                <w:rFonts w:eastAsia="Segoe UI" w:cs="Segoe UI"/>
                <w:b/>
              </w:rPr>
              <w:t>Server admin login</w:t>
            </w:r>
            <w:r w:rsidRPr="00F122CF">
              <w:rPr>
                <w:rFonts w:eastAsia="Segoe UI" w:cs="Segoe UI"/>
              </w:rPr>
              <w:t xml:space="preserve"> in </w:t>
            </w:r>
            <w:r w:rsidRPr="00F122CF">
              <w:rPr>
                <w:rFonts w:eastAsia="Segoe UI" w:cs="Segoe UI"/>
                <w:b/>
              </w:rPr>
              <w:t>Password</w:t>
            </w:r>
            <w:r w:rsidRPr="00F122CF">
              <w:rPr>
                <w:rFonts w:eastAsia="Segoe UI" w:cs="Segoe UI"/>
              </w:rPr>
              <w:t xml:space="preserve"> input box.</w:t>
            </w:r>
            <w:r w:rsidR="00740BBA">
              <w:rPr>
                <w:rFonts w:eastAsia="Segoe UI" w:cs="Segoe UI"/>
              </w:rPr>
              <w:t xml:space="preserve"> (Fig. 1.5</w:t>
            </w:r>
            <w:r w:rsidRPr="00F122CF">
              <w:rPr>
                <w:rFonts w:eastAsia="Segoe UI" w:cs="Segoe UI"/>
              </w:rPr>
              <w:t>)</w:t>
            </w:r>
          </w:p>
          <w:p w14:paraId="767C6F5C" w14:textId="17BB7BE6" w:rsidR="00740BBA" w:rsidRDefault="00740BBA" w:rsidP="00740BBA">
            <w:pPr>
              <w:spacing w:before="120" w:after="120"/>
              <w:rPr>
                <w:rFonts w:eastAsia="Segoe UI" w:cs="Segoe UI"/>
              </w:rPr>
            </w:pPr>
          </w:p>
          <w:p w14:paraId="0E8CEC9E" w14:textId="77777777" w:rsidR="004F00A8" w:rsidRPr="00740BBA" w:rsidRDefault="004F00A8" w:rsidP="00740BBA">
            <w:pPr>
              <w:spacing w:before="120" w:after="120"/>
              <w:rPr>
                <w:rFonts w:eastAsia="Segoe UI" w:cs="Segoe UI"/>
              </w:rPr>
            </w:pPr>
          </w:p>
          <w:p w14:paraId="0D330F63" w14:textId="53EA8F45" w:rsidR="008D2593" w:rsidRDefault="008D2593" w:rsidP="004C75A3">
            <w:pPr>
              <w:pStyle w:val="ListParagraph"/>
              <w:numPr>
                <w:ilvl w:val="0"/>
                <w:numId w:val="18"/>
              </w:numPr>
              <w:spacing w:before="120" w:after="120" w:line="240" w:lineRule="auto"/>
              <w:rPr>
                <w:rFonts w:eastAsia="Segoe UI" w:cs="Segoe UI"/>
              </w:rPr>
            </w:pPr>
            <w:r>
              <w:rPr>
                <w:rFonts w:eastAsia="Segoe UI" w:cs="Segoe UI"/>
              </w:rPr>
              <w:t xml:space="preserve">Confirm the entered password by entering it again in </w:t>
            </w:r>
            <w:r>
              <w:rPr>
                <w:rFonts w:eastAsia="Segoe UI" w:cs="Segoe UI"/>
                <w:b/>
              </w:rPr>
              <w:t>Confirm Password</w:t>
            </w:r>
            <w:r>
              <w:rPr>
                <w:rFonts w:eastAsia="Segoe UI" w:cs="Segoe UI"/>
              </w:rPr>
              <w:t xml:space="preserve"> input box</w:t>
            </w:r>
            <w:r w:rsidR="0062691C">
              <w:rPr>
                <w:rFonts w:eastAsia="Segoe UI" w:cs="Segoe UI"/>
              </w:rPr>
              <w:t>.</w:t>
            </w:r>
            <w:r w:rsidR="00740BBA">
              <w:rPr>
                <w:rFonts w:eastAsia="Segoe UI" w:cs="Segoe UI"/>
              </w:rPr>
              <w:t xml:space="preserve"> (Fig. 1.5</w:t>
            </w:r>
            <w:r w:rsidR="00740BBA" w:rsidRPr="00F122CF">
              <w:rPr>
                <w:rFonts w:eastAsia="Segoe UI" w:cs="Segoe UI"/>
              </w:rPr>
              <w:t>)</w:t>
            </w:r>
          </w:p>
          <w:p w14:paraId="7C6849E9" w14:textId="77777777" w:rsidR="00642739" w:rsidRDefault="00642739" w:rsidP="0058272B">
            <w:pPr>
              <w:spacing w:before="120" w:after="120"/>
              <w:rPr>
                <w:rFonts w:eastAsia="Segoe UI" w:cs="Segoe UI"/>
              </w:rPr>
            </w:pPr>
          </w:p>
          <w:p w14:paraId="0534A6AC" w14:textId="78AC68A3" w:rsidR="00642739" w:rsidRPr="0058272B" w:rsidRDefault="00642739" w:rsidP="0058272B">
            <w:pPr>
              <w:spacing w:before="120" w:after="120"/>
              <w:ind w:left="216"/>
              <w:rPr>
                <w:rFonts w:eastAsia="Segoe UI" w:cs="Segoe UI"/>
                <w:i/>
              </w:rPr>
            </w:pPr>
            <w:r w:rsidRPr="395EBAF7">
              <w:rPr>
                <w:rFonts w:ascii="Segoe Pro" w:eastAsia="Segoe UI" w:hAnsi="Segoe Pro" w:cs="Segoe UI"/>
                <w:i/>
                <w:color w:val="FF0000"/>
              </w:rPr>
              <w:t>*</w:t>
            </w:r>
            <w:r w:rsidRPr="395EBAF7">
              <w:rPr>
                <w:rFonts w:ascii="Segoe Pro" w:eastAsia="Segoe UI" w:hAnsi="Segoe Pro" w:cs="Segoe UI"/>
                <w:i/>
                <w:color w:val="505050" w:themeColor="text1"/>
              </w:rPr>
              <w:t>Note: Note Username and Password of SQL server which will be used in further steps to connect to SQL Server.</w:t>
            </w:r>
          </w:p>
          <w:p w14:paraId="7D6A27D9" w14:textId="278B83B9" w:rsidR="001760E9" w:rsidRPr="00705F9D" w:rsidRDefault="001760E9" w:rsidP="00705F9D">
            <w:pPr>
              <w:spacing w:before="120" w:after="120"/>
              <w:textAlignment w:val="baseline"/>
              <w:rPr>
                <w:rFonts w:eastAsia="Segoe UI" w:cs="Segoe UI"/>
                <w:color w:val="000000"/>
              </w:rPr>
            </w:pPr>
          </w:p>
        </w:tc>
        <w:tc>
          <w:tcPr>
            <w:tcW w:w="3456" w:type="dxa"/>
          </w:tcPr>
          <w:p w14:paraId="6C87AE29" w14:textId="274846EF" w:rsidR="00740BBA" w:rsidRDefault="00740BBA" w:rsidP="002E3944">
            <w:pPr>
              <w:textAlignment w:val="baseline"/>
              <w:rPr>
                <w:rFonts w:eastAsia="Times New Roman" w:cs="Segoe UI"/>
                <w:noProof/>
                <w:szCs w:val="20"/>
              </w:rPr>
            </w:pPr>
            <w:r>
              <w:rPr>
                <w:rFonts w:eastAsia="Times New Roman" w:cs="Segoe UI"/>
                <w:noProof/>
                <w:szCs w:val="20"/>
              </w:rPr>
              <w:drawing>
                <wp:inline distT="0" distB="0" distL="0" distR="0" wp14:anchorId="3A781EE2" wp14:editId="2E0F7AE7">
                  <wp:extent cx="2019300" cy="2341217"/>
                  <wp:effectExtent l="19050" t="19050" r="19050"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jpg"/>
                          <pic:cNvPicPr/>
                        </pic:nvPicPr>
                        <pic:blipFill>
                          <a:blip r:embed="rId22"/>
                          <a:stretch>
                            <a:fillRect/>
                          </a:stretch>
                        </pic:blipFill>
                        <pic:spPr>
                          <a:xfrm>
                            <a:off x="0" y="0"/>
                            <a:ext cx="2025111" cy="2347955"/>
                          </a:xfrm>
                          <a:prstGeom prst="rect">
                            <a:avLst/>
                          </a:prstGeom>
                          <a:ln>
                            <a:solidFill>
                              <a:schemeClr val="bg1">
                                <a:lumMod val="50000"/>
                              </a:schemeClr>
                            </a:solidFill>
                          </a:ln>
                        </pic:spPr>
                      </pic:pic>
                    </a:graphicData>
                  </a:graphic>
                </wp:inline>
              </w:drawing>
            </w:r>
          </w:p>
          <w:p w14:paraId="224B0D8C" w14:textId="77777777" w:rsidR="00890B15" w:rsidRDefault="00740BBA" w:rsidP="00740BBA">
            <w:pPr>
              <w:rPr>
                <w:b/>
                <w:noProof/>
                <w:color w:val="505050"/>
              </w:rPr>
            </w:pPr>
            <w:r w:rsidRPr="00EC0C2E">
              <w:rPr>
                <w:b/>
                <w:noProof/>
                <w:color w:val="505050"/>
              </w:rPr>
              <w:t>Fig. 1.</w:t>
            </w:r>
            <w:r>
              <w:rPr>
                <w:b/>
                <w:noProof/>
                <w:color w:val="505050"/>
              </w:rPr>
              <w:t>3</w:t>
            </w:r>
          </w:p>
          <w:p w14:paraId="3A720490" w14:textId="77777777" w:rsidR="00740BBA" w:rsidRDefault="00740BBA" w:rsidP="00740BBA">
            <w:pPr>
              <w:rPr>
                <w:b/>
                <w:noProof/>
                <w:color w:val="505050"/>
              </w:rPr>
            </w:pPr>
          </w:p>
          <w:p w14:paraId="1AD61645" w14:textId="742FEC48" w:rsidR="00740BBA" w:rsidRDefault="00740BBA" w:rsidP="00740BBA">
            <w:pPr>
              <w:rPr>
                <w:rFonts w:eastAsia="Times New Roman" w:cs="Segoe UI"/>
                <w:szCs w:val="20"/>
              </w:rPr>
            </w:pPr>
            <w:r>
              <w:rPr>
                <w:rFonts w:eastAsia="Times New Roman" w:cs="Segoe UI"/>
                <w:noProof/>
                <w:szCs w:val="20"/>
              </w:rPr>
              <w:drawing>
                <wp:inline distT="0" distB="0" distL="0" distR="0" wp14:anchorId="1DBE516B" wp14:editId="379BCA9D">
                  <wp:extent cx="2045613" cy="2371725"/>
                  <wp:effectExtent l="19050" t="19050" r="1206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jpg"/>
                          <pic:cNvPicPr/>
                        </pic:nvPicPr>
                        <pic:blipFill>
                          <a:blip r:embed="rId23"/>
                          <a:stretch>
                            <a:fillRect/>
                          </a:stretch>
                        </pic:blipFill>
                        <pic:spPr>
                          <a:xfrm>
                            <a:off x="0" y="0"/>
                            <a:ext cx="2047072" cy="2373417"/>
                          </a:xfrm>
                          <a:prstGeom prst="rect">
                            <a:avLst/>
                          </a:prstGeom>
                          <a:ln>
                            <a:solidFill>
                              <a:schemeClr val="bg1">
                                <a:lumMod val="50000"/>
                              </a:schemeClr>
                            </a:solidFill>
                          </a:ln>
                        </pic:spPr>
                      </pic:pic>
                    </a:graphicData>
                  </a:graphic>
                </wp:inline>
              </w:drawing>
            </w:r>
          </w:p>
          <w:p w14:paraId="444C720A" w14:textId="77777777" w:rsidR="00740BBA" w:rsidRDefault="00740BBA" w:rsidP="00740BBA">
            <w:pPr>
              <w:rPr>
                <w:b/>
                <w:noProof/>
                <w:color w:val="505050"/>
              </w:rPr>
            </w:pPr>
            <w:r w:rsidRPr="00EC0C2E">
              <w:rPr>
                <w:b/>
                <w:noProof/>
                <w:color w:val="505050"/>
              </w:rPr>
              <w:t>Fig. 1.</w:t>
            </w:r>
            <w:r>
              <w:rPr>
                <w:b/>
                <w:noProof/>
                <w:color w:val="505050"/>
              </w:rPr>
              <w:t>4</w:t>
            </w:r>
          </w:p>
          <w:p w14:paraId="784A9985" w14:textId="77777777" w:rsidR="00740BBA" w:rsidRDefault="00740BBA" w:rsidP="00740BBA">
            <w:pPr>
              <w:rPr>
                <w:b/>
                <w:noProof/>
                <w:color w:val="505050"/>
              </w:rPr>
            </w:pPr>
          </w:p>
          <w:p w14:paraId="6D886D54" w14:textId="18DAD56D" w:rsidR="00740BBA" w:rsidRDefault="00740BBA" w:rsidP="00740BBA">
            <w:pPr>
              <w:rPr>
                <w:b/>
                <w:noProof/>
                <w:color w:val="505050"/>
              </w:rPr>
            </w:pPr>
            <w:r>
              <w:rPr>
                <w:b/>
                <w:noProof/>
                <w:color w:val="505050"/>
              </w:rPr>
              <w:drawing>
                <wp:inline distT="0" distB="0" distL="0" distR="0" wp14:anchorId="3E145D1D" wp14:editId="01348EC7">
                  <wp:extent cx="2045335" cy="2371403"/>
                  <wp:effectExtent l="19050" t="19050" r="12065"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jpg"/>
                          <pic:cNvPicPr/>
                        </pic:nvPicPr>
                        <pic:blipFill>
                          <a:blip r:embed="rId24"/>
                          <a:stretch>
                            <a:fillRect/>
                          </a:stretch>
                        </pic:blipFill>
                        <pic:spPr>
                          <a:xfrm>
                            <a:off x="0" y="0"/>
                            <a:ext cx="2049052" cy="2375713"/>
                          </a:xfrm>
                          <a:prstGeom prst="rect">
                            <a:avLst/>
                          </a:prstGeom>
                          <a:ln>
                            <a:solidFill>
                              <a:schemeClr val="bg1">
                                <a:lumMod val="50000"/>
                              </a:schemeClr>
                            </a:solidFill>
                          </a:ln>
                        </pic:spPr>
                      </pic:pic>
                    </a:graphicData>
                  </a:graphic>
                </wp:inline>
              </w:drawing>
            </w:r>
          </w:p>
          <w:p w14:paraId="01AB394D" w14:textId="61317F6C" w:rsidR="00740BBA" w:rsidRPr="00740BBA" w:rsidRDefault="00740BBA" w:rsidP="00740BBA">
            <w:pPr>
              <w:rPr>
                <w:b/>
                <w:noProof/>
                <w:color w:val="505050"/>
              </w:rPr>
            </w:pPr>
            <w:r w:rsidRPr="00EC0C2E">
              <w:rPr>
                <w:b/>
                <w:noProof/>
                <w:color w:val="505050"/>
              </w:rPr>
              <w:t>Fig. 1.</w:t>
            </w:r>
            <w:r>
              <w:rPr>
                <w:b/>
                <w:noProof/>
                <w:color w:val="505050"/>
              </w:rPr>
              <w:t>5</w:t>
            </w:r>
          </w:p>
        </w:tc>
      </w:tr>
      <w:tr w:rsidR="00740BBA" w:rsidRPr="00A87231" w14:paraId="36BBCC5C" w14:textId="77777777" w:rsidTr="00740BBA">
        <w:trPr>
          <w:trHeight w:val="14750"/>
        </w:trPr>
        <w:tc>
          <w:tcPr>
            <w:tcW w:w="2340" w:type="dxa"/>
          </w:tcPr>
          <w:p w14:paraId="120E4087" w14:textId="59B89461" w:rsidR="00705F9D" w:rsidRPr="000B56A6" w:rsidRDefault="00705F9D" w:rsidP="000B56A6">
            <w:pPr>
              <w:spacing w:before="120" w:after="120"/>
              <w:textAlignment w:val="baseline"/>
              <w:rPr>
                <w:rFonts w:eastAsia="Segoe UI"/>
                <w:sz w:val="24"/>
              </w:rPr>
            </w:pPr>
          </w:p>
        </w:tc>
        <w:tc>
          <w:tcPr>
            <w:tcW w:w="4572" w:type="dxa"/>
          </w:tcPr>
          <w:p w14:paraId="0B4C722A" w14:textId="7CCA0B56" w:rsidR="00705F9D" w:rsidRPr="00740BBA" w:rsidRDefault="00705F9D" w:rsidP="004C75A3">
            <w:pPr>
              <w:pStyle w:val="ListParagraph"/>
              <w:numPr>
                <w:ilvl w:val="0"/>
                <w:numId w:val="18"/>
              </w:numPr>
              <w:spacing w:before="120" w:after="120" w:line="240" w:lineRule="auto"/>
              <w:textAlignment w:val="baseline"/>
              <w:rPr>
                <w:rFonts w:eastAsia="Segoe UI" w:cs="Segoe UI"/>
                <w:color w:val="000000"/>
              </w:rPr>
            </w:pPr>
            <w:r w:rsidRPr="00F122CF">
              <w:rPr>
                <w:rFonts w:eastAsia="Segoe UI" w:cs="Segoe UI"/>
              </w:rPr>
              <w:t>S</w:t>
            </w:r>
            <w:r>
              <w:rPr>
                <w:rFonts w:eastAsia="Segoe UI" w:cs="Segoe UI"/>
              </w:rPr>
              <w:t>elec</w:t>
            </w:r>
            <w:r w:rsidRPr="00F122CF">
              <w:rPr>
                <w:rFonts w:eastAsia="Segoe UI" w:cs="Segoe UI"/>
              </w:rPr>
              <w:t>t</w:t>
            </w:r>
            <w:r w:rsidRPr="00F122CF">
              <w:rPr>
                <w:rFonts w:eastAsia="Segoe UI" w:cs="Segoe UI"/>
                <w:b/>
                <w:bCs/>
              </w:rPr>
              <w:t xml:space="preserve"> </w:t>
            </w:r>
            <w:r w:rsidRPr="00F122CF">
              <w:rPr>
                <w:rFonts w:eastAsia="Segoe UI" w:cs="Segoe UI"/>
                <w:bCs/>
              </w:rPr>
              <w:t xml:space="preserve">appropriate subscription in </w:t>
            </w:r>
            <w:r w:rsidRPr="00F122CF">
              <w:rPr>
                <w:rFonts w:eastAsia="Segoe UI" w:cs="Segoe UI"/>
                <w:b/>
                <w:bCs/>
              </w:rPr>
              <w:t>Subscription</w:t>
            </w:r>
            <w:r w:rsidRPr="00F122CF">
              <w:rPr>
                <w:rFonts w:eastAsia="Segoe UI" w:cs="Segoe UI"/>
                <w:bCs/>
              </w:rPr>
              <w:t xml:space="preserve"> choice box, which you want to use for creating </w:t>
            </w:r>
            <w:r w:rsidR="00443725">
              <w:rPr>
                <w:rFonts w:eastAsia="Segoe UI" w:cs="Segoe UI"/>
                <w:bCs/>
              </w:rPr>
              <w:t>all Azure Resources for this lab</w:t>
            </w:r>
            <w:r>
              <w:rPr>
                <w:rFonts w:eastAsia="Segoe UI" w:cs="Segoe UI"/>
                <w:bCs/>
              </w:rPr>
              <w:t>. (Fig. 1.6)</w:t>
            </w:r>
          </w:p>
          <w:p w14:paraId="1E8B7623" w14:textId="34012A11" w:rsidR="00705F9D" w:rsidRDefault="00705F9D" w:rsidP="00705F9D">
            <w:pPr>
              <w:spacing w:before="120" w:after="120"/>
              <w:textAlignment w:val="baseline"/>
              <w:rPr>
                <w:rFonts w:eastAsia="Segoe UI" w:cs="Segoe UI"/>
                <w:color w:val="000000"/>
              </w:rPr>
            </w:pPr>
          </w:p>
          <w:p w14:paraId="2BB78FE4" w14:textId="77777777" w:rsidR="004F00A8" w:rsidRPr="00740BBA" w:rsidRDefault="004F00A8" w:rsidP="00705F9D">
            <w:pPr>
              <w:spacing w:before="120" w:after="120"/>
              <w:textAlignment w:val="baseline"/>
              <w:rPr>
                <w:rFonts w:eastAsia="Segoe UI" w:cs="Segoe UI"/>
                <w:color w:val="000000"/>
              </w:rPr>
            </w:pPr>
          </w:p>
          <w:p w14:paraId="673FE026" w14:textId="607257E1" w:rsidR="00705F9D" w:rsidRPr="00443725" w:rsidRDefault="00705F9D" w:rsidP="004C75A3">
            <w:pPr>
              <w:pStyle w:val="ListParagraph"/>
              <w:numPr>
                <w:ilvl w:val="0"/>
                <w:numId w:val="18"/>
              </w:numPr>
              <w:spacing w:before="120" w:after="120" w:line="240" w:lineRule="auto"/>
              <w:textAlignment w:val="baseline"/>
              <w:rPr>
                <w:rFonts w:eastAsia="Segoe UI" w:cs="Segoe UI"/>
                <w:color w:val="000000"/>
              </w:rPr>
            </w:pPr>
            <w:r>
              <w:rPr>
                <w:rFonts w:eastAsia="Segoe UI" w:cs="Segoe UI"/>
              </w:rPr>
              <w:t xml:space="preserve">In the </w:t>
            </w:r>
            <w:r w:rsidRPr="00443725">
              <w:rPr>
                <w:rFonts w:eastAsia="Segoe UI" w:cs="Segoe UI"/>
                <w:b/>
              </w:rPr>
              <w:t>Resource group</w:t>
            </w:r>
            <w:r>
              <w:rPr>
                <w:rFonts w:eastAsia="Segoe UI" w:cs="Segoe UI"/>
              </w:rPr>
              <w:t xml:space="preserve"> text box, Select </w:t>
            </w:r>
            <w:r w:rsidRPr="00443725">
              <w:rPr>
                <w:rFonts w:eastAsia="Segoe UI" w:cs="Segoe UI"/>
                <w:b/>
              </w:rPr>
              <w:t>Create new</w:t>
            </w:r>
            <w:r>
              <w:rPr>
                <w:rFonts w:eastAsia="Segoe UI" w:cs="Segoe UI"/>
              </w:rPr>
              <w:t xml:space="preserve"> and then, in the </w:t>
            </w:r>
            <w:r w:rsidRPr="00443725">
              <w:rPr>
                <w:rFonts w:eastAsia="Segoe UI" w:cs="Segoe UI"/>
                <w:b/>
              </w:rPr>
              <w:t>Resource group</w:t>
            </w:r>
            <w:r>
              <w:rPr>
                <w:rFonts w:eastAsia="Segoe UI" w:cs="Segoe UI"/>
              </w:rPr>
              <w:t xml:space="preserve"> text box, provide a valid name for the new resource group. A green check mark indicates that you have provided a valid name. (Fig. 1.7)</w:t>
            </w:r>
          </w:p>
          <w:p w14:paraId="179186F0" w14:textId="77777777" w:rsidR="004F00A8" w:rsidRPr="001760E9" w:rsidRDefault="004F00A8" w:rsidP="00705F9D">
            <w:pPr>
              <w:spacing w:before="120" w:after="120"/>
              <w:textAlignment w:val="baseline"/>
              <w:rPr>
                <w:rFonts w:eastAsia="Segoe UI" w:cs="Segoe UI"/>
                <w:color w:val="000000"/>
              </w:rPr>
            </w:pPr>
          </w:p>
          <w:p w14:paraId="150BA3B0" w14:textId="7DCC6B44" w:rsidR="00740BBA" w:rsidRPr="00705F9D" w:rsidRDefault="00705F9D" w:rsidP="004C75A3">
            <w:pPr>
              <w:pStyle w:val="ListParagraph"/>
              <w:numPr>
                <w:ilvl w:val="0"/>
                <w:numId w:val="18"/>
              </w:numPr>
              <w:spacing w:before="120" w:after="120" w:line="240" w:lineRule="auto"/>
              <w:textAlignment w:val="baseline"/>
              <w:rPr>
                <w:rFonts w:eastAsia="Segoe UI" w:cs="Segoe UI"/>
                <w:color w:val="000000"/>
              </w:rPr>
            </w:pPr>
            <w:r>
              <w:rPr>
                <w:rFonts w:eastAsia="Segoe UI" w:cs="Segoe UI"/>
              </w:rPr>
              <w:t xml:space="preserve">In the </w:t>
            </w:r>
            <w:r>
              <w:rPr>
                <w:rFonts w:eastAsia="Segoe UI" w:cs="Segoe UI"/>
                <w:b/>
              </w:rPr>
              <w:t xml:space="preserve">Location </w:t>
            </w:r>
            <w:r>
              <w:rPr>
                <w:rFonts w:eastAsia="Segoe UI" w:cs="Segoe UI"/>
              </w:rPr>
              <w:t xml:space="preserve">text box, select </w:t>
            </w:r>
            <w:r w:rsidR="00443725">
              <w:rPr>
                <w:rFonts w:eastAsia="Segoe UI" w:cs="Segoe UI"/>
              </w:rPr>
              <w:t xml:space="preserve">desired location for data center </w:t>
            </w:r>
            <w:r>
              <w:rPr>
                <w:rFonts w:eastAsia="Segoe UI" w:cs="Segoe UI"/>
              </w:rPr>
              <w:t>– such as “West US”. (Fig. 1.8)</w:t>
            </w:r>
          </w:p>
          <w:p w14:paraId="45BCB9AA" w14:textId="707E1D6A" w:rsidR="00705F9D" w:rsidRDefault="00705F9D" w:rsidP="00705F9D">
            <w:pPr>
              <w:spacing w:before="120" w:after="120"/>
              <w:textAlignment w:val="baseline"/>
              <w:rPr>
                <w:rFonts w:eastAsia="Segoe UI" w:cs="Segoe UI"/>
                <w:color w:val="000000"/>
              </w:rPr>
            </w:pPr>
          </w:p>
          <w:p w14:paraId="313B4E0B" w14:textId="77777777" w:rsidR="004F00A8" w:rsidRPr="00705F9D" w:rsidRDefault="004F00A8" w:rsidP="00705F9D">
            <w:pPr>
              <w:spacing w:before="120" w:after="120"/>
              <w:textAlignment w:val="baseline"/>
              <w:rPr>
                <w:rFonts w:eastAsia="Segoe UI" w:cs="Segoe UI"/>
                <w:color w:val="000000"/>
              </w:rPr>
            </w:pPr>
          </w:p>
          <w:p w14:paraId="47CE4885" w14:textId="2E675887" w:rsidR="00705F9D" w:rsidRPr="00705F9D" w:rsidRDefault="00705F9D" w:rsidP="004C75A3">
            <w:pPr>
              <w:pStyle w:val="ListParagraph"/>
              <w:numPr>
                <w:ilvl w:val="0"/>
                <w:numId w:val="18"/>
              </w:numPr>
              <w:spacing w:before="120" w:after="120" w:line="240" w:lineRule="auto"/>
              <w:textAlignment w:val="baseline"/>
              <w:rPr>
                <w:rFonts w:eastAsia="Segoe UI" w:cs="Segoe UI"/>
                <w:color w:val="000000"/>
              </w:rPr>
            </w:pPr>
            <w:r>
              <w:rPr>
                <w:rFonts w:eastAsia="Segoe UI" w:cs="Segoe UI"/>
              </w:rPr>
              <w:t xml:space="preserve">Click </w:t>
            </w:r>
            <w:r w:rsidRPr="00705F9D">
              <w:rPr>
                <w:rFonts w:eastAsia="Segoe UI" w:cs="Segoe UI"/>
                <w:b/>
              </w:rPr>
              <w:t>Create</w:t>
            </w:r>
            <w:r w:rsidR="00443725">
              <w:rPr>
                <w:rFonts w:eastAsia="Segoe UI" w:cs="Segoe UI"/>
                <w:b/>
              </w:rPr>
              <w:t xml:space="preserve"> </w:t>
            </w:r>
            <w:r w:rsidR="00443725">
              <w:rPr>
                <w:rFonts w:eastAsia="Segoe UI" w:cs="Segoe UI"/>
              </w:rPr>
              <w:t>button present at the bottom of blade</w:t>
            </w:r>
            <w:r>
              <w:rPr>
                <w:rFonts w:eastAsia="Segoe UI" w:cs="Segoe UI"/>
              </w:rPr>
              <w:t>.</w:t>
            </w:r>
            <w:r w:rsidR="00896078">
              <w:rPr>
                <w:rFonts w:eastAsia="Segoe UI" w:cs="Segoe UI"/>
              </w:rPr>
              <w:t xml:space="preserve"> This step may take several minutes to complete. </w:t>
            </w:r>
          </w:p>
        </w:tc>
        <w:tc>
          <w:tcPr>
            <w:tcW w:w="3456" w:type="dxa"/>
          </w:tcPr>
          <w:p w14:paraId="4FC0E91D" w14:textId="02617AF9" w:rsidR="00740BBA" w:rsidRDefault="00740BBA" w:rsidP="002E3944">
            <w:pPr>
              <w:textAlignment w:val="baseline"/>
              <w:rPr>
                <w:rFonts w:eastAsia="Times New Roman" w:cs="Segoe UI"/>
                <w:noProof/>
                <w:szCs w:val="20"/>
              </w:rPr>
            </w:pPr>
            <w:r>
              <w:rPr>
                <w:rFonts w:eastAsia="Times New Roman" w:cs="Segoe UI"/>
                <w:noProof/>
                <w:szCs w:val="20"/>
              </w:rPr>
              <w:drawing>
                <wp:inline distT="0" distB="0" distL="0" distR="0" wp14:anchorId="719AE5F7" wp14:editId="4C33570A">
                  <wp:extent cx="2047875" cy="2374348"/>
                  <wp:effectExtent l="19050" t="19050" r="9525"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jpg"/>
                          <pic:cNvPicPr/>
                        </pic:nvPicPr>
                        <pic:blipFill>
                          <a:blip r:embed="rId25"/>
                          <a:stretch>
                            <a:fillRect/>
                          </a:stretch>
                        </pic:blipFill>
                        <pic:spPr>
                          <a:xfrm>
                            <a:off x="0" y="0"/>
                            <a:ext cx="2049778" cy="2376554"/>
                          </a:xfrm>
                          <a:prstGeom prst="rect">
                            <a:avLst/>
                          </a:prstGeom>
                          <a:ln>
                            <a:solidFill>
                              <a:schemeClr val="bg1">
                                <a:lumMod val="50000"/>
                              </a:schemeClr>
                            </a:solidFill>
                          </a:ln>
                        </pic:spPr>
                      </pic:pic>
                    </a:graphicData>
                  </a:graphic>
                </wp:inline>
              </w:drawing>
            </w:r>
          </w:p>
          <w:p w14:paraId="0D7C1345" w14:textId="77777777" w:rsidR="00740BBA" w:rsidRDefault="00740BBA" w:rsidP="00740BBA">
            <w:pPr>
              <w:rPr>
                <w:b/>
                <w:noProof/>
                <w:color w:val="505050"/>
              </w:rPr>
            </w:pPr>
            <w:r w:rsidRPr="00EC0C2E">
              <w:rPr>
                <w:b/>
                <w:noProof/>
                <w:color w:val="505050"/>
              </w:rPr>
              <w:t>Fig. 1.</w:t>
            </w:r>
            <w:r>
              <w:rPr>
                <w:b/>
                <w:noProof/>
                <w:color w:val="505050"/>
              </w:rPr>
              <w:t>6</w:t>
            </w:r>
          </w:p>
          <w:p w14:paraId="1099A8B6" w14:textId="77777777" w:rsidR="00046FFB" w:rsidRDefault="00046FFB" w:rsidP="00740BBA">
            <w:pPr>
              <w:rPr>
                <w:b/>
                <w:noProof/>
                <w:color w:val="505050"/>
              </w:rPr>
            </w:pPr>
          </w:p>
          <w:p w14:paraId="70B74E10" w14:textId="4D6C127D" w:rsidR="00BD177B" w:rsidRDefault="00BD177B" w:rsidP="00740BBA">
            <w:pPr>
              <w:rPr>
                <w:rFonts w:eastAsia="Times New Roman" w:cs="Segoe UI"/>
                <w:szCs w:val="20"/>
              </w:rPr>
            </w:pPr>
            <w:r>
              <w:rPr>
                <w:rFonts w:eastAsia="Times New Roman" w:cs="Segoe UI"/>
                <w:noProof/>
                <w:szCs w:val="20"/>
              </w:rPr>
              <w:drawing>
                <wp:inline distT="0" distB="0" distL="0" distR="0" wp14:anchorId="3D50DC72" wp14:editId="098F7B1A">
                  <wp:extent cx="2046279" cy="2400300"/>
                  <wp:effectExtent l="19050" t="19050" r="1143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jpg"/>
                          <pic:cNvPicPr/>
                        </pic:nvPicPr>
                        <pic:blipFill>
                          <a:blip r:embed="rId26"/>
                          <a:stretch>
                            <a:fillRect/>
                          </a:stretch>
                        </pic:blipFill>
                        <pic:spPr>
                          <a:xfrm>
                            <a:off x="0" y="0"/>
                            <a:ext cx="2055223" cy="2410792"/>
                          </a:xfrm>
                          <a:prstGeom prst="rect">
                            <a:avLst/>
                          </a:prstGeom>
                          <a:ln>
                            <a:solidFill>
                              <a:schemeClr val="bg1">
                                <a:lumMod val="50000"/>
                              </a:schemeClr>
                            </a:solidFill>
                          </a:ln>
                        </pic:spPr>
                      </pic:pic>
                    </a:graphicData>
                  </a:graphic>
                </wp:inline>
              </w:drawing>
            </w:r>
          </w:p>
          <w:p w14:paraId="7FC5A217" w14:textId="77777777" w:rsidR="00046FFB" w:rsidRDefault="00BD177B" w:rsidP="00BD177B">
            <w:pPr>
              <w:rPr>
                <w:b/>
                <w:noProof/>
                <w:color w:val="505050"/>
              </w:rPr>
            </w:pPr>
            <w:r w:rsidRPr="00EC0C2E">
              <w:rPr>
                <w:b/>
                <w:noProof/>
                <w:color w:val="505050"/>
              </w:rPr>
              <w:t>Fig. 1.</w:t>
            </w:r>
            <w:r>
              <w:rPr>
                <w:b/>
                <w:noProof/>
                <w:color w:val="505050"/>
              </w:rPr>
              <w:t>7</w:t>
            </w:r>
          </w:p>
          <w:p w14:paraId="5A500E22" w14:textId="77777777" w:rsidR="00BD177B" w:rsidRDefault="00BD177B" w:rsidP="00BD177B">
            <w:pPr>
              <w:rPr>
                <w:b/>
                <w:noProof/>
                <w:color w:val="505050"/>
              </w:rPr>
            </w:pPr>
          </w:p>
          <w:p w14:paraId="460E2DEF" w14:textId="6C632F1D" w:rsidR="00BD177B" w:rsidRDefault="00BD177B" w:rsidP="00BD177B">
            <w:pPr>
              <w:rPr>
                <w:b/>
                <w:noProof/>
                <w:color w:val="505050"/>
              </w:rPr>
            </w:pPr>
            <w:r>
              <w:rPr>
                <w:b/>
                <w:noProof/>
                <w:color w:val="505050"/>
              </w:rPr>
              <w:drawing>
                <wp:inline distT="0" distB="0" distL="0" distR="0" wp14:anchorId="23508E05" wp14:editId="623137A4">
                  <wp:extent cx="2066925" cy="2424518"/>
                  <wp:effectExtent l="19050" t="19050" r="9525"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jpg"/>
                          <pic:cNvPicPr/>
                        </pic:nvPicPr>
                        <pic:blipFill>
                          <a:blip r:embed="rId27"/>
                          <a:stretch>
                            <a:fillRect/>
                          </a:stretch>
                        </pic:blipFill>
                        <pic:spPr>
                          <a:xfrm>
                            <a:off x="0" y="0"/>
                            <a:ext cx="2067572" cy="2425277"/>
                          </a:xfrm>
                          <a:prstGeom prst="rect">
                            <a:avLst/>
                          </a:prstGeom>
                          <a:ln>
                            <a:solidFill>
                              <a:schemeClr val="bg1">
                                <a:lumMod val="50000"/>
                              </a:schemeClr>
                            </a:solidFill>
                          </a:ln>
                        </pic:spPr>
                      </pic:pic>
                    </a:graphicData>
                  </a:graphic>
                </wp:inline>
              </w:drawing>
            </w:r>
          </w:p>
          <w:p w14:paraId="6085050B" w14:textId="77777777" w:rsidR="00BD177B" w:rsidRDefault="00BD177B" w:rsidP="00BD177B">
            <w:pPr>
              <w:rPr>
                <w:b/>
                <w:noProof/>
                <w:color w:val="505050"/>
              </w:rPr>
            </w:pPr>
            <w:r w:rsidRPr="00EC0C2E">
              <w:rPr>
                <w:b/>
                <w:noProof/>
                <w:color w:val="505050"/>
              </w:rPr>
              <w:t>Fig. 1.</w:t>
            </w:r>
            <w:r>
              <w:rPr>
                <w:b/>
                <w:noProof/>
                <w:color w:val="505050"/>
              </w:rPr>
              <w:t>8</w:t>
            </w:r>
          </w:p>
          <w:p w14:paraId="526CD351" w14:textId="77777777" w:rsidR="001760E9" w:rsidRDefault="001760E9" w:rsidP="00BD177B">
            <w:pPr>
              <w:rPr>
                <w:b/>
                <w:noProof/>
                <w:color w:val="505050"/>
              </w:rPr>
            </w:pPr>
          </w:p>
          <w:p w14:paraId="5378CC36" w14:textId="77777777" w:rsidR="001760E9" w:rsidRDefault="001760E9" w:rsidP="00BD177B">
            <w:pPr>
              <w:rPr>
                <w:b/>
                <w:noProof/>
                <w:color w:val="505050"/>
              </w:rPr>
            </w:pPr>
          </w:p>
          <w:p w14:paraId="341367C4" w14:textId="09A3DF1C" w:rsidR="001760E9" w:rsidRPr="00BD177B" w:rsidRDefault="001760E9" w:rsidP="00BD177B">
            <w:pPr>
              <w:rPr>
                <w:b/>
                <w:noProof/>
                <w:color w:val="505050"/>
              </w:rPr>
            </w:pPr>
          </w:p>
        </w:tc>
      </w:tr>
      <w:tr w:rsidR="00705F9D" w:rsidRPr="00A87231" w14:paraId="2E92B1EC" w14:textId="77777777" w:rsidTr="00740BBA">
        <w:trPr>
          <w:trHeight w:val="14750"/>
          <w:hidden/>
        </w:trPr>
        <w:tc>
          <w:tcPr>
            <w:tcW w:w="2340" w:type="dxa"/>
          </w:tcPr>
          <w:p w14:paraId="26535C78" w14:textId="77777777" w:rsidR="000B56A6" w:rsidRPr="000B56A6" w:rsidRDefault="000B56A6" w:rsidP="004C75A3">
            <w:pPr>
              <w:pStyle w:val="ListParagraph"/>
              <w:numPr>
                <w:ilvl w:val="0"/>
                <w:numId w:val="20"/>
              </w:numPr>
              <w:spacing w:before="120" w:after="120"/>
              <w:textAlignment w:val="baseline"/>
              <w:rPr>
                <w:rFonts w:eastAsia="Segoe UI"/>
                <w:vanish/>
                <w:sz w:val="24"/>
              </w:rPr>
            </w:pPr>
          </w:p>
          <w:p w14:paraId="4A5D49E6" w14:textId="77777777" w:rsidR="000B56A6" w:rsidRPr="000B56A6" w:rsidRDefault="000B56A6" w:rsidP="004C75A3">
            <w:pPr>
              <w:pStyle w:val="ListParagraph"/>
              <w:numPr>
                <w:ilvl w:val="0"/>
                <w:numId w:val="20"/>
              </w:numPr>
              <w:spacing w:before="120" w:after="120"/>
              <w:textAlignment w:val="baseline"/>
              <w:rPr>
                <w:rFonts w:eastAsia="Segoe UI"/>
                <w:vanish/>
                <w:sz w:val="24"/>
              </w:rPr>
            </w:pPr>
          </w:p>
          <w:p w14:paraId="3BEB618D" w14:textId="77777777" w:rsidR="000B56A6" w:rsidRPr="000B56A6" w:rsidRDefault="000B56A6" w:rsidP="004C75A3">
            <w:pPr>
              <w:pStyle w:val="ListParagraph"/>
              <w:numPr>
                <w:ilvl w:val="0"/>
                <w:numId w:val="20"/>
              </w:numPr>
              <w:spacing w:before="120" w:after="120"/>
              <w:textAlignment w:val="baseline"/>
              <w:rPr>
                <w:rFonts w:eastAsia="Segoe UI"/>
                <w:vanish/>
                <w:sz w:val="24"/>
              </w:rPr>
            </w:pPr>
          </w:p>
          <w:p w14:paraId="3FF265FC" w14:textId="41CACCF1" w:rsidR="00705F9D" w:rsidRPr="000B56A6" w:rsidRDefault="00C47420" w:rsidP="004C75A3">
            <w:pPr>
              <w:pStyle w:val="ListParagraph"/>
              <w:numPr>
                <w:ilvl w:val="0"/>
                <w:numId w:val="20"/>
              </w:numPr>
              <w:spacing w:before="120" w:after="120"/>
              <w:textAlignment w:val="baseline"/>
              <w:rPr>
                <w:rFonts w:eastAsia="Segoe UI"/>
                <w:sz w:val="24"/>
                <w:szCs w:val="24"/>
              </w:rPr>
            </w:pPr>
            <w:r w:rsidRPr="395EBAF7">
              <w:rPr>
                <w:rFonts w:eastAsia="Segoe UI"/>
                <w:sz w:val="24"/>
                <w:szCs w:val="24"/>
              </w:rPr>
              <w:t>Create Server-level firewall rule in the Azure Portal.</w:t>
            </w:r>
          </w:p>
        </w:tc>
        <w:tc>
          <w:tcPr>
            <w:tcW w:w="4572" w:type="dxa"/>
          </w:tcPr>
          <w:p w14:paraId="7CF26F7A" w14:textId="263C1D2B" w:rsidR="00705F9D" w:rsidRDefault="00C47420" w:rsidP="004C75A3">
            <w:pPr>
              <w:pStyle w:val="ListParagraph"/>
              <w:numPr>
                <w:ilvl w:val="0"/>
                <w:numId w:val="19"/>
              </w:numPr>
              <w:spacing w:before="120" w:after="120" w:line="240" w:lineRule="auto"/>
              <w:textAlignment w:val="baseline"/>
              <w:rPr>
                <w:rFonts w:eastAsia="Segoe UI" w:cs="Segoe UI"/>
              </w:rPr>
            </w:pPr>
            <w:r>
              <w:rPr>
                <w:rFonts w:eastAsia="Segoe UI" w:cs="Segoe UI"/>
              </w:rPr>
              <w:t xml:space="preserve">On the SQL Server blade, under </w:t>
            </w:r>
            <w:r w:rsidR="00E0160E" w:rsidRPr="0058272B">
              <w:rPr>
                <w:rFonts w:eastAsia="Segoe UI" w:cs="Segoe UI"/>
                <w:b/>
              </w:rPr>
              <w:t>S</w:t>
            </w:r>
            <w:r w:rsidRPr="0058272B">
              <w:rPr>
                <w:rFonts w:eastAsia="Segoe UI" w:cs="Segoe UI"/>
                <w:b/>
              </w:rPr>
              <w:t>ettings</w:t>
            </w:r>
            <w:r>
              <w:rPr>
                <w:rFonts w:eastAsia="Segoe UI" w:cs="Segoe UI"/>
              </w:rPr>
              <w:t xml:space="preserve">, click </w:t>
            </w:r>
            <w:r>
              <w:rPr>
                <w:rFonts w:eastAsia="Segoe UI" w:cs="Segoe UI"/>
                <w:b/>
              </w:rPr>
              <w:t xml:space="preserve">Firewall </w:t>
            </w:r>
            <w:r>
              <w:rPr>
                <w:rFonts w:eastAsia="Segoe UI" w:cs="Segoe UI"/>
              </w:rPr>
              <w:t>to open the Firewall blade for the SQL Server.</w:t>
            </w:r>
            <w:r w:rsidR="007421EB">
              <w:rPr>
                <w:rFonts w:eastAsia="Segoe UI" w:cs="Segoe UI"/>
              </w:rPr>
              <w:t xml:space="preserve"> (Fig. 1.9)</w:t>
            </w:r>
          </w:p>
          <w:p w14:paraId="54407DF3" w14:textId="1D395276" w:rsidR="007421EB" w:rsidRDefault="007421EB" w:rsidP="00C47420">
            <w:pPr>
              <w:spacing w:before="120" w:after="120"/>
              <w:textAlignment w:val="baseline"/>
              <w:rPr>
                <w:rFonts w:eastAsia="Segoe UI" w:cs="Segoe UI"/>
              </w:rPr>
            </w:pPr>
          </w:p>
          <w:p w14:paraId="3B1D4D9D" w14:textId="77777777" w:rsidR="004F00A8" w:rsidRPr="00C47420" w:rsidRDefault="004F00A8" w:rsidP="00C47420">
            <w:pPr>
              <w:spacing w:before="120" w:after="120"/>
              <w:textAlignment w:val="baseline"/>
              <w:rPr>
                <w:rFonts w:eastAsia="Segoe UI" w:cs="Segoe UI"/>
              </w:rPr>
            </w:pPr>
          </w:p>
          <w:p w14:paraId="5FDB13D4" w14:textId="6E9F33D0" w:rsidR="00C47420" w:rsidRDefault="00C47420" w:rsidP="004C75A3">
            <w:pPr>
              <w:pStyle w:val="ListParagraph"/>
              <w:numPr>
                <w:ilvl w:val="0"/>
                <w:numId w:val="19"/>
              </w:numPr>
              <w:spacing w:before="120" w:after="120" w:line="240" w:lineRule="auto"/>
              <w:textAlignment w:val="baseline"/>
              <w:rPr>
                <w:rFonts w:eastAsia="Segoe UI" w:cs="Segoe UI"/>
              </w:rPr>
            </w:pPr>
            <w:r w:rsidRPr="00C47420">
              <w:rPr>
                <w:rFonts w:eastAsia="Segoe UI" w:cs="Segoe UI"/>
              </w:rPr>
              <w:t>Review the client IP address displayed and validate that this is your IP address on the Internet using a browser of your choice (ask "what is my IP address). Occasionally they do</w:t>
            </w:r>
            <w:r>
              <w:rPr>
                <w:rFonts w:eastAsia="Segoe UI" w:cs="Segoe UI"/>
              </w:rPr>
              <w:t xml:space="preserve"> not match for a various reason</w:t>
            </w:r>
            <w:r w:rsidRPr="00C47420">
              <w:rPr>
                <w:rFonts w:eastAsia="Segoe UI" w:cs="Segoe UI"/>
              </w:rPr>
              <w:t>.</w:t>
            </w:r>
          </w:p>
          <w:p w14:paraId="5722EFB1" w14:textId="1491377D" w:rsidR="007421EB" w:rsidRDefault="007421EB" w:rsidP="007421EB">
            <w:pPr>
              <w:spacing w:before="120" w:after="120"/>
              <w:textAlignment w:val="baseline"/>
              <w:rPr>
                <w:rFonts w:eastAsia="Segoe UI" w:cs="Segoe UI"/>
              </w:rPr>
            </w:pPr>
          </w:p>
          <w:p w14:paraId="220A7859" w14:textId="77777777" w:rsidR="004F00A8" w:rsidRPr="007421EB" w:rsidRDefault="004F00A8" w:rsidP="007421EB">
            <w:pPr>
              <w:spacing w:before="120" w:after="120"/>
              <w:textAlignment w:val="baseline"/>
              <w:rPr>
                <w:rFonts w:eastAsia="Segoe UI" w:cs="Segoe UI"/>
              </w:rPr>
            </w:pPr>
          </w:p>
          <w:p w14:paraId="7F1FDFFF" w14:textId="79A20D43" w:rsidR="00C47420" w:rsidRDefault="00C47420" w:rsidP="004C75A3">
            <w:pPr>
              <w:pStyle w:val="ListParagraph"/>
              <w:numPr>
                <w:ilvl w:val="0"/>
                <w:numId w:val="19"/>
              </w:numPr>
              <w:spacing w:before="120" w:after="120" w:line="240" w:lineRule="auto"/>
              <w:textAlignment w:val="baseline"/>
              <w:rPr>
                <w:rFonts w:eastAsia="Segoe UI" w:cs="Segoe UI"/>
              </w:rPr>
            </w:pPr>
            <w:r w:rsidRPr="00C47420">
              <w:rPr>
                <w:rFonts w:eastAsia="Segoe UI" w:cs="Segoe UI"/>
              </w:rPr>
              <w:t>Assuming that the IP addresses match, click </w:t>
            </w:r>
            <w:r w:rsidRPr="00C47420">
              <w:rPr>
                <w:rFonts w:eastAsia="Segoe UI" w:cs="Segoe UI"/>
                <w:b/>
                <w:bCs/>
              </w:rPr>
              <w:t>Add client IP</w:t>
            </w:r>
            <w:r w:rsidRPr="00C47420">
              <w:rPr>
                <w:rFonts w:eastAsia="Segoe UI" w:cs="Segoe UI"/>
              </w:rPr>
              <w:t> on the toolbar.</w:t>
            </w:r>
            <w:r w:rsidR="007421EB">
              <w:rPr>
                <w:rFonts w:eastAsia="Segoe UI" w:cs="Segoe UI"/>
              </w:rPr>
              <w:t xml:space="preserve"> (Fig. 1.1</w:t>
            </w:r>
            <w:r w:rsidR="00097A39">
              <w:rPr>
                <w:rFonts w:eastAsia="Segoe UI" w:cs="Segoe UI"/>
              </w:rPr>
              <w:t>1). If these IP addresses do not match, add the IP address that SSMS/Visual Studio will provide you when you attempt to connect</w:t>
            </w:r>
            <w:r w:rsidR="000A7A2C">
              <w:rPr>
                <w:rFonts w:eastAsia="Segoe UI" w:cs="Segoe UI"/>
              </w:rPr>
              <w:t xml:space="preserve"> in later steps</w:t>
            </w:r>
            <w:r w:rsidR="00097A39">
              <w:rPr>
                <w:rFonts w:eastAsia="Segoe UI" w:cs="Segoe UI"/>
              </w:rPr>
              <w:t xml:space="preserve">. </w:t>
            </w:r>
          </w:p>
          <w:p w14:paraId="7B3C4907" w14:textId="619D763F" w:rsidR="007421EB" w:rsidRDefault="007421EB" w:rsidP="007421EB">
            <w:pPr>
              <w:spacing w:before="120" w:after="120"/>
              <w:textAlignment w:val="baseline"/>
              <w:rPr>
                <w:rFonts w:eastAsia="Segoe UI" w:cs="Segoe UI"/>
              </w:rPr>
            </w:pPr>
          </w:p>
          <w:p w14:paraId="70CE40C6" w14:textId="77777777" w:rsidR="004F00A8" w:rsidRPr="007421EB" w:rsidRDefault="004F00A8" w:rsidP="007421EB">
            <w:pPr>
              <w:spacing w:before="120" w:after="120"/>
              <w:textAlignment w:val="baseline"/>
              <w:rPr>
                <w:rFonts w:eastAsia="Segoe UI" w:cs="Segoe UI"/>
              </w:rPr>
            </w:pPr>
          </w:p>
          <w:p w14:paraId="642660B6" w14:textId="77777777" w:rsidR="00C47420" w:rsidRDefault="00C47420" w:rsidP="004C75A3">
            <w:pPr>
              <w:pStyle w:val="ListParagraph"/>
              <w:numPr>
                <w:ilvl w:val="0"/>
                <w:numId w:val="19"/>
              </w:numPr>
              <w:spacing w:before="120" w:after="120" w:line="240" w:lineRule="auto"/>
              <w:textAlignment w:val="baseline"/>
              <w:rPr>
                <w:rFonts w:eastAsia="Segoe UI" w:cs="Segoe UI"/>
              </w:rPr>
            </w:pPr>
            <w:r w:rsidRPr="00C47420">
              <w:rPr>
                <w:rFonts w:eastAsia="Segoe UI" w:cs="Segoe UI"/>
              </w:rPr>
              <w:t>Click </w:t>
            </w:r>
            <w:r w:rsidRPr="00C47420">
              <w:rPr>
                <w:rFonts w:eastAsia="Segoe UI" w:cs="Segoe UI"/>
                <w:b/>
                <w:bCs/>
              </w:rPr>
              <w:t>Save</w:t>
            </w:r>
            <w:r w:rsidRPr="00C47420">
              <w:rPr>
                <w:rFonts w:eastAsia="Segoe UI" w:cs="Segoe UI"/>
              </w:rPr>
              <w:t> on the toolbar to save this server-level firewall rule and then click </w:t>
            </w:r>
            <w:r w:rsidRPr="00C47420">
              <w:rPr>
                <w:rFonts w:eastAsia="Segoe UI" w:cs="Segoe UI"/>
                <w:b/>
                <w:bCs/>
              </w:rPr>
              <w:t>OK</w:t>
            </w:r>
            <w:r w:rsidRPr="00C47420">
              <w:rPr>
                <w:rFonts w:eastAsia="Segoe UI" w:cs="Segoe UI"/>
              </w:rPr>
              <w:t>.</w:t>
            </w:r>
            <w:r w:rsidR="007421EB">
              <w:rPr>
                <w:rFonts w:eastAsia="Segoe UI" w:cs="Segoe UI"/>
              </w:rPr>
              <w:t xml:space="preserve"> (Fig. 1.12)</w:t>
            </w:r>
          </w:p>
          <w:p w14:paraId="2F5901E8" w14:textId="77777777" w:rsidR="00E0160E" w:rsidRDefault="00E0160E" w:rsidP="0058272B">
            <w:pPr>
              <w:pStyle w:val="ListParagraph"/>
              <w:numPr>
                <w:ilvl w:val="0"/>
                <w:numId w:val="0"/>
              </w:numPr>
              <w:spacing w:before="120" w:after="120" w:line="240" w:lineRule="auto"/>
              <w:ind w:left="216"/>
              <w:textAlignment w:val="baseline"/>
              <w:rPr>
                <w:rFonts w:eastAsia="Segoe UI" w:cs="Segoe UI"/>
              </w:rPr>
            </w:pPr>
          </w:p>
          <w:p w14:paraId="513F5248" w14:textId="31F4CFD0" w:rsidR="00482414" w:rsidRPr="00C47420" w:rsidRDefault="00E0160E" w:rsidP="00CF46C0">
            <w:pPr>
              <w:pStyle w:val="ListParagraph"/>
              <w:numPr>
                <w:ilvl w:val="0"/>
                <w:numId w:val="0"/>
              </w:numPr>
              <w:spacing w:before="120" w:after="120" w:line="240" w:lineRule="auto"/>
              <w:ind w:left="216"/>
              <w:textAlignment w:val="baseline"/>
              <w:rPr>
                <w:rFonts w:eastAsia="Segoe UI" w:cs="Segoe UI"/>
              </w:rPr>
            </w:pPr>
            <w:r>
              <w:rPr>
                <w:rFonts w:eastAsia="Segoe UI" w:cs="Segoe UI"/>
              </w:rPr>
              <w:t xml:space="preserve">This step allows your IP address to access SQL server and all databases created </w:t>
            </w:r>
            <w:r w:rsidR="00B70636">
              <w:rPr>
                <w:rFonts w:eastAsia="Segoe UI" w:cs="Segoe UI"/>
              </w:rPr>
              <w:t>under this SQL Server.</w:t>
            </w:r>
          </w:p>
        </w:tc>
        <w:tc>
          <w:tcPr>
            <w:tcW w:w="3456" w:type="dxa"/>
          </w:tcPr>
          <w:p w14:paraId="054476EA" w14:textId="7A4CC514" w:rsidR="007421EB" w:rsidRDefault="00C47420" w:rsidP="002E3944">
            <w:pPr>
              <w:textAlignment w:val="baseline"/>
              <w:rPr>
                <w:rFonts w:eastAsia="Times New Roman" w:cs="Segoe UI"/>
                <w:noProof/>
                <w:szCs w:val="20"/>
              </w:rPr>
            </w:pPr>
            <w:r>
              <w:rPr>
                <w:rFonts w:eastAsia="Times New Roman" w:cs="Segoe UI"/>
                <w:noProof/>
                <w:szCs w:val="20"/>
              </w:rPr>
              <w:drawing>
                <wp:inline distT="0" distB="0" distL="0" distR="0" wp14:anchorId="6409EBBB" wp14:editId="2D5A7679">
                  <wp:extent cx="2063809" cy="3600450"/>
                  <wp:effectExtent l="19050" t="19050" r="1270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9.jpg"/>
                          <pic:cNvPicPr/>
                        </pic:nvPicPr>
                        <pic:blipFill>
                          <a:blip r:embed="rId28"/>
                          <a:stretch>
                            <a:fillRect/>
                          </a:stretch>
                        </pic:blipFill>
                        <pic:spPr>
                          <a:xfrm>
                            <a:off x="0" y="0"/>
                            <a:ext cx="2066238" cy="3604688"/>
                          </a:xfrm>
                          <a:prstGeom prst="rect">
                            <a:avLst/>
                          </a:prstGeom>
                          <a:ln>
                            <a:solidFill>
                              <a:schemeClr val="bg1">
                                <a:lumMod val="50000"/>
                              </a:schemeClr>
                            </a:solidFill>
                          </a:ln>
                        </pic:spPr>
                      </pic:pic>
                    </a:graphicData>
                  </a:graphic>
                </wp:inline>
              </w:drawing>
            </w:r>
          </w:p>
          <w:p w14:paraId="7CD27D1D" w14:textId="633D675E" w:rsidR="007421EB" w:rsidRDefault="007421EB" w:rsidP="007421EB">
            <w:pPr>
              <w:rPr>
                <w:b/>
                <w:noProof/>
                <w:color w:val="505050"/>
              </w:rPr>
            </w:pPr>
            <w:r w:rsidRPr="00EC0C2E">
              <w:rPr>
                <w:b/>
                <w:noProof/>
                <w:color w:val="505050"/>
              </w:rPr>
              <w:t>Fig. 1.</w:t>
            </w:r>
            <w:r>
              <w:rPr>
                <w:b/>
                <w:noProof/>
                <w:color w:val="505050"/>
              </w:rPr>
              <w:t>9</w:t>
            </w:r>
          </w:p>
          <w:p w14:paraId="0C9B76A2" w14:textId="77777777" w:rsidR="00705F9D" w:rsidRDefault="00705F9D" w:rsidP="007421EB">
            <w:pPr>
              <w:rPr>
                <w:rFonts w:eastAsia="Times New Roman" w:cs="Segoe UI"/>
                <w:szCs w:val="20"/>
              </w:rPr>
            </w:pPr>
          </w:p>
          <w:p w14:paraId="3D586D63" w14:textId="77777777" w:rsidR="007421EB" w:rsidRDefault="007421EB" w:rsidP="007421EB">
            <w:pPr>
              <w:rPr>
                <w:rFonts w:eastAsia="Times New Roman" w:cs="Segoe UI"/>
                <w:szCs w:val="20"/>
              </w:rPr>
            </w:pPr>
          </w:p>
          <w:p w14:paraId="6E31932A" w14:textId="393EFAAE" w:rsidR="007421EB" w:rsidRDefault="007421EB" w:rsidP="007421EB">
            <w:pPr>
              <w:rPr>
                <w:rFonts w:eastAsia="Times New Roman" w:cs="Segoe UI"/>
                <w:szCs w:val="20"/>
              </w:rPr>
            </w:pPr>
            <w:r>
              <w:rPr>
                <w:rFonts w:eastAsia="Times New Roman" w:cs="Segoe UI"/>
                <w:noProof/>
                <w:szCs w:val="20"/>
              </w:rPr>
              <w:drawing>
                <wp:inline distT="0" distB="0" distL="0" distR="0" wp14:anchorId="595CBF91" wp14:editId="6831191F">
                  <wp:extent cx="2063750" cy="657384"/>
                  <wp:effectExtent l="19050" t="19050" r="12700" b="285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0_1.jpg"/>
                          <pic:cNvPicPr/>
                        </pic:nvPicPr>
                        <pic:blipFill>
                          <a:blip r:embed="rId29"/>
                          <a:stretch>
                            <a:fillRect/>
                          </a:stretch>
                        </pic:blipFill>
                        <pic:spPr>
                          <a:xfrm>
                            <a:off x="0" y="0"/>
                            <a:ext cx="2068504" cy="658898"/>
                          </a:xfrm>
                          <a:prstGeom prst="rect">
                            <a:avLst/>
                          </a:prstGeom>
                          <a:ln>
                            <a:solidFill>
                              <a:schemeClr val="bg1">
                                <a:lumMod val="50000"/>
                              </a:schemeClr>
                            </a:solidFill>
                          </a:ln>
                        </pic:spPr>
                      </pic:pic>
                    </a:graphicData>
                  </a:graphic>
                </wp:inline>
              </w:drawing>
            </w:r>
          </w:p>
          <w:p w14:paraId="1B524B4D" w14:textId="18A1228A" w:rsidR="007421EB" w:rsidRDefault="007421EB" w:rsidP="007421EB">
            <w:pPr>
              <w:rPr>
                <w:b/>
                <w:noProof/>
                <w:color w:val="505050"/>
              </w:rPr>
            </w:pPr>
            <w:r w:rsidRPr="00EC0C2E">
              <w:rPr>
                <w:b/>
                <w:noProof/>
                <w:color w:val="505050"/>
              </w:rPr>
              <w:t>Fig. 1.</w:t>
            </w:r>
            <w:r>
              <w:rPr>
                <w:b/>
                <w:noProof/>
                <w:color w:val="505050"/>
              </w:rPr>
              <w:t>11</w:t>
            </w:r>
          </w:p>
          <w:p w14:paraId="78B6CA37" w14:textId="77777777" w:rsidR="007421EB" w:rsidRDefault="007421EB" w:rsidP="007421EB">
            <w:pPr>
              <w:rPr>
                <w:b/>
                <w:noProof/>
                <w:color w:val="505050"/>
              </w:rPr>
            </w:pPr>
          </w:p>
          <w:p w14:paraId="328096ED" w14:textId="77777777" w:rsidR="007421EB" w:rsidRDefault="007421EB" w:rsidP="007421EB">
            <w:pPr>
              <w:rPr>
                <w:b/>
                <w:noProof/>
                <w:color w:val="505050"/>
              </w:rPr>
            </w:pPr>
          </w:p>
          <w:p w14:paraId="4023BD1A" w14:textId="2C8DBA2C" w:rsidR="007421EB" w:rsidRDefault="007421EB" w:rsidP="007421EB">
            <w:pPr>
              <w:rPr>
                <w:b/>
                <w:noProof/>
                <w:color w:val="505050"/>
              </w:rPr>
            </w:pPr>
            <w:r>
              <w:rPr>
                <w:b/>
                <w:noProof/>
                <w:color w:val="505050"/>
              </w:rPr>
              <w:drawing>
                <wp:inline distT="0" distB="0" distL="0" distR="0" wp14:anchorId="1E25AD83" wp14:editId="60F9A471">
                  <wp:extent cx="2063750" cy="624359"/>
                  <wp:effectExtent l="19050" t="19050" r="12700" b="2349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1_1.jpg"/>
                          <pic:cNvPicPr/>
                        </pic:nvPicPr>
                        <pic:blipFill>
                          <a:blip r:embed="rId30"/>
                          <a:stretch>
                            <a:fillRect/>
                          </a:stretch>
                        </pic:blipFill>
                        <pic:spPr>
                          <a:xfrm>
                            <a:off x="0" y="0"/>
                            <a:ext cx="2083154" cy="630229"/>
                          </a:xfrm>
                          <a:prstGeom prst="rect">
                            <a:avLst/>
                          </a:prstGeom>
                          <a:ln>
                            <a:solidFill>
                              <a:schemeClr val="bg1">
                                <a:lumMod val="50000"/>
                              </a:schemeClr>
                            </a:solidFill>
                          </a:ln>
                        </pic:spPr>
                      </pic:pic>
                    </a:graphicData>
                  </a:graphic>
                </wp:inline>
              </w:drawing>
            </w:r>
          </w:p>
          <w:p w14:paraId="542BE7F3" w14:textId="0E6C1448" w:rsidR="007421EB" w:rsidRPr="007421EB" w:rsidRDefault="007421EB" w:rsidP="007421EB">
            <w:pPr>
              <w:rPr>
                <w:b/>
                <w:noProof/>
                <w:color w:val="505050"/>
              </w:rPr>
            </w:pPr>
            <w:r w:rsidRPr="00EC0C2E">
              <w:rPr>
                <w:b/>
                <w:noProof/>
                <w:color w:val="505050"/>
              </w:rPr>
              <w:t>Fig. 1.</w:t>
            </w:r>
            <w:r>
              <w:rPr>
                <w:b/>
                <w:noProof/>
                <w:color w:val="505050"/>
              </w:rPr>
              <w:t>12</w:t>
            </w:r>
          </w:p>
        </w:tc>
      </w:tr>
      <w:tr w:rsidR="0009607F" w:rsidRPr="00A87231" w14:paraId="231E360B" w14:textId="77777777" w:rsidTr="00740BBA">
        <w:trPr>
          <w:trHeight w:val="14750"/>
        </w:trPr>
        <w:tc>
          <w:tcPr>
            <w:tcW w:w="2340" w:type="dxa"/>
          </w:tcPr>
          <w:p w14:paraId="645A4363" w14:textId="77777777" w:rsidR="0009607F" w:rsidRPr="0009607F" w:rsidRDefault="0009607F" w:rsidP="0009607F"/>
          <w:p w14:paraId="6EF44F8E" w14:textId="7099DAB3" w:rsidR="0009607F" w:rsidRPr="0009607F" w:rsidRDefault="0009607F" w:rsidP="004C75A3">
            <w:pPr>
              <w:pStyle w:val="ListParagraph"/>
              <w:numPr>
                <w:ilvl w:val="0"/>
                <w:numId w:val="20"/>
              </w:numPr>
              <w:rPr>
                <w:rFonts w:eastAsia="Segoe UI"/>
                <w:sz w:val="24"/>
                <w:szCs w:val="24"/>
              </w:rPr>
            </w:pPr>
            <w:r w:rsidRPr="395EBAF7">
              <w:rPr>
                <w:rFonts w:eastAsia="Segoe UI"/>
                <w:sz w:val="24"/>
                <w:szCs w:val="24"/>
              </w:rPr>
              <w:t>Create a SQL Data Warehouse.</w:t>
            </w:r>
          </w:p>
        </w:tc>
        <w:tc>
          <w:tcPr>
            <w:tcW w:w="4572" w:type="dxa"/>
          </w:tcPr>
          <w:p w14:paraId="08E64B85" w14:textId="1B7096E5" w:rsidR="00D01293" w:rsidRPr="00514007" w:rsidRDefault="0009607F" w:rsidP="0058272B">
            <w:pPr>
              <w:pStyle w:val="ListParagraph"/>
              <w:numPr>
                <w:ilvl w:val="0"/>
                <w:numId w:val="21"/>
              </w:numPr>
              <w:spacing w:before="120" w:after="120"/>
              <w:textAlignment w:val="baseline"/>
              <w:rPr>
                <w:rFonts w:eastAsia="Segoe UI" w:cs="Segoe UI"/>
              </w:rPr>
            </w:pPr>
            <w:r w:rsidRPr="00642739">
              <w:rPr>
                <w:rFonts w:eastAsia="Segoe UI" w:cs="Segoe UI"/>
              </w:rPr>
              <w:t>Click </w:t>
            </w:r>
            <w:r w:rsidR="00536CA4">
              <w:rPr>
                <w:rFonts w:eastAsia="Segoe UI" w:cs="Segoe UI"/>
                <w:b/>
                <w:bCs/>
              </w:rPr>
              <w:t>New</w:t>
            </w:r>
            <w:r w:rsidRPr="00642739">
              <w:rPr>
                <w:rFonts w:eastAsia="Segoe UI" w:cs="Segoe UI"/>
              </w:rPr>
              <w:t> &gt; </w:t>
            </w:r>
            <w:r w:rsidRPr="00642739">
              <w:rPr>
                <w:rFonts w:eastAsia="Segoe UI" w:cs="Segoe UI"/>
                <w:b/>
                <w:bCs/>
              </w:rPr>
              <w:t>Databases</w:t>
            </w:r>
            <w:r w:rsidRPr="00642739">
              <w:rPr>
                <w:rFonts w:eastAsia="Segoe UI" w:cs="Segoe UI"/>
              </w:rPr>
              <w:t> &gt; </w:t>
            </w:r>
            <w:r w:rsidRPr="00642739">
              <w:rPr>
                <w:rFonts w:eastAsia="Segoe UI" w:cs="Segoe UI"/>
                <w:b/>
                <w:bCs/>
              </w:rPr>
              <w:t>SQL Data Warehouse</w:t>
            </w:r>
            <w:r w:rsidRPr="00642739">
              <w:rPr>
                <w:rFonts w:eastAsia="Segoe UI" w:cs="Segoe UI"/>
              </w:rPr>
              <w:t>.</w:t>
            </w:r>
            <w:r w:rsidR="00F663FC" w:rsidRPr="00642739">
              <w:rPr>
                <w:rFonts w:eastAsia="Segoe UI" w:cs="Segoe UI"/>
              </w:rPr>
              <w:t xml:space="preserve"> (Fig. 1.13)</w:t>
            </w:r>
          </w:p>
          <w:p w14:paraId="4F6047BC" w14:textId="77777777" w:rsidR="00D01293" w:rsidRPr="00D01293" w:rsidRDefault="00D01293" w:rsidP="00D01293">
            <w:pPr>
              <w:spacing w:before="120" w:after="120"/>
              <w:textAlignment w:val="baseline"/>
              <w:rPr>
                <w:rFonts w:eastAsia="Segoe UI" w:cs="Segoe UI"/>
              </w:rPr>
            </w:pPr>
          </w:p>
          <w:p w14:paraId="6BB7D819" w14:textId="45C23F2C" w:rsidR="0028349E" w:rsidRDefault="00B70636" w:rsidP="004C75A3">
            <w:pPr>
              <w:pStyle w:val="ListParagraph"/>
              <w:numPr>
                <w:ilvl w:val="0"/>
                <w:numId w:val="21"/>
              </w:numPr>
              <w:spacing w:before="120" w:after="120"/>
              <w:textAlignment w:val="baseline"/>
              <w:rPr>
                <w:rFonts w:eastAsia="Segoe UI" w:cs="Segoe UI"/>
              </w:rPr>
            </w:pPr>
            <w:r>
              <w:rPr>
                <w:rFonts w:eastAsia="Segoe UI" w:cs="Segoe UI"/>
              </w:rPr>
              <w:t>Provide following values for properties</w:t>
            </w:r>
          </w:p>
          <w:p w14:paraId="161D2F3B" w14:textId="513E81A3" w:rsidR="00B70636" w:rsidRDefault="00B70636" w:rsidP="0058272B">
            <w:pPr>
              <w:pStyle w:val="ListParagraph"/>
              <w:numPr>
                <w:ilvl w:val="0"/>
                <w:numId w:val="0"/>
              </w:numPr>
              <w:spacing w:before="120" w:after="120"/>
              <w:ind w:left="360"/>
              <w:textAlignment w:val="baseline"/>
              <w:rPr>
                <w:rFonts w:eastAsia="Segoe UI" w:cs="Segoe UI"/>
              </w:rPr>
            </w:pPr>
            <w:r w:rsidRPr="0058272B">
              <w:rPr>
                <w:rFonts w:eastAsia="Segoe UI" w:cs="Segoe UI"/>
                <w:b/>
              </w:rPr>
              <w:t>Database Name:</w:t>
            </w:r>
            <w:r>
              <w:rPr>
                <w:rFonts w:eastAsia="Segoe UI" w:cs="Segoe UI"/>
              </w:rPr>
              <w:t xml:space="preserve"> Enter appropriate name for SQL Data Warehouse</w:t>
            </w:r>
            <w:r w:rsidR="00AD59D3">
              <w:rPr>
                <w:rFonts w:eastAsia="Segoe UI" w:cs="Segoe UI"/>
              </w:rPr>
              <w:t>. (Fig. 1.14)</w:t>
            </w:r>
          </w:p>
          <w:p w14:paraId="7E65E87B" w14:textId="5526EC27" w:rsidR="00B70636" w:rsidRDefault="00B70636" w:rsidP="0058272B">
            <w:pPr>
              <w:pStyle w:val="ListParagraph"/>
              <w:numPr>
                <w:ilvl w:val="0"/>
                <w:numId w:val="0"/>
              </w:numPr>
              <w:spacing w:before="120" w:after="120"/>
              <w:ind w:left="360"/>
              <w:textAlignment w:val="baseline"/>
              <w:rPr>
                <w:rFonts w:eastAsia="Segoe UI" w:cs="Segoe UI"/>
              </w:rPr>
            </w:pPr>
            <w:r>
              <w:rPr>
                <w:rFonts w:eastAsia="Segoe UI" w:cs="Segoe UI"/>
                <w:b/>
              </w:rPr>
              <w:t>Subscription:</w:t>
            </w:r>
            <w:r>
              <w:rPr>
                <w:rFonts w:eastAsia="Segoe UI" w:cs="Segoe UI"/>
              </w:rPr>
              <w:t xml:space="preserve"> Select same subscription you used for creating SQL Server in earlier steps.</w:t>
            </w:r>
            <w:r w:rsidR="00AD59D3">
              <w:rPr>
                <w:rFonts w:eastAsia="Segoe UI" w:cs="Segoe UI"/>
              </w:rPr>
              <w:t xml:space="preserve"> (Fig. 1.15)</w:t>
            </w:r>
          </w:p>
          <w:p w14:paraId="3474FA8D" w14:textId="6679D34F" w:rsidR="00B70636" w:rsidRDefault="00B70636" w:rsidP="0058272B">
            <w:pPr>
              <w:pStyle w:val="ListParagraph"/>
              <w:numPr>
                <w:ilvl w:val="0"/>
                <w:numId w:val="0"/>
              </w:numPr>
              <w:spacing w:before="120" w:after="120"/>
              <w:ind w:left="360"/>
              <w:textAlignment w:val="baseline"/>
              <w:rPr>
                <w:rFonts w:eastAsia="Segoe UI" w:cs="Segoe UI"/>
              </w:rPr>
            </w:pPr>
            <w:r>
              <w:rPr>
                <w:rFonts w:eastAsia="Segoe UI" w:cs="Segoe UI"/>
                <w:b/>
              </w:rPr>
              <w:t>Resource Group:</w:t>
            </w:r>
            <w:r>
              <w:rPr>
                <w:rFonts w:eastAsia="Segoe UI" w:cs="Segoe UI"/>
              </w:rPr>
              <w:t xml:space="preserve"> Check Use existing radio button and select Resource Group you created while provisioning SQL Server.</w:t>
            </w:r>
            <w:r w:rsidR="00AD59D3">
              <w:rPr>
                <w:rFonts w:eastAsia="Segoe UI" w:cs="Segoe UI"/>
              </w:rPr>
              <w:t xml:space="preserve"> (Fig. 1.16)</w:t>
            </w:r>
          </w:p>
          <w:p w14:paraId="1161AA48" w14:textId="05C27BE8" w:rsidR="00B70636" w:rsidRPr="0058272B" w:rsidRDefault="00B70636" w:rsidP="0058272B">
            <w:pPr>
              <w:pStyle w:val="ListParagraph"/>
              <w:numPr>
                <w:ilvl w:val="0"/>
                <w:numId w:val="0"/>
              </w:numPr>
              <w:spacing w:before="120" w:after="120"/>
              <w:ind w:left="360"/>
              <w:textAlignment w:val="baseline"/>
              <w:rPr>
                <w:rFonts w:eastAsia="Segoe UI" w:cs="Segoe UI"/>
              </w:rPr>
            </w:pPr>
            <w:r>
              <w:rPr>
                <w:rFonts w:eastAsia="Segoe UI" w:cs="Segoe UI"/>
                <w:b/>
              </w:rPr>
              <w:t>Select Source:</w:t>
            </w:r>
            <w:r>
              <w:rPr>
                <w:rFonts w:eastAsia="Segoe UI" w:cs="Segoe UI"/>
              </w:rPr>
              <w:t xml:space="preserve"> Select </w:t>
            </w:r>
            <w:r w:rsidRPr="0058272B">
              <w:rPr>
                <w:rFonts w:eastAsia="Segoe UI" w:cs="Segoe UI"/>
                <w:b/>
              </w:rPr>
              <w:t>Blank Database</w:t>
            </w:r>
            <w:r w:rsidR="00AD59D3">
              <w:rPr>
                <w:rFonts w:eastAsia="Segoe UI" w:cs="Segoe UI"/>
                <w:b/>
              </w:rPr>
              <w:t xml:space="preserve">. </w:t>
            </w:r>
            <w:r w:rsidR="00AD59D3">
              <w:rPr>
                <w:rFonts w:eastAsia="Segoe UI" w:cs="Segoe UI"/>
              </w:rPr>
              <w:t>(Fig. 1.17)</w:t>
            </w:r>
          </w:p>
          <w:p w14:paraId="06B3EBDB" w14:textId="1E234F51" w:rsidR="00AD59D3" w:rsidRDefault="00B70636" w:rsidP="0058272B">
            <w:pPr>
              <w:pStyle w:val="ListParagraph"/>
              <w:numPr>
                <w:ilvl w:val="0"/>
                <w:numId w:val="0"/>
              </w:numPr>
              <w:spacing w:before="120" w:after="120"/>
              <w:ind w:left="360"/>
              <w:textAlignment w:val="baseline"/>
              <w:rPr>
                <w:rFonts w:eastAsia="Segoe UI" w:cs="Segoe UI"/>
              </w:rPr>
            </w:pPr>
            <w:r>
              <w:rPr>
                <w:rFonts w:eastAsia="Segoe UI" w:cs="Segoe UI"/>
                <w:b/>
              </w:rPr>
              <w:t xml:space="preserve">Server: </w:t>
            </w:r>
            <w:r w:rsidRPr="0058272B">
              <w:rPr>
                <w:rFonts w:eastAsia="Segoe UI" w:cs="Segoe UI"/>
              </w:rPr>
              <w:t>Click this field to open</w:t>
            </w:r>
            <w:r w:rsidR="00AD59D3" w:rsidRPr="0058272B">
              <w:rPr>
                <w:rFonts w:eastAsia="Segoe UI" w:cs="Segoe UI"/>
              </w:rPr>
              <w:t xml:space="preserve"> SQL servers list provisioned in your selected subscription</w:t>
            </w:r>
            <w:r w:rsidR="00AD59D3">
              <w:rPr>
                <w:rFonts w:eastAsia="Segoe UI" w:cs="Segoe UI"/>
              </w:rPr>
              <w:t xml:space="preserve"> and select SQL Server</w:t>
            </w:r>
            <w:r w:rsidR="00AD59D3">
              <w:rPr>
                <w:rFonts w:eastAsia="Segoe UI" w:cs="Segoe UI"/>
                <w:b/>
              </w:rPr>
              <w:t xml:space="preserve"> </w:t>
            </w:r>
            <w:r w:rsidR="00AD59D3" w:rsidRPr="0058272B">
              <w:rPr>
                <w:rFonts w:eastAsia="Segoe UI" w:cs="Segoe UI"/>
              </w:rPr>
              <w:t>created in earlier steps</w:t>
            </w:r>
            <w:r w:rsidR="00AD59D3">
              <w:rPr>
                <w:rFonts w:eastAsia="Segoe UI" w:cs="Segoe UI"/>
              </w:rPr>
              <w:t>. (Fig. 1.18)</w:t>
            </w:r>
          </w:p>
          <w:p w14:paraId="75E6BA5D" w14:textId="77777777" w:rsidR="001207E1" w:rsidRDefault="001207E1" w:rsidP="001207E1">
            <w:pPr>
              <w:pStyle w:val="ListParagraph"/>
              <w:numPr>
                <w:ilvl w:val="0"/>
                <w:numId w:val="0"/>
              </w:numPr>
              <w:spacing w:before="120" w:after="120"/>
              <w:ind w:left="360"/>
              <w:textAlignment w:val="baseline"/>
              <w:rPr>
                <w:rFonts w:eastAsia="Segoe UI" w:cs="Segoe UI"/>
              </w:rPr>
            </w:pPr>
            <w:r>
              <w:rPr>
                <w:rFonts w:eastAsia="Segoe UI" w:cs="Segoe UI"/>
                <w:b/>
              </w:rPr>
              <w:t>Performance Level:</w:t>
            </w:r>
            <w:r>
              <w:rPr>
                <w:rFonts w:eastAsia="Segoe UI" w:cs="Segoe UI"/>
              </w:rPr>
              <w:t xml:space="preserve"> Set performance level to 200 DWU. (Fig. 1.20).</w:t>
            </w:r>
          </w:p>
          <w:p w14:paraId="4EE3C596" w14:textId="77777777" w:rsidR="00AD59D3" w:rsidRDefault="00AD59D3" w:rsidP="0058272B">
            <w:pPr>
              <w:pStyle w:val="ListParagraph"/>
              <w:numPr>
                <w:ilvl w:val="0"/>
                <w:numId w:val="0"/>
              </w:numPr>
              <w:spacing w:before="120" w:after="120"/>
              <w:ind w:left="360"/>
              <w:textAlignment w:val="baseline"/>
              <w:rPr>
                <w:rFonts w:eastAsia="Segoe UI" w:cs="Segoe UI"/>
              </w:rPr>
            </w:pPr>
            <w:r>
              <w:rPr>
                <w:rFonts w:eastAsia="Segoe UI" w:cs="Segoe UI"/>
                <w:b/>
              </w:rPr>
              <w:t>Collation:</w:t>
            </w:r>
            <w:r>
              <w:rPr>
                <w:rFonts w:eastAsia="Segoe UI" w:cs="Segoe UI"/>
              </w:rPr>
              <w:t xml:space="preserve"> Keep default value </w:t>
            </w:r>
            <w:r w:rsidRPr="0058272B">
              <w:rPr>
                <w:rFonts w:eastAsia="Segoe UI" w:cs="Segoe UI"/>
                <w:b/>
              </w:rPr>
              <w:t>SQL_Latin1_General_CP1_CI_AS</w:t>
            </w:r>
            <w:r w:rsidRPr="00D01293">
              <w:rPr>
                <w:rFonts w:eastAsia="Segoe UI" w:cs="Segoe UI"/>
              </w:rPr>
              <w:t>.</w:t>
            </w:r>
            <w:r>
              <w:rPr>
                <w:rFonts w:eastAsia="Segoe UI" w:cs="Segoe UI"/>
              </w:rPr>
              <w:t xml:space="preserve"> (Fig. 1.19)</w:t>
            </w:r>
          </w:p>
          <w:p w14:paraId="24AC0F28" w14:textId="351D8CF5" w:rsidR="00AD59D3" w:rsidRDefault="00AD59D3">
            <w:pPr>
              <w:pStyle w:val="ListParagraph"/>
              <w:numPr>
                <w:ilvl w:val="0"/>
                <w:numId w:val="21"/>
              </w:numPr>
              <w:spacing w:before="120" w:after="120"/>
              <w:textAlignment w:val="baseline"/>
              <w:rPr>
                <w:rFonts w:eastAsia="Segoe UI" w:cs="Segoe UI"/>
              </w:rPr>
            </w:pPr>
            <w:r>
              <w:rPr>
                <w:rFonts w:eastAsia="Segoe UI" w:cs="Segoe UI"/>
              </w:rPr>
              <w:t xml:space="preserve">Press </w:t>
            </w:r>
            <w:r w:rsidRPr="0058272B">
              <w:rPr>
                <w:rFonts w:eastAsia="Segoe UI" w:cs="Segoe UI"/>
                <w:b/>
              </w:rPr>
              <w:t>Create</w:t>
            </w:r>
            <w:r>
              <w:rPr>
                <w:rFonts w:eastAsia="Segoe UI" w:cs="Segoe UI"/>
              </w:rPr>
              <w:t xml:space="preserve"> button at the bottom of blade to provision new SQL Data Warehouse.</w:t>
            </w:r>
            <w:r w:rsidR="00130DA3">
              <w:rPr>
                <w:rFonts w:eastAsia="Segoe UI" w:cs="Segoe UI"/>
              </w:rPr>
              <w:t xml:space="preserve"> This process should take </w:t>
            </w:r>
            <w:r w:rsidR="00727B49">
              <w:rPr>
                <w:rFonts w:eastAsia="Segoe UI" w:cs="Segoe UI"/>
              </w:rPr>
              <w:t>a few minutes.</w:t>
            </w:r>
          </w:p>
          <w:p w14:paraId="131FEDE0" w14:textId="5363A428" w:rsidR="00AD59D3" w:rsidRDefault="00AD59D3" w:rsidP="0058272B">
            <w:pPr>
              <w:pStyle w:val="ListParagraph"/>
              <w:numPr>
                <w:ilvl w:val="0"/>
                <w:numId w:val="0"/>
              </w:numPr>
              <w:spacing w:before="120" w:after="120"/>
              <w:ind w:left="360"/>
              <w:textAlignment w:val="baseline"/>
              <w:rPr>
                <w:rFonts w:eastAsia="Segoe UI" w:cs="Segoe UI"/>
              </w:rPr>
            </w:pPr>
          </w:p>
          <w:p w14:paraId="3F6BF5CB" w14:textId="711C9508" w:rsidR="00AD59D3" w:rsidRPr="00514007" w:rsidRDefault="00AD59D3" w:rsidP="0058272B">
            <w:pPr>
              <w:pStyle w:val="ListParagraph"/>
              <w:numPr>
                <w:ilvl w:val="0"/>
                <w:numId w:val="0"/>
              </w:numPr>
              <w:spacing w:before="120" w:after="120"/>
              <w:ind w:left="360"/>
              <w:textAlignment w:val="baseline"/>
              <w:rPr>
                <w:rFonts w:eastAsia="Segoe UI" w:cs="Segoe UI"/>
              </w:rPr>
            </w:pPr>
          </w:p>
          <w:p w14:paraId="7823F545" w14:textId="49B5909D" w:rsidR="00D01293" w:rsidRDefault="00D01293">
            <w:pPr>
              <w:pStyle w:val="ListParagraph"/>
              <w:numPr>
                <w:ilvl w:val="0"/>
                <w:numId w:val="0"/>
              </w:numPr>
              <w:spacing w:before="120" w:after="120"/>
              <w:ind w:left="360"/>
              <w:textAlignment w:val="baseline"/>
              <w:rPr>
                <w:rFonts w:eastAsia="Segoe UI"/>
              </w:rPr>
            </w:pPr>
          </w:p>
          <w:p w14:paraId="753F0E07" w14:textId="7E39A8E7" w:rsidR="00D01293" w:rsidRPr="00D01293" w:rsidRDefault="00D01293" w:rsidP="00D01293">
            <w:pPr>
              <w:spacing w:before="120" w:after="120"/>
              <w:textAlignment w:val="baseline"/>
              <w:rPr>
                <w:rFonts w:eastAsia="Segoe UI" w:cs="Segoe UI"/>
              </w:rPr>
            </w:pPr>
          </w:p>
          <w:p w14:paraId="15789FD0" w14:textId="5F87931C" w:rsidR="0009607F" w:rsidRPr="00D01293" w:rsidRDefault="0009607F" w:rsidP="0058272B">
            <w:pPr>
              <w:pStyle w:val="ListParagraph"/>
              <w:numPr>
                <w:ilvl w:val="0"/>
                <w:numId w:val="0"/>
              </w:numPr>
              <w:spacing w:before="120" w:after="120"/>
              <w:ind w:left="360"/>
              <w:textAlignment w:val="baseline"/>
              <w:rPr>
                <w:rFonts w:eastAsia="Segoe UI" w:cs="Segoe UI"/>
              </w:rPr>
            </w:pPr>
          </w:p>
        </w:tc>
        <w:tc>
          <w:tcPr>
            <w:tcW w:w="3456" w:type="dxa"/>
          </w:tcPr>
          <w:p w14:paraId="4C8B9D4B" w14:textId="550F6338" w:rsidR="0028349E" w:rsidRDefault="0028349E" w:rsidP="002E3944">
            <w:pPr>
              <w:textAlignment w:val="baseline"/>
              <w:rPr>
                <w:rFonts w:eastAsia="Times New Roman" w:cs="Segoe UI"/>
                <w:noProof/>
                <w:szCs w:val="20"/>
              </w:rPr>
            </w:pPr>
            <w:r>
              <w:rPr>
                <w:rFonts w:eastAsia="Times New Roman" w:cs="Segoe UI"/>
                <w:noProof/>
                <w:szCs w:val="20"/>
              </w:rPr>
              <w:drawing>
                <wp:inline distT="0" distB="0" distL="0" distR="0" wp14:anchorId="65C0BF7C" wp14:editId="4B30F9B7">
                  <wp:extent cx="2066925" cy="1174503"/>
                  <wp:effectExtent l="19050" t="19050" r="9525" b="260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12.jpg"/>
                          <pic:cNvPicPr/>
                        </pic:nvPicPr>
                        <pic:blipFill>
                          <a:blip r:embed="rId31"/>
                          <a:stretch>
                            <a:fillRect/>
                          </a:stretch>
                        </pic:blipFill>
                        <pic:spPr>
                          <a:xfrm>
                            <a:off x="0" y="0"/>
                            <a:ext cx="2070453" cy="1176508"/>
                          </a:xfrm>
                          <a:prstGeom prst="rect">
                            <a:avLst/>
                          </a:prstGeom>
                          <a:ln>
                            <a:solidFill>
                              <a:schemeClr val="bg1">
                                <a:lumMod val="50000"/>
                              </a:schemeClr>
                            </a:solidFill>
                          </a:ln>
                        </pic:spPr>
                      </pic:pic>
                    </a:graphicData>
                  </a:graphic>
                </wp:inline>
              </w:drawing>
            </w:r>
          </w:p>
          <w:p w14:paraId="42292DB6" w14:textId="46841C3F" w:rsidR="00F663FC" w:rsidRDefault="00F663FC" w:rsidP="0028349E">
            <w:pPr>
              <w:rPr>
                <w:b/>
                <w:noProof/>
                <w:color w:val="505050"/>
              </w:rPr>
            </w:pPr>
            <w:r w:rsidRPr="00EC0C2E">
              <w:rPr>
                <w:b/>
                <w:noProof/>
                <w:color w:val="505050"/>
              </w:rPr>
              <w:t>Fig. 1.</w:t>
            </w:r>
            <w:r>
              <w:rPr>
                <w:b/>
                <w:noProof/>
                <w:color w:val="505050"/>
              </w:rPr>
              <w:t>13</w:t>
            </w:r>
          </w:p>
          <w:p w14:paraId="553C7FB7" w14:textId="77777777" w:rsidR="00F663FC" w:rsidRDefault="00F663FC" w:rsidP="0028349E">
            <w:pPr>
              <w:rPr>
                <w:b/>
                <w:noProof/>
                <w:color w:val="505050"/>
              </w:rPr>
            </w:pPr>
          </w:p>
          <w:p w14:paraId="081A4400" w14:textId="6EC0BFBC" w:rsidR="00F663FC" w:rsidRDefault="00F663FC" w:rsidP="0028349E">
            <w:pPr>
              <w:rPr>
                <w:b/>
                <w:noProof/>
                <w:color w:val="505050"/>
              </w:rPr>
            </w:pPr>
          </w:p>
          <w:p w14:paraId="7388871B" w14:textId="1A18A776" w:rsidR="00F663FC" w:rsidRDefault="00F663FC" w:rsidP="0028349E">
            <w:pPr>
              <w:rPr>
                <w:b/>
                <w:noProof/>
                <w:color w:val="505050"/>
              </w:rPr>
            </w:pPr>
            <w:r>
              <w:rPr>
                <w:b/>
                <w:noProof/>
                <w:color w:val="505050"/>
              </w:rPr>
              <w:drawing>
                <wp:inline distT="0" distB="0" distL="0" distR="0" wp14:anchorId="3EDD2C37" wp14:editId="3605DFC0">
                  <wp:extent cx="2057400" cy="1132440"/>
                  <wp:effectExtent l="19050" t="19050" r="19050" b="1079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16.jpg"/>
                          <pic:cNvPicPr/>
                        </pic:nvPicPr>
                        <pic:blipFill>
                          <a:blip r:embed="rId32"/>
                          <a:stretch>
                            <a:fillRect/>
                          </a:stretch>
                        </pic:blipFill>
                        <pic:spPr>
                          <a:xfrm>
                            <a:off x="0" y="0"/>
                            <a:ext cx="2059655" cy="1133681"/>
                          </a:xfrm>
                          <a:prstGeom prst="rect">
                            <a:avLst/>
                          </a:prstGeom>
                          <a:ln>
                            <a:solidFill>
                              <a:schemeClr val="bg1">
                                <a:lumMod val="50000"/>
                              </a:schemeClr>
                            </a:solidFill>
                          </a:ln>
                        </pic:spPr>
                      </pic:pic>
                    </a:graphicData>
                  </a:graphic>
                </wp:inline>
              </w:drawing>
            </w:r>
          </w:p>
          <w:p w14:paraId="5655CE3F" w14:textId="322C8EC6" w:rsidR="00F663FC" w:rsidRDefault="00F663FC" w:rsidP="0028349E">
            <w:pPr>
              <w:rPr>
                <w:b/>
                <w:noProof/>
                <w:color w:val="505050"/>
              </w:rPr>
            </w:pPr>
            <w:r>
              <w:rPr>
                <w:b/>
                <w:noProof/>
                <w:color w:val="505050"/>
              </w:rPr>
              <w:t>Fig. 1.14</w:t>
            </w:r>
          </w:p>
          <w:p w14:paraId="726E12B3" w14:textId="77777777" w:rsidR="00F663FC" w:rsidRDefault="00F663FC" w:rsidP="0028349E">
            <w:pPr>
              <w:rPr>
                <w:b/>
                <w:noProof/>
                <w:color w:val="505050"/>
              </w:rPr>
            </w:pPr>
          </w:p>
          <w:p w14:paraId="278C62AD" w14:textId="260F51A3" w:rsidR="00F663FC" w:rsidRDefault="00F663FC" w:rsidP="0028349E">
            <w:pPr>
              <w:rPr>
                <w:b/>
                <w:noProof/>
                <w:color w:val="505050"/>
              </w:rPr>
            </w:pPr>
          </w:p>
          <w:p w14:paraId="34BB9842" w14:textId="60870E37" w:rsidR="00F663FC" w:rsidRDefault="00F663FC" w:rsidP="0028349E">
            <w:pPr>
              <w:rPr>
                <w:b/>
                <w:noProof/>
                <w:color w:val="505050"/>
              </w:rPr>
            </w:pPr>
            <w:r>
              <w:rPr>
                <w:b/>
                <w:noProof/>
                <w:color w:val="505050"/>
              </w:rPr>
              <w:drawing>
                <wp:inline distT="0" distB="0" distL="0" distR="0" wp14:anchorId="38395070" wp14:editId="4F50B925">
                  <wp:extent cx="2038350" cy="1121954"/>
                  <wp:effectExtent l="19050" t="19050" r="19050" b="215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7.jpg"/>
                          <pic:cNvPicPr/>
                        </pic:nvPicPr>
                        <pic:blipFill>
                          <a:blip r:embed="rId33"/>
                          <a:stretch>
                            <a:fillRect/>
                          </a:stretch>
                        </pic:blipFill>
                        <pic:spPr>
                          <a:xfrm>
                            <a:off x="0" y="0"/>
                            <a:ext cx="2041447" cy="1123659"/>
                          </a:xfrm>
                          <a:prstGeom prst="rect">
                            <a:avLst/>
                          </a:prstGeom>
                          <a:ln>
                            <a:solidFill>
                              <a:schemeClr val="bg1">
                                <a:lumMod val="50000"/>
                              </a:schemeClr>
                            </a:solidFill>
                          </a:ln>
                        </pic:spPr>
                      </pic:pic>
                    </a:graphicData>
                  </a:graphic>
                </wp:inline>
              </w:drawing>
            </w:r>
          </w:p>
          <w:p w14:paraId="77D37047" w14:textId="7E04BC15" w:rsidR="00F663FC" w:rsidRDefault="00F663FC" w:rsidP="0028349E">
            <w:pPr>
              <w:rPr>
                <w:b/>
                <w:noProof/>
                <w:color w:val="505050"/>
              </w:rPr>
            </w:pPr>
            <w:r>
              <w:rPr>
                <w:b/>
                <w:noProof/>
                <w:color w:val="505050"/>
              </w:rPr>
              <w:t>Fig. 1.15</w:t>
            </w:r>
          </w:p>
          <w:p w14:paraId="08A0724C" w14:textId="73866659" w:rsidR="0028349E" w:rsidRDefault="0028349E" w:rsidP="0028349E">
            <w:pPr>
              <w:rPr>
                <w:rFonts w:eastAsia="Times New Roman" w:cs="Segoe UI"/>
                <w:szCs w:val="20"/>
              </w:rPr>
            </w:pPr>
          </w:p>
          <w:p w14:paraId="06115913" w14:textId="77777777" w:rsidR="00F663FC" w:rsidRDefault="00F663FC" w:rsidP="0028349E">
            <w:pPr>
              <w:rPr>
                <w:rFonts w:eastAsia="Times New Roman" w:cs="Segoe UI"/>
                <w:szCs w:val="20"/>
              </w:rPr>
            </w:pPr>
          </w:p>
          <w:p w14:paraId="1525EB98" w14:textId="3E354471" w:rsidR="0028349E" w:rsidRDefault="0028349E" w:rsidP="0028349E">
            <w:pPr>
              <w:rPr>
                <w:rFonts w:eastAsia="Times New Roman" w:cs="Segoe UI"/>
                <w:szCs w:val="20"/>
              </w:rPr>
            </w:pPr>
            <w:r>
              <w:rPr>
                <w:rFonts w:eastAsia="Times New Roman" w:cs="Segoe UI"/>
                <w:noProof/>
                <w:szCs w:val="20"/>
              </w:rPr>
              <w:drawing>
                <wp:inline distT="0" distB="0" distL="0" distR="0" wp14:anchorId="0C45A45E" wp14:editId="21A64096">
                  <wp:extent cx="2057400" cy="1167848"/>
                  <wp:effectExtent l="19050" t="19050" r="19050" b="133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3.jpg"/>
                          <pic:cNvPicPr/>
                        </pic:nvPicPr>
                        <pic:blipFill>
                          <a:blip r:embed="rId34"/>
                          <a:stretch>
                            <a:fillRect/>
                          </a:stretch>
                        </pic:blipFill>
                        <pic:spPr>
                          <a:xfrm>
                            <a:off x="0" y="0"/>
                            <a:ext cx="2061620" cy="1170243"/>
                          </a:xfrm>
                          <a:prstGeom prst="rect">
                            <a:avLst/>
                          </a:prstGeom>
                          <a:ln>
                            <a:solidFill>
                              <a:schemeClr val="bg1">
                                <a:lumMod val="50000"/>
                              </a:schemeClr>
                            </a:solidFill>
                          </a:ln>
                        </pic:spPr>
                      </pic:pic>
                    </a:graphicData>
                  </a:graphic>
                </wp:inline>
              </w:drawing>
            </w:r>
          </w:p>
          <w:p w14:paraId="1C8F84FC" w14:textId="4C0947B2" w:rsidR="0028349E" w:rsidRDefault="00F663FC" w:rsidP="0028349E">
            <w:pPr>
              <w:rPr>
                <w:rFonts w:eastAsia="Times New Roman" w:cs="Segoe UI"/>
                <w:szCs w:val="20"/>
              </w:rPr>
            </w:pPr>
            <w:r w:rsidRPr="00EC0C2E">
              <w:rPr>
                <w:b/>
                <w:noProof/>
                <w:color w:val="505050"/>
              </w:rPr>
              <w:t>Fig. 1.</w:t>
            </w:r>
            <w:r>
              <w:rPr>
                <w:b/>
                <w:noProof/>
                <w:color w:val="505050"/>
              </w:rPr>
              <w:t>1</w:t>
            </w:r>
            <w:r w:rsidR="004E4846">
              <w:rPr>
                <w:b/>
                <w:noProof/>
                <w:color w:val="505050"/>
              </w:rPr>
              <w:t>6</w:t>
            </w:r>
          </w:p>
          <w:p w14:paraId="322B82BB" w14:textId="77777777" w:rsidR="0028349E" w:rsidRDefault="0028349E" w:rsidP="0028349E">
            <w:pPr>
              <w:rPr>
                <w:rFonts w:eastAsia="Times New Roman" w:cs="Segoe UI"/>
                <w:szCs w:val="20"/>
              </w:rPr>
            </w:pPr>
          </w:p>
          <w:p w14:paraId="3B874AD7" w14:textId="77777777" w:rsidR="0028349E" w:rsidRDefault="0028349E" w:rsidP="0028349E">
            <w:pPr>
              <w:rPr>
                <w:rFonts w:eastAsia="Times New Roman" w:cs="Segoe UI"/>
                <w:szCs w:val="20"/>
              </w:rPr>
            </w:pPr>
          </w:p>
          <w:p w14:paraId="366C0203" w14:textId="4D62F38E" w:rsidR="00F663FC" w:rsidRDefault="0028349E" w:rsidP="0028349E">
            <w:pPr>
              <w:rPr>
                <w:rFonts w:eastAsia="Times New Roman" w:cs="Segoe UI"/>
                <w:szCs w:val="20"/>
              </w:rPr>
            </w:pPr>
            <w:r>
              <w:rPr>
                <w:rFonts w:eastAsia="Times New Roman" w:cs="Segoe UI"/>
                <w:noProof/>
                <w:szCs w:val="20"/>
              </w:rPr>
              <w:drawing>
                <wp:inline distT="0" distB="0" distL="0" distR="0" wp14:anchorId="5356A7C5" wp14:editId="1ADAC0E6">
                  <wp:extent cx="2066925" cy="1173254"/>
                  <wp:effectExtent l="19050" t="19050" r="9525" b="273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4.jpg"/>
                          <pic:cNvPicPr/>
                        </pic:nvPicPr>
                        <pic:blipFill>
                          <a:blip r:embed="rId35"/>
                          <a:stretch>
                            <a:fillRect/>
                          </a:stretch>
                        </pic:blipFill>
                        <pic:spPr>
                          <a:xfrm>
                            <a:off x="0" y="0"/>
                            <a:ext cx="2072365" cy="1176342"/>
                          </a:xfrm>
                          <a:prstGeom prst="rect">
                            <a:avLst/>
                          </a:prstGeom>
                          <a:ln>
                            <a:solidFill>
                              <a:schemeClr val="bg1">
                                <a:lumMod val="50000"/>
                              </a:schemeClr>
                            </a:solidFill>
                          </a:ln>
                        </pic:spPr>
                      </pic:pic>
                    </a:graphicData>
                  </a:graphic>
                </wp:inline>
              </w:drawing>
            </w:r>
          </w:p>
          <w:p w14:paraId="68268040" w14:textId="15CD9004" w:rsidR="0028349E" w:rsidRPr="00F663FC" w:rsidRDefault="00F663FC" w:rsidP="00F663FC">
            <w:pPr>
              <w:rPr>
                <w:rFonts w:eastAsia="Times New Roman" w:cs="Segoe UI"/>
                <w:szCs w:val="20"/>
              </w:rPr>
            </w:pPr>
            <w:r w:rsidRPr="00EC0C2E">
              <w:rPr>
                <w:b/>
                <w:noProof/>
                <w:color w:val="505050"/>
              </w:rPr>
              <w:t>Fig. 1.</w:t>
            </w:r>
            <w:r>
              <w:rPr>
                <w:b/>
                <w:noProof/>
                <w:color w:val="505050"/>
              </w:rPr>
              <w:t>1</w:t>
            </w:r>
            <w:r w:rsidR="004E4846">
              <w:rPr>
                <w:b/>
                <w:noProof/>
                <w:color w:val="505050"/>
              </w:rPr>
              <w:t>7</w:t>
            </w:r>
          </w:p>
        </w:tc>
      </w:tr>
      <w:tr w:rsidR="0009607F" w:rsidRPr="00A87231" w14:paraId="7F797645" w14:textId="77777777" w:rsidTr="006824D5">
        <w:trPr>
          <w:trHeight w:val="13868"/>
        </w:trPr>
        <w:tc>
          <w:tcPr>
            <w:tcW w:w="2340" w:type="dxa"/>
          </w:tcPr>
          <w:p w14:paraId="6B8E79FF" w14:textId="06BCCC17" w:rsidR="0009607F" w:rsidRPr="00D01293" w:rsidRDefault="0009607F" w:rsidP="00D01293"/>
        </w:tc>
        <w:tc>
          <w:tcPr>
            <w:tcW w:w="4572" w:type="dxa"/>
          </w:tcPr>
          <w:p w14:paraId="584DF542" w14:textId="566C6BDE" w:rsidR="006824D5" w:rsidRPr="006824D5" w:rsidRDefault="006824D5" w:rsidP="0058272B"/>
        </w:tc>
        <w:tc>
          <w:tcPr>
            <w:tcW w:w="3456" w:type="dxa"/>
          </w:tcPr>
          <w:p w14:paraId="41C6B779" w14:textId="5C0B2F80" w:rsidR="00A65235" w:rsidRDefault="00A65235" w:rsidP="002E3944">
            <w:pPr>
              <w:textAlignment w:val="baseline"/>
              <w:rPr>
                <w:rFonts w:eastAsia="Times New Roman" w:cs="Segoe UI"/>
                <w:noProof/>
                <w:szCs w:val="20"/>
              </w:rPr>
            </w:pPr>
            <w:r>
              <w:rPr>
                <w:rFonts w:eastAsia="Times New Roman" w:cs="Segoe UI"/>
                <w:noProof/>
                <w:szCs w:val="20"/>
              </w:rPr>
              <w:drawing>
                <wp:inline distT="0" distB="0" distL="0" distR="0" wp14:anchorId="5E73405A" wp14:editId="53C209A5">
                  <wp:extent cx="2047875" cy="1424609"/>
                  <wp:effectExtent l="19050" t="19050" r="9525" b="2349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8.jpg"/>
                          <pic:cNvPicPr/>
                        </pic:nvPicPr>
                        <pic:blipFill>
                          <a:blip r:embed="rId36"/>
                          <a:stretch>
                            <a:fillRect/>
                          </a:stretch>
                        </pic:blipFill>
                        <pic:spPr>
                          <a:xfrm>
                            <a:off x="0" y="0"/>
                            <a:ext cx="2049912" cy="1426026"/>
                          </a:xfrm>
                          <a:prstGeom prst="rect">
                            <a:avLst/>
                          </a:prstGeom>
                          <a:ln>
                            <a:solidFill>
                              <a:schemeClr val="bg1">
                                <a:lumMod val="50000"/>
                              </a:schemeClr>
                            </a:solidFill>
                          </a:ln>
                        </pic:spPr>
                      </pic:pic>
                    </a:graphicData>
                  </a:graphic>
                </wp:inline>
              </w:drawing>
            </w:r>
          </w:p>
          <w:p w14:paraId="4B7A07A4" w14:textId="77777777" w:rsidR="0009607F" w:rsidRDefault="00A65235" w:rsidP="00A65235">
            <w:pPr>
              <w:rPr>
                <w:b/>
                <w:noProof/>
                <w:color w:val="505050"/>
              </w:rPr>
            </w:pPr>
            <w:r w:rsidRPr="00EC0C2E">
              <w:rPr>
                <w:b/>
                <w:noProof/>
                <w:color w:val="505050"/>
              </w:rPr>
              <w:t>Fig. 1.</w:t>
            </w:r>
            <w:r>
              <w:rPr>
                <w:b/>
                <w:noProof/>
                <w:color w:val="505050"/>
              </w:rPr>
              <w:t>18</w:t>
            </w:r>
          </w:p>
          <w:p w14:paraId="51AB447D" w14:textId="77777777" w:rsidR="00D01293" w:rsidRDefault="00D01293" w:rsidP="00A65235">
            <w:pPr>
              <w:rPr>
                <w:b/>
                <w:noProof/>
                <w:color w:val="505050"/>
              </w:rPr>
            </w:pPr>
          </w:p>
          <w:p w14:paraId="342A35CA" w14:textId="228CE1C9" w:rsidR="00D01293" w:rsidRDefault="00D01293" w:rsidP="00A65235">
            <w:pPr>
              <w:rPr>
                <w:rFonts w:eastAsia="Times New Roman" w:cs="Segoe UI"/>
                <w:szCs w:val="20"/>
              </w:rPr>
            </w:pPr>
            <w:r>
              <w:rPr>
                <w:rFonts w:eastAsia="Times New Roman" w:cs="Segoe UI"/>
                <w:noProof/>
                <w:szCs w:val="20"/>
              </w:rPr>
              <w:drawing>
                <wp:inline distT="0" distB="0" distL="0" distR="0" wp14:anchorId="4F88FBB5" wp14:editId="1C6B1DFB">
                  <wp:extent cx="2031256" cy="2638425"/>
                  <wp:effectExtent l="19050" t="19050" r="2667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9.jpg"/>
                          <pic:cNvPicPr/>
                        </pic:nvPicPr>
                        <pic:blipFill>
                          <a:blip r:embed="rId37"/>
                          <a:stretch>
                            <a:fillRect/>
                          </a:stretch>
                        </pic:blipFill>
                        <pic:spPr>
                          <a:xfrm>
                            <a:off x="0" y="0"/>
                            <a:ext cx="2033568" cy="2641428"/>
                          </a:xfrm>
                          <a:prstGeom prst="rect">
                            <a:avLst/>
                          </a:prstGeom>
                          <a:ln>
                            <a:solidFill>
                              <a:schemeClr val="bg1">
                                <a:lumMod val="50000"/>
                              </a:schemeClr>
                            </a:solidFill>
                          </a:ln>
                        </pic:spPr>
                      </pic:pic>
                    </a:graphicData>
                  </a:graphic>
                </wp:inline>
              </w:drawing>
            </w:r>
          </w:p>
          <w:p w14:paraId="1FF68AC6" w14:textId="77777777" w:rsidR="00D01293" w:rsidRDefault="00D01293" w:rsidP="00D01293">
            <w:pPr>
              <w:rPr>
                <w:b/>
                <w:noProof/>
                <w:color w:val="505050"/>
              </w:rPr>
            </w:pPr>
            <w:r w:rsidRPr="00EC0C2E">
              <w:rPr>
                <w:b/>
                <w:noProof/>
                <w:color w:val="505050"/>
              </w:rPr>
              <w:t>Fig. 1.</w:t>
            </w:r>
            <w:r>
              <w:rPr>
                <w:b/>
                <w:noProof/>
                <w:color w:val="505050"/>
              </w:rPr>
              <w:t>19</w:t>
            </w:r>
          </w:p>
          <w:p w14:paraId="50F832E8" w14:textId="77777777" w:rsidR="00D01293" w:rsidRDefault="00D01293" w:rsidP="00D01293">
            <w:pPr>
              <w:rPr>
                <w:b/>
                <w:noProof/>
                <w:color w:val="505050"/>
              </w:rPr>
            </w:pPr>
          </w:p>
          <w:p w14:paraId="11BEAC0C" w14:textId="01EDFB44" w:rsidR="00D01293" w:rsidRDefault="00D01293" w:rsidP="00D01293">
            <w:pPr>
              <w:rPr>
                <w:b/>
                <w:noProof/>
                <w:color w:val="505050"/>
              </w:rPr>
            </w:pPr>
            <w:r>
              <w:rPr>
                <w:b/>
                <w:noProof/>
                <w:color w:val="505050"/>
              </w:rPr>
              <w:drawing>
                <wp:inline distT="0" distB="0" distL="0" distR="0" wp14:anchorId="051FB434" wp14:editId="59E50BD3">
                  <wp:extent cx="2045922" cy="2657475"/>
                  <wp:effectExtent l="19050" t="19050" r="1206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20.jpg"/>
                          <pic:cNvPicPr/>
                        </pic:nvPicPr>
                        <pic:blipFill>
                          <a:blip r:embed="rId38"/>
                          <a:stretch>
                            <a:fillRect/>
                          </a:stretch>
                        </pic:blipFill>
                        <pic:spPr>
                          <a:xfrm>
                            <a:off x="0" y="0"/>
                            <a:ext cx="2053123" cy="2666829"/>
                          </a:xfrm>
                          <a:prstGeom prst="rect">
                            <a:avLst/>
                          </a:prstGeom>
                          <a:ln>
                            <a:solidFill>
                              <a:schemeClr val="bg1">
                                <a:lumMod val="50000"/>
                              </a:schemeClr>
                            </a:solidFill>
                          </a:ln>
                        </pic:spPr>
                      </pic:pic>
                    </a:graphicData>
                  </a:graphic>
                </wp:inline>
              </w:drawing>
            </w:r>
          </w:p>
          <w:p w14:paraId="06DEDF47" w14:textId="767A915A" w:rsidR="00D01293" w:rsidRDefault="00D01293" w:rsidP="00D01293">
            <w:pPr>
              <w:rPr>
                <w:b/>
                <w:noProof/>
                <w:color w:val="505050"/>
              </w:rPr>
            </w:pPr>
            <w:r w:rsidRPr="00EC0C2E">
              <w:rPr>
                <w:b/>
                <w:noProof/>
                <w:color w:val="505050"/>
              </w:rPr>
              <w:t>Fig. 1.</w:t>
            </w:r>
            <w:r>
              <w:rPr>
                <w:b/>
                <w:noProof/>
                <w:color w:val="505050"/>
              </w:rPr>
              <w:t>20</w:t>
            </w:r>
          </w:p>
          <w:p w14:paraId="194B838F" w14:textId="77777777" w:rsidR="00D01293" w:rsidRDefault="00D01293" w:rsidP="00D01293"/>
          <w:p w14:paraId="3FA574D6" w14:textId="77777777" w:rsidR="00D01293" w:rsidRDefault="00D01293" w:rsidP="00D01293"/>
          <w:p w14:paraId="5116C1DE" w14:textId="77777777" w:rsidR="00D01293" w:rsidRDefault="00D01293" w:rsidP="00D01293"/>
          <w:p w14:paraId="24D88490" w14:textId="549772AA" w:rsidR="006824D5" w:rsidRPr="00D01293" w:rsidRDefault="006824D5" w:rsidP="00D01293"/>
        </w:tc>
      </w:tr>
    </w:tbl>
    <w:p w14:paraId="5CBE028C" w14:textId="4473CB1F" w:rsidR="00EF4EF6" w:rsidRDefault="00EF4EF6" w:rsidP="00EF4EF6">
      <w:pPr>
        <w:pStyle w:val="Heading2"/>
        <w:framePr w:wrap="around"/>
      </w:pPr>
      <w:bookmarkStart w:id="6" w:name="_Toc506839774"/>
      <w:r>
        <w:lastRenderedPageBreak/>
        <w:t>Section 2: Connect to SQL Data Warehouse</w:t>
      </w:r>
      <w:bookmarkEnd w:id="6"/>
    </w:p>
    <w:p w14:paraId="55895FA9" w14:textId="77777777" w:rsidR="00B27733" w:rsidRDefault="00B27733" w:rsidP="0058272B"/>
    <w:p w14:paraId="1227AF1D" w14:textId="77777777" w:rsidR="00B27733" w:rsidRDefault="00B27733" w:rsidP="0058272B"/>
    <w:p w14:paraId="1775A169" w14:textId="2B3B672F" w:rsidR="00B27733" w:rsidRDefault="00B27733" w:rsidP="0058272B">
      <w:pPr>
        <w:rPr>
          <w:color w:val="505050" w:themeColor="text1"/>
        </w:rPr>
      </w:pPr>
      <w:r w:rsidRPr="395EBAF7">
        <w:rPr>
          <w:rFonts w:ascii="Segoe Pro" w:eastAsia="Times New Roman" w:hAnsi="Segoe Pro" w:cs="Times New Roman"/>
          <w:color w:val="505050" w:themeColor="text1"/>
        </w:rPr>
        <w:t xml:space="preserve">This section guides how to make connection to </w:t>
      </w:r>
      <w:r w:rsidR="001B1EA4" w:rsidRPr="395EBAF7">
        <w:rPr>
          <w:rFonts w:ascii="Segoe Pro" w:eastAsia="Times New Roman" w:hAnsi="Segoe Pro" w:cs="Times New Roman"/>
          <w:color w:val="505050" w:themeColor="text1"/>
        </w:rPr>
        <w:t xml:space="preserve">new </w:t>
      </w:r>
      <w:r w:rsidRPr="395EBAF7">
        <w:rPr>
          <w:rFonts w:ascii="Segoe Pro" w:eastAsia="Times New Roman" w:hAnsi="Segoe Pro" w:cs="Times New Roman"/>
          <w:color w:val="505050" w:themeColor="text1"/>
        </w:rPr>
        <w:t xml:space="preserve">SQL Data Warehouse using </w:t>
      </w:r>
      <w:r w:rsidRPr="395EBAF7">
        <w:rPr>
          <w:rFonts w:ascii="Segoe Pro" w:eastAsia="Times New Roman" w:hAnsi="Segoe Pro" w:cs="Times New Roman"/>
          <w:b/>
          <w:color w:val="505050" w:themeColor="text1"/>
        </w:rPr>
        <w:t>server admin login</w:t>
      </w:r>
      <w:r w:rsidRPr="395EBAF7">
        <w:rPr>
          <w:rFonts w:ascii="Segoe Pro" w:eastAsia="Times New Roman" w:hAnsi="Segoe Pro" w:cs="Times New Roman"/>
          <w:color w:val="505050" w:themeColor="text1"/>
        </w:rPr>
        <w:t xml:space="preserve"> in Visual Studio 2015.</w:t>
      </w:r>
    </w:p>
    <w:p w14:paraId="1063C2F1" w14:textId="77777777" w:rsidR="001B1EA4" w:rsidRDefault="001B1EA4" w:rsidP="0058272B">
      <w:pPr>
        <w:rPr>
          <w:color w:val="505050" w:themeColor="text1"/>
        </w:rPr>
      </w:pPr>
    </w:p>
    <w:p w14:paraId="5E3A6301" w14:textId="503AFD62" w:rsidR="001B1EA4" w:rsidRDefault="001B1EA4" w:rsidP="0058272B">
      <w:pPr>
        <w:rPr>
          <w:color w:val="505050" w:themeColor="text1"/>
        </w:rPr>
      </w:pPr>
      <w:r w:rsidRPr="395EBAF7">
        <w:rPr>
          <w:rFonts w:ascii="Segoe Pro" w:eastAsia="Times New Roman" w:hAnsi="Segoe Pro" w:cs="Times New Roman"/>
          <w:color w:val="505050" w:themeColor="text1"/>
        </w:rPr>
        <w:t>Use following connection properties to make connection:</w:t>
      </w:r>
    </w:p>
    <w:p w14:paraId="02176BA1" w14:textId="77B50ABE" w:rsidR="001B1EA4" w:rsidRDefault="001B1EA4" w:rsidP="0058272B">
      <w:pPr>
        <w:rPr>
          <w:color w:val="505050" w:themeColor="text1"/>
        </w:rPr>
      </w:pPr>
      <w:r w:rsidRPr="395EBAF7">
        <w:rPr>
          <w:rFonts w:ascii="Segoe Pro" w:eastAsia="Times New Roman" w:hAnsi="Segoe Pro" w:cs="Times New Roman"/>
          <w:b/>
          <w:color w:val="505050" w:themeColor="text1"/>
        </w:rPr>
        <w:t>SQL Server:</w:t>
      </w:r>
      <w:r w:rsidRPr="395EBAF7">
        <w:rPr>
          <w:rFonts w:ascii="Segoe Pro" w:eastAsia="Times New Roman" w:hAnsi="Segoe Pro" w:cs="Times New Roman"/>
          <w:color w:val="505050" w:themeColor="text1"/>
        </w:rPr>
        <w:t xml:space="preserve"> SQL server created for this lab</w:t>
      </w:r>
    </w:p>
    <w:p w14:paraId="676415BC" w14:textId="4EF238DB" w:rsidR="001B1EA4" w:rsidRDefault="001B1EA4" w:rsidP="0058272B">
      <w:pPr>
        <w:rPr>
          <w:color w:val="505050" w:themeColor="text1"/>
        </w:rPr>
      </w:pPr>
      <w:r w:rsidRPr="395EBAF7">
        <w:rPr>
          <w:rFonts w:ascii="Segoe Pro" w:eastAsia="Times New Roman" w:hAnsi="Segoe Pro" w:cs="Times New Roman"/>
          <w:b/>
          <w:color w:val="505050" w:themeColor="text1"/>
        </w:rPr>
        <w:t>Authentication:</w:t>
      </w:r>
      <w:r w:rsidRPr="395EBAF7">
        <w:rPr>
          <w:rFonts w:ascii="Segoe Pro" w:eastAsia="Times New Roman" w:hAnsi="Segoe Pro" w:cs="Times New Roman"/>
          <w:color w:val="505050" w:themeColor="text1"/>
        </w:rPr>
        <w:t xml:space="preserve"> SQL Server Authentication</w:t>
      </w:r>
    </w:p>
    <w:p w14:paraId="5B5E7D6C" w14:textId="52FE76CB" w:rsidR="001B1EA4" w:rsidRDefault="001B1EA4" w:rsidP="0058272B">
      <w:pPr>
        <w:rPr>
          <w:color w:val="505050" w:themeColor="text1"/>
        </w:rPr>
      </w:pPr>
      <w:r w:rsidRPr="395EBAF7">
        <w:rPr>
          <w:rFonts w:ascii="Segoe Pro" w:eastAsia="Times New Roman" w:hAnsi="Segoe Pro" w:cs="Times New Roman"/>
          <w:b/>
          <w:color w:val="505050" w:themeColor="text1"/>
        </w:rPr>
        <w:t>Username</w:t>
      </w:r>
      <w:r w:rsidRPr="395EBAF7">
        <w:rPr>
          <w:rFonts w:ascii="Segoe Pro" w:eastAsia="Times New Roman" w:hAnsi="Segoe Pro" w:cs="Times New Roman"/>
          <w:color w:val="505050" w:themeColor="text1"/>
        </w:rPr>
        <w:t>: Server Admin</w:t>
      </w:r>
    </w:p>
    <w:p w14:paraId="3117AD06" w14:textId="3D7C0F29" w:rsidR="001B1EA4" w:rsidRDefault="001B1EA4" w:rsidP="0058272B">
      <w:pPr>
        <w:rPr>
          <w:color w:val="505050" w:themeColor="text1"/>
        </w:rPr>
      </w:pPr>
      <w:r w:rsidRPr="395EBAF7">
        <w:rPr>
          <w:rFonts w:ascii="Segoe Pro" w:eastAsia="Times New Roman" w:hAnsi="Segoe Pro" w:cs="Times New Roman"/>
          <w:b/>
          <w:color w:val="505050" w:themeColor="text1"/>
        </w:rPr>
        <w:t>Database:</w:t>
      </w:r>
      <w:r w:rsidRPr="395EBAF7">
        <w:rPr>
          <w:rFonts w:ascii="Segoe Pro" w:eastAsia="Times New Roman" w:hAnsi="Segoe Pro" w:cs="Times New Roman"/>
          <w:color w:val="505050" w:themeColor="text1"/>
        </w:rPr>
        <w:t xml:space="preserve"> SQL Server Data Warehouse created for this lab</w:t>
      </w:r>
    </w:p>
    <w:p w14:paraId="07202C6E" w14:textId="77777777" w:rsidR="001B1EA4" w:rsidRPr="0058272B" w:rsidRDefault="001B1EA4" w:rsidP="0058272B">
      <w:pPr>
        <w:rPr>
          <w:color w:val="505050" w:themeColor="text1"/>
        </w:rPr>
      </w:pPr>
    </w:p>
    <w:tbl>
      <w:tblPr>
        <w:tblStyle w:val="TableGrid"/>
        <w:tblW w:w="10368" w:type="dxa"/>
        <w:tblInd w:w="-275" w:type="dxa"/>
        <w:tblBorders>
          <w:top w:val="single" w:sz="4" w:space="0" w:color="969696" w:themeColor="text1" w:themeTint="99"/>
          <w:left w:val="single" w:sz="4" w:space="0" w:color="969696" w:themeColor="text1" w:themeTint="99"/>
          <w:bottom w:val="single" w:sz="4" w:space="0" w:color="969696" w:themeColor="text1" w:themeTint="99"/>
          <w:right w:val="single" w:sz="4" w:space="0" w:color="969696" w:themeColor="text1" w:themeTint="99"/>
          <w:insideH w:val="single" w:sz="4" w:space="0" w:color="969696" w:themeColor="text1" w:themeTint="99"/>
          <w:insideV w:val="single" w:sz="4" w:space="0" w:color="969696" w:themeColor="text1" w:themeTint="99"/>
        </w:tblBorders>
        <w:tblLayout w:type="fixed"/>
        <w:tblCellMar>
          <w:top w:w="72" w:type="dxa"/>
          <w:left w:w="72" w:type="dxa"/>
          <w:bottom w:w="72" w:type="dxa"/>
          <w:right w:w="72" w:type="dxa"/>
        </w:tblCellMar>
        <w:tblLook w:val="04A0" w:firstRow="1" w:lastRow="0" w:firstColumn="1" w:lastColumn="0" w:noHBand="0" w:noVBand="1"/>
      </w:tblPr>
      <w:tblGrid>
        <w:gridCol w:w="2340"/>
        <w:gridCol w:w="4572"/>
        <w:gridCol w:w="3456"/>
      </w:tblGrid>
      <w:tr w:rsidR="00EF4EF6" w:rsidRPr="00A87231" w14:paraId="0EFFA2B4" w14:textId="77777777" w:rsidTr="002E3944">
        <w:tc>
          <w:tcPr>
            <w:tcW w:w="2340" w:type="dxa"/>
            <w:shd w:val="clear" w:color="auto" w:fill="BB141A"/>
            <w:vAlign w:val="center"/>
          </w:tcPr>
          <w:p w14:paraId="37D52438" w14:textId="77777777" w:rsidR="00EF4EF6" w:rsidRPr="00740909" w:rsidRDefault="00EF4EF6" w:rsidP="002E3944">
            <w:pPr>
              <w:pStyle w:val="TableHeader"/>
            </w:pPr>
            <w:r w:rsidRPr="00740909">
              <w:t>Section</w:t>
            </w:r>
          </w:p>
        </w:tc>
        <w:tc>
          <w:tcPr>
            <w:tcW w:w="4572" w:type="dxa"/>
            <w:shd w:val="clear" w:color="auto" w:fill="BB141A"/>
            <w:vAlign w:val="center"/>
          </w:tcPr>
          <w:p w14:paraId="06DB539C" w14:textId="77777777" w:rsidR="00EF4EF6" w:rsidRPr="00740909" w:rsidRDefault="00EF4EF6" w:rsidP="002E3944">
            <w:pPr>
              <w:pStyle w:val="TableHeader"/>
            </w:pPr>
            <w:r w:rsidRPr="00740909">
              <w:t>Steps</w:t>
            </w:r>
          </w:p>
        </w:tc>
        <w:tc>
          <w:tcPr>
            <w:tcW w:w="3456" w:type="dxa"/>
            <w:shd w:val="clear" w:color="auto" w:fill="BB141A"/>
            <w:vAlign w:val="center"/>
          </w:tcPr>
          <w:p w14:paraId="2723444A" w14:textId="77777777" w:rsidR="00EF4EF6" w:rsidRPr="00740909" w:rsidRDefault="00EF4EF6" w:rsidP="002E3944">
            <w:pPr>
              <w:pStyle w:val="TableHeader"/>
            </w:pPr>
            <w:r w:rsidRPr="00740909">
              <w:t>Screen Shot</w:t>
            </w:r>
          </w:p>
        </w:tc>
      </w:tr>
      <w:tr w:rsidR="006824D5" w:rsidRPr="00A87231" w14:paraId="388F86C7" w14:textId="77777777" w:rsidTr="00325776">
        <w:trPr>
          <w:cantSplit w:val="0"/>
          <w:trHeight w:val="1872"/>
        </w:trPr>
        <w:tc>
          <w:tcPr>
            <w:tcW w:w="2340" w:type="dxa"/>
          </w:tcPr>
          <w:p w14:paraId="2D518B22" w14:textId="3CED8EC5" w:rsidR="00BB1C79" w:rsidRDefault="00EF4EF6" w:rsidP="004C75A3">
            <w:pPr>
              <w:pStyle w:val="ListParagraph"/>
              <w:numPr>
                <w:ilvl w:val="0"/>
                <w:numId w:val="22"/>
              </w:numPr>
              <w:rPr>
                <w:sz w:val="24"/>
                <w:szCs w:val="24"/>
              </w:rPr>
            </w:pPr>
            <w:r w:rsidRPr="395EBAF7">
              <w:rPr>
                <w:sz w:val="24"/>
                <w:szCs w:val="24"/>
              </w:rPr>
              <w:t>Get connection information</w:t>
            </w:r>
            <w:r w:rsidR="00786972" w:rsidRPr="395EBAF7">
              <w:rPr>
                <w:sz w:val="24"/>
                <w:szCs w:val="24"/>
              </w:rPr>
              <w:t xml:space="preserve"> and Authentication using Visual Studio</w:t>
            </w:r>
          </w:p>
          <w:p w14:paraId="00DD9D18" w14:textId="77777777" w:rsidR="00BB1C79" w:rsidRPr="00BB1C79" w:rsidRDefault="00BB1C79" w:rsidP="00BB1C79"/>
          <w:p w14:paraId="4A030765" w14:textId="77777777" w:rsidR="00BB1C79" w:rsidRPr="00BB1C79" w:rsidRDefault="00BB1C79" w:rsidP="00BB1C79"/>
          <w:p w14:paraId="2FCEA098" w14:textId="77777777" w:rsidR="00BB1C79" w:rsidRPr="00BB1C79" w:rsidRDefault="00BB1C79" w:rsidP="00BB1C79"/>
          <w:p w14:paraId="33624F3B" w14:textId="77777777" w:rsidR="00BB1C79" w:rsidRPr="00BB1C79" w:rsidRDefault="00BB1C79" w:rsidP="00BB1C79"/>
          <w:p w14:paraId="04D084FD" w14:textId="77777777" w:rsidR="00BB1C79" w:rsidRPr="00BB1C79" w:rsidRDefault="00BB1C79" w:rsidP="00BB1C79"/>
          <w:p w14:paraId="35BBCBD8" w14:textId="77777777" w:rsidR="00BB1C79" w:rsidRPr="00BB1C79" w:rsidRDefault="00BB1C79" w:rsidP="00BB1C79"/>
          <w:p w14:paraId="7955B852" w14:textId="77777777" w:rsidR="00BB1C79" w:rsidRPr="00BB1C79" w:rsidRDefault="00BB1C79" w:rsidP="00BB1C79"/>
          <w:p w14:paraId="05DD12EA" w14:textId="77777777" w:rsidR="00BB1C79" w:rsidRPr="00BB1C79" w:rsidRDefault="00BB1C79" w:rsidP="00BB1C79"/>
          <w:p w14:paraId="4F77B35A" w14:textId="77777777" w:rsidR="00BB1C79" w:rsidRPr="00BB1C79" w:rsidRDefault="00BB1C79" w:rsidP="00BB1C79"/>
          <w:p w14:paraId="2C5FD08A" w14:textId="77777777" w:rsidR="00BB1C79" w:rsidRPr="00BB1C79" w:rsidRDefault="00BB1C79" w:rsidP="00BB1C79"/>
          <w:p w14:paraId="3276F12D" w14:textId="77777777" w:rsidR="00BB1C79" w:rsidRPr="00BB1C79" w:rsidRDefault="00BB1C79" w:rsidP="00BB1C79"/>
          <w:p w14:paraId="16018BE8" w14:textId="77777777" w:rsidR="00BB1C79" w:rsidRPr="00BB1C79" w:rsidRDefault="00BB1C79" w:rsidP="00BB1C79"/>
          <w:p w14:paraId="2B3CD03B" w14:textId="77777777" w:rsidR="00BB1C79" w:rsidRPr="00BB1C79" w:rsidRDefault="00BB1C79" w:rsidP="00BB1C79"/>
          <w:p w14:paraId="2FD08BA9" w14:textId="77777777" w:rsidR="00BB1C79" w:rsidRPr="00BB1C79" w:rsidRDefault="00BB1C79" w:rsidP="00BB1C79"/>
          <w:p w14:paraId="5463C07E" w14:textId="77777777" w:rsidR="00BB1C79" w:rsidRPr="00BB1C79" w:rsidRDefault="00BB1C79" w:rsidP="00BB1C79"/>
          <w:p w14:paraId="52AD05A3" w14:textId="77777777" w:rsidR="00BB1C79" w:rsidRPr="00BB1C79" w:rsidRDefault="00BB1C79" w:rsidP="00BB1C79"/>
          <w:p w14:paraId="633A50E9" w14:textId="77777777" w:rsidR="00BB1C79" w:rsidRPr="00BB1C79" w:rsidRDefault="00BB1C79" w:rsidP="00BB1C79"/>
          <w:p w14:paraId="395BDFDB" w14:textId="77777777" w:rsidR="00BB1C79" w:rsidRPr="00BB1C79" w:rsidRDefault="00BB1C79" w:rsidP="00BB1C79"/>
          <w:p w14:paraId="7FA6930D" w14:textId="77777777" w:rsidR="00BB1C79" w:rsidRPr="00BB1C79" w:rsidRDefault="00BB1C79" w:rsidP="00BB1C79"/>
          <w:p w14:paraId="0867B005" w14:textId="77777777" w:rsidR="00BB1C79" w:rsidRPr="00BB1C79" w:rsidRDefault="00BB1C79" w:rsidP="00BB1C79"/>
          <w:p w14:paraId="67150702" w14:textId="77777777" w:rsidR="00BB1C79" w:rsidRPr="00BB1C79" w:rsidRDefault="00BB1C79" w:rsidP="00BB1C79"/>
          <w:p w14:paraId="1309A487" w14:textId="77777777" w:rsidR="00BB1C79" w:rsidRPr="00BB1C79" w:rsidRDefault="00BB1C79" w:rsidP="00BB1C79"/>
          <w:p w14:paraId="4A0D6C14" w14:textId="77777777" w:rsidR="00BB1C79" w:rsidRPr="00BB1C79" w:rsidRDefault="00BB1C79" w:rsidP="00BB1C79"/>
          <w:p w14:paraId="6A79C80C" w14:textId="77777777" w:rsidR="00BB1C79" w:rsidRPr="00BB1C79" w:rsidRDefault="00BB1C79" w:rsidP="00BB1C79"/>
          <w:p w14:paraId="5BB48E1F" w14:textId="77777777" w:rsidR="00BB1C79" w:rsidRPr="00BB1C79" w:rsidRDefault="00BB1C79" w:rsidP="00BB1C79"/>
          <w:p w14:paraId="4B51FBEC" w14:textId="77777777" w:rsidR="00BB1C79" w:rsidRPr="00BB1C79" w:rsidRDefault="00BB1C79" w:rsidP="00BB1C79"/>
          <w:p w14:paraId="15C54150" w14:textId="77777777" w:rsidR="00BB1C79" w:rsidRPr="00BB1C79" w:rsidRDefault="00BB1C79" w:rsidP="00BB1C79"/>
          <w:p w14:paraId="58A88FAE" w14:textId="77777777" w:rsidR="00BB1C79" w:rsidRPr="00BB1C79" w:rsidRDefault="00BB1C79" w:rsidP="00BB1C79"/>
          <w:p w14:paraId="7D4F2FC6" w14:textId="77777777" w:rsidR="00BB1C79" w:rsidRPr="00BB1C79" w:rsidRDefault="00BB1C79" w:rsidP="00BB1C79"/>
          <w:p w14:paraId="35C33216" w14:textId="77777777" w:rsidR="00BB1C79" w:rsidRPr="00BB1C79" w:rsidRDefault="00BB1C79" w:rsidP="00BB1C79"/>
          <w:p w14:paraId="75165729" w14:textId="77777777" w:rsidR="00BB1C79" w:rsidRPr="00BB1C79" w:rsidRDefault="00BB1C79" w:rsidP="00BB1C79"/>
          <w:p w14:paraId="1DAFF7C3" w14:textId="77777777" w:rsidR="00BB1C79" w:rsidRPr="00BB1C79" w:rsidRDefault="00BB1C79" w:rsidP="00BB1C79"/>
          <w:p w14:paraId="34249CFF" w14:textId="77777777" w:rsidR="00BB1C79" w:rsidRPr="00BB1C79" w:rsidRDefault="00BB1C79" w:rsidP="00BB1C79"/>
          <w:p w14:paraId="6992640D" w14:textId="77777777" w:rsidR="00BB1C79" w:rsidRPr="00BB1C79" w:rsidRDefault="00BB1C79" w:rsidP="00BB1C79"/>
          <w:p w14:paraId="36AE790D" w14:textId="77777777" w:rsidR="00BB1C79" w:rsidRPr="00BB1C79" w:rsidRDefault="00BB1C79" w:rsidP="00BB1C79"/>
          <w:p w14:paraId="2886B2B1" w14:textId="77777777" w:rsidR="00BB1C79" w:rsidRPr="00BB1C79" w:rsidRDefault="00BB1C79" w:rsidP="00BB1C79"/>
          <w:p w14:paraId="5EA6FCF6" w14:textId="77777777" w:rsidR="00BB1C79" w:rsidRPr="00BB1C79" w:rsidRDefault="00BB1C79" w:rsidP="00BB1C79"/>
          <w:p w14:paraId="7AD7D587" w14:textId="77777777" w:rsidR="00BB1C79" w:rsidRPr="00BB1C79" w:rsidRDefault="00BB1C79" w:rsidP="00BB1C79"/>
          <w:p w14:paraId="17D09A9B" w14:textId="77777777" w:rsidR="00BB1C79" w:rsidRPr="00BB1C79" w:rsidRDefault="00BB1C79" w:rsidP="00BB1C79"/>
          <w:p w14:paraId="6ADD65C7" w14:textId="77777777" w:rsidR="00BB1C79" w:rsidRPr="00BB1C79" w:rsidRDefault="00BB1C79" w:rsidP="00BB1C79"/>
          <w:p w14:paraId="0A67DA83" w14:textId="77777777" w:rsidR="00BB1C79" w:rsidRPr="00BB1C79" w:rsidRDefault="00BB1C79" w:rsidP="00BB1C79"/>
          <w:p w14:paraId="402A85E0" w14:textId="77777777" w:rsidR="00BB1C79" w:rsidRPr="00BB1C79" w:rsidRDefault="00BB1C79" w:rsidP="00BB1C79"/>
          <w:p w14:paraId="5CA15B98" w14:textId="77777777" w:rsidR="00BB1C79" w:rsidRPr="00BB1C79" w:rsidRDefault="00BB1C79" w:rsidP="00BB1C79"/>
          <w:p w14:paraId="03C57E98" w14:textId="77777777" w:rsidR="00BB1C79" w:rsidRPr="00BB1C79" w:rsidRDefault="00BB1C79" w:rsidP="00BB1C79"/>
          <w:p w14:paraId="03000A09" w14:textId="77777777" w:rsidR="00BB1C79" w:rsidRPr="00BB1C79" w:rsidRDefault="00BB1C79" w:rsidP="00BB1C79"/>
          <w:p w14:paraId="5E2ABEE9" w14:textId="77777777" w:rsidR="00BB1C79" w:rsidRPr="00BB1C79" w:rsidRDefault="00BB1C79" w:rsidP="00BB1C79"/>
          <w:p w14:paraId="517B5B4C" w14:textId="0CDCD8EA" w:rsidR="00BB1C79" w:rsidRDefault="00BB1C79" w:rsidP="00BB1C79"/>
          <w:p w14:paraId="6966C147" w14:textId="77777777" w:rsidR="00BB1C79" w:rsidRPr="00BB1C79" w:rsidRDefault="00BB1C79" w:rsidP="00BB1C79"/>
          <w:p w14:paraId="11EC4AE6" w14:textId="77777777" w:rsidR="00BB1C79" w:rsidRPr="00BB1C79" w:rsidRDefault="00BB1C79" w:rsidP="00BB1C79"/>
          <w:p w14:paraId="3783F487" w14:textId="77777777" w:rsidR="00BB1C79" w:rsidRPr="00BB1C79" w:rsidRDefault="00BB1C79" w:rsidP="00BB1C79"/>
          <w:p w14:paraId="69DBAAF3" w14:textId="77777777" w:rsidR="00BB1C79" w:rsidRPr="00BB1C79" w:rsidRDefault="00BB1C79" w:rsidP="00BB1C79"/>
          <w:p w14:paraId="6D3A30DC" w14:textId="77777777" w:rsidR="00BB1C79" w:rsidRPr="00BB1C79" w:rsidRDefault="00BB1C79" w:rsidP="00BB1C79"/>
          <w:p w14:paraId="5369FFC1" w14:textId="77777777" w:rsidR="00BB1C79" w:rsidRPr="00BB1C79" w:rsidRDefault="00BB1C79" w:rsidP="00BB1C79"/>
          <w:p w14:paraId="2D96A4A0" w14:textId="77777777" w:rsidR="00BB1C79" w:rsidRPr="00BB1C79" w:rsidRDefault="00BB1C79" w:rsidP="00BB1C79"/>
          <w:p w14:paraId="0F7A3E83" w14:textId="24856C40" w:rsidR="006824D5" w:rsidRPr="00BB1C79" w:rsidRDefault="006824D5" w:rsidP="00BB1C79"/>
        </w:tc>
        <w:tc>
          <w:tcPr>
            <w:tcW w:w="4572" w:type="dxa"/>
          </w:tcPr>
          <w:p w14:paraId="3F7D8792" w14:textId="7C80328A" w:rsidR="0099037E" w:rsidRPr="004F00A8" w:rsidRDefault="006824D5" w:rsidP="004C75A3">
            <w:pPr>
              <w:pStyle w:val="ListParagraph"/>
              <w:numPr>
                <w:ilvl w:val="0"/>
                <w:numId w:val="23"/>
              </w:numPr>
              <w:spacing w:before="120" w:after="120"/>
              <w:textAlignment w:val="baseline"/>
              <w:rPr>
                <w:rFonts w:eastAsia="Segoe UI" w:cs="Segoe UI"/>
              </w:rPr>
            </w:pPr>
            <w:r w:rsidRPr="006824D5">
              <w:rPr>
                <w:rFonts w:eastAsia="Segoe UI" w:cs="Segoe UI"/>
              </w:rPr>
              <w:lastRenderedPageBreak/>
              <w:t>To connect to your data warehouse, you need to connect through the lo</w:t>
            </w:r>
            <w:r>
              <w:rPr>
                <w:rFonts w:eastAsia="Segoe UI" w:cs="Segoe UI"/>
              </w:rPr>
              <w:t>gical SQL server you created earlier.</w:t>
            </w:r>
          </w:p>
          <w:p w14:paraId="6E9FDC56" w14:textId="282A9F1D" w:rsidR="004F00A8" w:rsidRDefault="004F00A8" w:rsidP="0099037E">
            <w:pPr>
              <w:spacing w:before="120" w:after="120"/>
              <w:textAlignment w:val="baseline"/>
              <w:rPr>
                <w:rFonts w:eastAsia="Segoe UI" w:cs="Segoe UI"/>
              </w:rPr>
            </w:pPr>
          </w:p>
          <w:p w14:paraId="0626DFB9" w14:textId="77777777" w:rsidR="004F00A8" w:rsidRPr="0099037E" w:rsidRDefault="004F00A8" w:rsidP="0099037E">
            <w:pPr>
              <w:spacing w:before="120" w:after="120"/>
              <w:textAlignment w:val="baseline"/>
              <w:rPr>
                <w:rFonts w:eastAsia="Segoe UI" w:cs="Segoe UI"/>
              </w:rPr>
            </w:pPr>
          </w:p>
          <w:p w14:paraId="6642E59D" w14:textId="0CEB0E12" w:rsidR="00651130" w:rsidRPr="004F00A8" w:rsidRDefault="006824D5" w:rsidP="004C75A3">
            <w:pPr>
              <w:pStyle w:val="ListParagraph"/>
              <w:numPr>
                <w:ilvl w:val="0"/>
                <w:numId w:val="23"/>
              </w:numPr>
              <w:spacing w:before="120" w:after="120"/>
              <w:textAlignment w:val="baseline"/>
              <w:rPr>
                <w:rFonts w:eastAsia="Segoe UI" w:cs="Segoe UI"/>
              </w:rPr>
            </w:pPr>
            <w:r w:rsidRPr="00D01293">
              <w:rPr>
                <w:rFonts w:eastAsia="Segoe UI" w:cs="Segoe UI"/>
              </w:rPr>
              <w:t xml:space="preserve"> </w:t>
            </w:r>
            <w:r w:rsidR="00D74BE2">
              <w:rPr>
                <w:rFonts w:eastAsia="Segoe UI" w:cs="Segoe UI"/>
              </w:rPr>
              <w:t xml:space="preserve">Visit Azure Portal and </w:t>
            </w:r>
            <w:r w:rsidRPr="006824D5">
              <w:rPr>
                <w:rFonts w:eastAsia="Segoe UI" w:cs="Segoe UI"/>
              </w:rPr>
              <w:t>Select your data warehouse from</w:t>
            </w:r>
            <w:r w:rsidR="00D74BE2">
              <w:rPr>
                <w:rFonts w:eastAsia="Segoe UI" w:cs="Segoe UI"/>
              </w:rPr>
              <w:t xml:space="preserve"> R</w:t>
            </w:r>
            <w:r w:rsidR="006C2AE5">
              <w:rPr>
                <w:rFonts w:eastAsia="Segoe UI" w:cs="Segoe UI"/>
              </w:rPr>
              <w:t>eso</w:t>
            </w:r>
            <w:r w:rsidR="004F00A8">
              <w:rPr>
                <w:rFonts w:eastAsia="Segoe UI" w:cs="Segoe UI"/>
              </w:rPr>
              <w:t xml:space="preserve">urce </w:t>
            </w:r>
            <w:r w:rsidR="00D74BE2">
              <w:rPr>
                <w:rFonts w:eastAsia="Segoe UI" w:cs="Segoe UI"/>
              </w:rPr>
              <w:t>G</w:t>
            </w:r>
            <w:r w:rsidR="006C2AE5">
              <w:rPr>
                <w:rFonts w:eastAsia="Segoe UI" w:cs="Segoe UI"/>
              </w:rPr>
              <w:t>roup</w:t>
            </w:r>
            <w:r w:rsidR="00D74BE2">
              <w:rPr>
                <w:rFonts w:eastAsia="Segoe UI" w:cs="Segoe UI"/>
              </w:rPr>
              <w:t xml:space="preserve"> created for this lab</w:t>
            </w:r>
            <w:r w:rsidR="006C2AE5">
              <w:rPr>
                <w:rFonts w:eastAsia="Segoe UI" w:cs="Segoe UI"/>
              </w:rPr>
              <w:t>.</w:t>
            </w:r>
          </w:p>
          <w:p w14:paraId="6687AACB" w14:textId="75328E9B" w:rsidR="004F00A8" w:rsidRDefault="004F00A8" w:rsidP="00651130">
            <w:pPr>
              <w:spacing w:before="120" w:after="120"/>
              <w:textAlignment w:val="baseline"/>
              <w:rPr>
                <w:rFonts w:eastAsia="Segoe UI" w:cs="Segoe UI"/>
              </w:rPr>
            </w:pPr>
          </w:p>
          <w:p w14:paraId="2F95C8B8" w14:textId="77777777" w:rsidR="004F00A8" w:rsidRPr="00651130" w:rsidRDefault="004F00A8" w:rsidP="00651130">
            <w:pPr>
              <w:spacing w:before="120" w:after="120"/>
              <w:textAlignment w:val="baseline"/>
              <w:rPr>
                <w:rFonts w:eastAsia="Segoe UI" w:cs="Segoe UI"/>
              </w:rPr>
            </w:pPr>
          </w:p>
          <w:p w14:paraId="64BE50F6" w14:textId="5A16A351" w:rsidR="006824D5" w:rsidRDefault="006C2AE5" w:rsidP="004C75A3">
            <w:pPr>
              <w:pStyle w:val="ListParagraph"/>
              <w:numPr>
                <w:ilvl w:val="0"/>
                <w:numId w:val="23"/>
              </w:numPr>
              <w:spacing w:before="120" w:after="120"/>
              <w:textAlignment w:val="baseline"/>
              <w:rPr>
                <w:rFonts w:eastAsia="Segoe UI" w:cs="Segoe UI"/>
              </w:rPr>
            </w:pPr>
            <w:r w:rsidRPr="006C2AE5">
              <w:rPr>
                <w:rFonts w:eastAsia="Segoe UI" w:cs="Segoe UI"/>
              </w:rPr>
              <w:t xml:space="preserve">Find the full name </w:t>
            </w:r>
            <w:r w:rsidR="00930408">
              <w:rPr>
                <w:rFonts w:eastAsia="Segoe UI" w:cs="Segoe UI"/>
                <w:noProof/>
              </w:rPr>
              <w:t>of</w:t>
            </w:r>
            <w:r w:rsidRPr="006C2AE5">
              <w:rPr>
                <w:rFonts w:eastAsia="Segoe UI" w:cs="Segoe UI"/>
              </w:rPr>
              <w:t xml:space="preserve"> the logical SQL server.</w:t>
            </w:r>
            <w:r w:rsidR="002D15A3">
              <w:rPr>
                <w:rFonts w:eastAsia="Segoe UI" w:cs="Segoe UI"/>
              </w:rPr>
              <w:t xml:space="preserve"> (Fig. 2</w:t>
            </w:r>
            <w:r>
              <w:rPr>
                <w:rFonts w:eastAsia="Segoe UI" w:cs="Segoe UI"/>
              </w:rPr>
              <w:t>.21)</w:t>
            </w:r>
          </w:p>
          <w:p w14:paraId="1E7CAE12" w14:textId="74381CE1" w:rsidR="004F00A8" w:rsidRDefault="004F00A8" w:rsidP="00651130">
            <w:pPr>
              <w:spacing w:before="120" w:after="120"/>
              <w:textAlignment w:val="baseline"/>
              <w:rPr>
                <w:rFonts w:eastAsia="Segoe UI" w:cs="Segoe UI"/>
              </w:rPr>
            </w:pPr>
          </w:p>
          <w:p w14:paraId="27B8CEBD" w14:textId="77777777" w:rsidR="004F00A8" w:rsidRPr="00651130" w:rsidRDefault="004F00A8" w:rsidP="00651130">
            <w:pPr>
              <w:spacing w:before="120" w:after="120"/>
              <w:textAlignment w:val="baseline"/>
              <w:rPr>
                <w:rFonts w:eastAsia="Segoe UI" w:cs="Segoe UI"/>
              </w:rPr>
            </w:pPr>
          </w:p>
          <w:p w14:paraId="0B478933" w14:textId="087A56D9" w:rsidR="006C2AE5" w:rsidRDefault="006C2AE5" w:rsidP="004C75A3">
            <w:pPr>
              <w:pStyle w:val="ListParagraph"/>
              <w:numPr>
                <w:ilvl w:val="0"/>
                <w:numId w:val="23"/>
              </w:numPr>
              <w:spacing w:before="120" w:after="120"/>
              <w:textAlignment w:val="baseline"/>
              <w:rPr>
                <w:rFonts w:eastAsia="Segoe UI" w:cs="Segoe UI"/>
              </w:rPr>
            </w:pPr>
            <w:r>
              <w:rPr>
                <w:rFonts w:eastAsia="Segoe UI" w:cs="Segoe UI"/>
              </w:rPr>
              <w:t xml:space="preserve">Open </w:t>
            </w:r>
            <w:r w:rsidRPr="0058272B">
              <w:rPr>
                <w:rFonts w:eastAsia="Segoe UI" w:cs="Segoe UI"/>
                <w:b/>
              </w:rPr>
              <w:t>Visual Studio 2013 or 2015</w:t>
            </w:r>
            <w:r w:rsidR="002000EF">
              <w:rPr>
                <w:rFonts w:eastAsia="Segoe UI" w:cs="Segoe UI"/>
                <w:b/>
              </w:rPr>
              <w:t xml:space="preserve"> or SSMS</w:t>
            </w:r>
            <w:r w:rsidRPr="006C2AE5">
              <w:rPr>
                <w:rFonts w:eastAsia="Segoe UI" w:cs="Segoe UI"/>
              </w:rPr>
              <w:t>.</w:t>
            </w:r>
          </w:p>
          <w:p w14:paraId="56F57B69" w14:textId="156ADA76" w:rsidR="00651130" w:rsidRDefault="00651130" w:rsidP="00651130">
            <w:pPr>
              <w:spacing w:before="120" w:after="120"/>
              <w:textAlignment w:val="baseline"/>
              <w:rPr>
                <w:rFonts w:eastAsia="Segoe UI" w:cs="Segoe UI"/>
              </w:rPr>
            </w:pPr>
          </w:p>
          <w:p w14:paraId="3F4BA7C0" w14:textId="77777777" w:rsidR="004F00A8" w:rsidRPr="00651130" w:rsidRDefault="004F00A8" w:rsidP="00651130">
            <w:pPr>
              <w:spacing w:before="120" w:after="120"/>
              <w:textAlignment w:val="baseline"/>
              <w:rPr>
                <w:rFonts w:eastAsia="Segoe UI" w:cs="Segoe UI"/>
              </w:rPr>
            </w:pPr>
          </w:p>
          <w:p w14:paraId="2DF5E3D7" w14:textId="6261D65F" w:rsidR="0099037E" w:rsidRDefault="006C2AE5" w:rsidP="004C75A3">
            <w:pPr>
              <w:pStyle w:val="ListParagraph"/>
              <w:numPr>
                <w:ilvl w:val="0"/>
                <w:numId w:val="23"/>
              </w:numPr>
              <w:spacing w:before="120" w:after="120"/>
              <w:textAlignment w:val="baseline"/>
              <w:rPr>
                <w:rFonts w:eastAsia="Segoe UI" w:cs="Segoe UI"/>
              </w:rPr>
            </w:pPr>
            <w:r w:rsidRPr="006C2AE5">
              <w:rPr>
                <w:rFonts w:eastAsia="Segoe UI" w:cs="Segoe UI"/>
              </w:rPr>
              <w:t>Open SQL Server Object Explorer. To do this, select </w:t>
            </w:r>
            <w:r w:rsidRPr="006C2AE5">
              <w:rPr>
                <w:rFonts w:eastAsia="Segoe UI" w:cs="Segoe UI"/>
                <w:b/>
                <w:bCs/>
              </w:rPr>
              <w:t>View</w:t>
            </w:r>
            <w:r w:rsidRPr="006C2AE5">
              <w:rPr>
                <w:rFonts w:eastAsia="Segoe UI" w:cs="Segoe UI"/>
              </w:rPr>
              <w:t> &gt; </w:t>
            </w:r>
            <w:r w:rsidRPr="006C2AE5">
              <w:rPr>
                <w:rFonts w:eastAsia="Segoe UI" w:cs="Segoe UI"/>
                <w:b/>
                <w:bCs/>
              </w:rPr>
              <w:t>SQL Server Object Explorer</w:t>
            </w:r>
            <w:r w:rsidRPr="006C2AE5">
              <w:rPr>
                <w:rFonts w:eastAsia="Segoe UI" w:cs="Segoe UI"/>
              </w:rPr>
              <w:t>.</w:t>
            </w:r>
            <w:r w:rsidR="00CA0510">
              <w:rPr>
                <w:rFonts w:eastAsia="Segoe UI" w:cs="Segoe UI"/>
              </w:rPr>
              <w:t xml:space="preserve"> (</w:t>
            </w:r>
            <w:r w:rsidR="00DC3EFE">
              <w:rPr>
                <w:rFonts w:eastAsia="Segoe UI" w:cs="Segoe UI"/>
              </w:rPr>
              <w:t xml:space="preserve">Fig. </w:t>
            </w:r>
            <w:r w:rsidR="002D15A3">
              <w:rPr>
                <w:rFonts w:eastAsia="Segoe UI" w:cs="Segoe UI"/>
              </w:rPr>
              <w:t>2</w:t>
            </w:r>
            <w:r w:rsidR="00DC3EFE">
              <w:rPr>
                <w:rFonts w:eastAsia="Segoe UI" w:cs="Segoe UI"/>
              </w:rPr>
              <w:t>.22)</w:t>
            </w:r>
          </w:p>
          <w:p w14:paraId="410C07D9" w14:textId="0CE5A6A4" w:rsidR="0099037E" w:rsidRDefault="0099037E" w:rsidP="0099037E">
            <w:pPr>
              <w:rPr>
                <w:rFonts w:eastAsia="Segoe UI" w:cs="Segoe UI"/>
              </w:rPr>
            </w:pPr>
          </w:p>
          <w:p w14:paraId="6136949A" w14:textId="77777777" w:rsidR="004F00A8" w:rsidRPr="0099037E" w:rsidRDefault="004F00A8" w:rsidP="0099037E">
            <w:pPr>
              <w:rPr>
                <w:rFonts w:eastAsia="Segoe UI" w:cs="Segoe UI"/>
              </w:rPr>
            </w:pPr>
          </w:p>
          <w:p w14:paraId="3D3586FB" w14:textId="4E8D2AEC" w:rsidR="00651130" w:rsidRDefault="00CA0510" w:rsidP="004C75A3">
            <w:pPr>
              <w:pStyle w:val="ListParagraph"/>
              <w:numPr>
                <w:ilvl w:val="0"/>
                <w:numId w:val="23"/>
              </w:numPr>
              <w:spacing w:before="120" w:after="120"/>
              <w:textAlignment w:val="baseline"/>
              <w:rPr>
                <w:rFonts w:eastAsia="Segoe UI" w:cs="Segoe UI"/>
              </w:rPr>
            </w:pPr>
            <w:r w:rsidRPr="00CA0510">
              <w:rPr>
                <w:rFonts w:eastAsia="Segoe UI" w:cs="Segoe UI"/>
              </w:rPr>
              <w:t>Click the </w:t>
            </w:r>
            <w:r w:rsidRPr="00CA0510">
              <w:rPr>
                <w:rFonts w:eastAsia="Segoe UI" w:cs="Segoe UI"/>
                <w:b/>
                <w:bCs/>
              </w:rPr>
              <w:t>Add SQL Server</w:t>
            </w:r>
            <w:r w:rsidRPr="00CA0510">
              <w:rPr>
                <w:rFonts w:eastAsia="Segoe UI" w:cs="Segoe UI"/>
              </w:rPr>
              <w:t> icon.</w:t>
            </w:r>
            <w:r w:rsidR="002D15A3">
              <w:rPr>
                <w:rFonts w:eastAsia="Segoe UI" w:cs="Segoe UI"/>
              </w:rPr>
              <w:t xml:space="preserve"> (Fig. 2</w:t>
            </w:r>
            <w:r w:rsidR="00651130">
              <w:rPr>
                <w:rFonts w:eastAsia="Segoe UI" w:cs="Segoe UI"/>
              </w:rPr>
              <w:t>.22)</w:t>
            </w:r>
          </w:p>
          <w:p w14:paraId="7099A73E" w14:textId="6DE49A57" w:rsidR="00651130" w:rsidRDefault="00651130" w:rsidP="00651130">
            <w:pPr>
              <w:spacing w:before="120" w:after="120"/>
              <w:textAlignment w:val="baseline"/>
              <w:rPr>
                <w:rFonts w:eastAsia="Segoe UI" w:cs="Segoe UI"/>
              </w:rPr>
            </w:pPr>
          </w:p>
          <w:p w14:paraId="7601F942" w14:textId="77777777" w:rsidR="004F00A8" w:rsidRPr="00651130" w:rsidRDefault="004F00A8" w:rsidP="00651130">
            <w:pPr>
              <w:spacing w:before="120" w:after="120"/>
              <w:textAlignment w:val="baseline"/>
              <w:rPr>
                <w:rFonts w:eastAsia="Segoe UI" w:cs="Segoe UI"/>
              </w:rPr>
            </w:pPr>
          </w:p>
          <w:p w14:paraId="135B3CE5" w14:textId="6D88428B" w:rsidR="00CA0510" w:rsidRDefault="00CA0510" w:rsidP="004C75A3">
            <w:pPr>
              <w:pStyle w:val="ListParagraph"/>
              <w:numPr>
                <w:ilvl w:val="0"/>
                <w:numId w:val="23"/>
              </w:numPr>
              <w:spacing w:before="120" w:after="120"/>
              <w:textAlignment w:val="baseline"/>
              <w:rPr>
                <w:rFonts w:eastAsia="Segoe UI" w:cs="Segoe UI"/>
              </w:rPr>
            </w:pPr>
            <w:r w:rsidRPr="00CA0510">
              <w:rPr>
                <w:rFonts w:eastAsia="Segoe UI" w:cs="Segoe UI"/>
              </w:rPr>
              <w:t>Fill in the fields in the Connect to Server window.</w:t>
            </w:r>
            <w:r w:rsidR="002D15A3">
              <w:rPr>
                <w:rFonts w:eastAsia="Segoe UI" w:cs="Segoe UI"/>
              </w:rPr>
              <w:t xml:space="preserve"> (Fig. 2</w:t>
            </w:r>
            <w:r w:rsidR="00651130">
              <w:rPr>
                <w:rFonts w:eastAsia="Segoe UI" w:cs="Segoe UI"/>
              </w:rPr>
              <w:t>.23)</w:t>
            </w:r>
          </w:p>
          <w:p w14:paraId="6E833B73" w14:textId="0BD15F36" w:rsidR="00651130" w:rsidRDefault="00651130" w:rsidP="00651130">
            <w:pPr>
              <w:spacing w:before="120" w:after="120"/>
              <w:textAlignment w:val="baseline"/>
              <w:rPr>
                <w:rFonts w:eastAsia="Segoe UI" w:cs="Segoe UI"/>
              </w:rPr>
            </w:pPr>
          </w:p>
          <w:p w14:paraId="7A3E5E46" w14:textId="77777777" w:rsidR="004F00A8" w:rsidRPr="00651130" w:rsidRDefault="004F00A8" w:rsidP="00651130">
            <w:pPr>
              <w:spacing w:before="120" w:after="120"/>
              <w:textAlignment w:val="baseline"/>
              <w:rPr>
                <w:rFonts w:eastAsia="Segoe UI" w:cs="Segoe UI"/>
              </w:rPr>
            </w:pPr>
          </w:p>
          <w:p w14:paraId="5E7F9D10" w14:textId="2868629B" w:rsidR="0099037E" w:rsidRDefault="00CA0510" w:rsidP="004C75A3">
            <w:pPr>
              <w:pStyle w:val="ListParagraph"/>
              <w:numPr>
                <w:ilvl w:val="0"/>
                <w:numId w:val="23"/>
              </w:numPr>
              <w:spacing w:before="120" w:after="120"/>
              <w:textAlignment w:val="baseline"/>
              <w:rPr>
                <w:rFonts w:eastAsia="Segoe UI" w:cs="Segoe UI"/>
              </w:rPr>
            </w:pPr>
            <w:r w:rsidRPr="00CA0510">
              <w:rPr>
                <w:rFonts w:eastAsia="Segoe UI" w:cs="Segoe UI"/>
              </w:rPr>
              <w:lastRenderedPageBreak/>
              <w:t>Enter the </w:t>
            </w:r>
            <w:r w:rsidRPr="00CA0510">
              <w:rPr>
                <w:rFonts w:eastAsia="Segoe UI" w:cs="Segoe UI"/>
                <w:b/>
                <w:bCs/>
              </w:rPr>
              <w:t>server name</w:t>
            </w:r>
            <w:r w:rsidRPr="00CA0510">
              <w:rPr>
                <w:rFonts w:eastAsia="Segoe UI" w:cs="Segoe UI"/>
              </w:rPr>
              <w:t> previously identified</w:t>
            </w:r>
            <w:r>
              <w:rPr>
                <w:rFonts w:eastAsia="Segoe UI" w:cs="Segoe UI"/>
              </w:rPr>
              <w:t xml:space="preserve"> in step 3.</w:t>
            </w:r>
            <w:r w:rsidR="002D15A3">
              <w:rPr>
                <w:rFonts w:eastAsia="Segoe UI" w:cs="Segoe UI"/>
              </w:rPr>
              <w:t xml:space="preserve"> (Fig. 2</w:t>
            </w:r>
            <w:r w:rsidR="00431BAC">
              <w:rPr>
                <w:rFonts w:eastAsia="Segoe UI" w:cs="Segoe UI"/>
              </w:rPr>
              <w:t>.24)</w:t>
            </w:r>
          </w:p>
          <w:p w14:paraId="4F930B01" w14:textId="10B0261C" w:rsidR="00BC0E22" w:rsidRDefault="00BC0E22" w:rsidP="00BC0E22">
            <w:pPr>
              <w:rPr>
                <w:rFonts w:eastAsia="Segoe UI" w:cs="Segoe UI"/>
              </w:rPr>
            </w:pPr>
          </w:p>
          <w:p w14:paraId="50B2C21C" w14:textId="77777777" w:rsidR="004F00A8" w:rsidRPr="00BC0E22" w:rsidRDefault="004F00A8" w:rsidP="00BC0E22">
            <w:pPr>
              <w:rPr>
                <w:rFonts w:eastAsia="Segoe UI" w:cs="Segoe UI"/>
              </w:rPr>
            </w:pPr>
          </w:p>
          <w:p w14:paraId="32CD10D0" w14:textId="2FFB6EA0" w:rsidR="00CA0510" w:rsidRPr="00651130" w:rsidRDefault="00CA0510" w:rsidP="004C75A3">
            <w:pPr>
              <w:pStyle w:val="ListParagraph"/>
              <w:numPr>
                <w:ilvl w:val="0"/>
                <w:numId w:val="23"/>
              </w:numPr>
              <w:spacing w:before="120" w:after="120"/>
              <w:textAlignment w:val="baseline"/>
              <w:rPr>
                <w:rFonts w:eastAsia="Segoe UI" w:cs="Segoe UI"/>
              </w:rPr>
            </w:pPr>
            <w:r w:rsidRPr="00CA0510">
              <w:rPr>
                <w:rFonts w:eastAsia="Segoe UI" w:cs="Segoe UI"/>
              </w:rPr>
              <w:t>Select </w:t>
            </w:r>
            <w:r w:rsidRPr="00CA0510">
              <w:rPr>
                <w:rFonts w:eastAsia="Segoe UI" w:cs="Segoe UI"/>
                <w:b/>
                <w:bCs/>
              </w:rPr>
              <w:t>SQL Server Authentication</w:t>
            </w:r>
            <w:r>
              <w:rPr>
                <w:rFonts w:eastAsia="Segoe UI" w:cs="Segoe UI"/>
                <w:b/>
                <w:bCs/>
              </w:rPr>
              <w:t>.</w:t>
            </w:r>
            <w:r w:rsidR="00BB1C79">
              <w:rPr>
                <w:rFonts w:eastAsia="Segoe UI" w:cs="Segoe UI"/>
                <w:b/>
                <w:bCs/>
              </w:rPr>
              <w:t xml:space="preserve"> </w:t>
            </w:r>
            <w:r w:rsidR="002D15A3">
              <w:rPr>
                <w:rFonts w:eastAsia="Segoe UI" w:cs="Segoe UI"/>
                <w:bCs/>
              </w:rPr>
              <w:t>(Fig. 2.</w:t>
            </w:r>
            <w:r w:rsidR="00BB1C79" w:rsidRPr="00BB1C79">
              <w:rPr>
                <w:rFonts w:eastAsia="Segoe UI" w:cs="Segoe UI"/>
                <w:bCs/>
              </w:rPr>
              <w:t>25)</w:t>
            </w:r>
          </w:p>
          <w:p w14:paraId="788D09B9" w14:textId="14273B77" w:rsidR="00651130" w:rsidRDefault="00651130" w:rsidP="00651130">
            <w:pPr>
              <w:spacing w:before="120" w:after="120"/>
              <w:textAlignment w:val="baseline"/>
              <w:rPr>
                <w:rFonts w:eastAsia="Segoe UI" w:cs="Segoe UI"/>
              </w:rPr>
            </w:pPr>
          </w:p>
          <w:p w14:paraId="4020F04A" w14:textId="77777777" w:rsidR="004F00A8" w:rsidRPr="00651130" w:rsidRDefault="004F00A8" w:rsidP="00651130">
            <w:pPr>
              <w:spacing w:before="120" w:after="120"/>
              <w:textAlignment w:val="baseline"/>
              <w:rPr>
                <w:rFonts w:eastAsia="Segoe UI" w:cs="Segoe UI"/>
              </w:rPr>
            </w:pPr>
          </w:p>
          <w:p w14:paraId="562B3AF5" w14:textId="5B429961" w:rsidR="00CA0510" w:rsidRDefault="00CA0510" w:rsidP="004C75A3">
            <w:pPr>
              <w:pStyle w:val="ListParagraph"/>
              <w:numPr>
                <w:ilvl w:val="0"/>
                <w:numId w:val="23"/>
              </w:numPr>
              <w:spacing w:before="120" w:after="120"/>
              <w:textAlignment w:val="baseline"/>
              <w:rPr>
                <w:rFonts w:eastAsia="Segoe UI" w:cs="Segoe UI"/>
              </w:rPr>
            </w:pPr>
            <w:r w:rsidRPr="00CA0510">
              <w:rPr>
                <w:rFonts w:eastAsia="Segoe UI" w:cs="Segoe UI"/>
              </w:rPr>
              <w:t xml:space="preserve">Enter user name and password </w:t>
            </w:r>
            <w:r w:rsidR="0072480B">
              <w:rPr>
                <w:rFonts w:eastAsia="Segoe UI" w:cs="Segoe UI"/>
              </w:rPr>
              <w:t xml:space="preserve">provided while provisioning </w:t>
            </w:r>
            <w:r w:rsidR="00BB1C79">
              <w:rPr>
                <w:rFonts w:eastAsia="Segoe UI" w:cs="Segoe UI"/>
              </w:rPr>
              <w:t>SQL Server</w:t>
            </w:r>
            <w:r w:rsidR="0072480B">
              <w:rPr>
                <w:rFonts w:eastAsia="Segoe UI" w:cs="Segoe UI"/>
              </w:rPr>
              <w:t xml:space="preserve"> in earlier </w:t>
            </w:r>
            <w:r w:rsidR="008B4B40">
              <w:rPr>
                <w:rFonts w:eastAsia="Segoe UI" w:cs="Segoe UI"/>
              </w:rPr>
              <w:t>steps of this lab</w:t>
            </w:r>
            <w:r w:rsidR="00BB1C79">
              <w:rPr>
                <w:rFonts w:eastAsia="Segoe UI" w:cs="Segoe UI"/>
              </w:rPr>
              <w:t>.</w:t>
            </w:r>
            <w:r w:rsidR="002D15A3">
              <w:rPr>
                <w:rFonts w:eastAsia="Segoe UI" w:cs="Segoe UI"/>
              </w:rPr>
              <w:t xml:space="preserve"> In step 3 of section 3. (Fig. 2</w:t>
            </w:r>
            <w:r w:rsidR="00BB1C79">
              <w:rPr>
                <w:rFonts w:eastAsia="Segoe UI" w:cs="Segoe UI"/>
              </w:rPr>
              <w:t>.26)</w:t>
            </w:r>
          </w:p>
          <w:p w14:paraId="16086660" w14:textId="32879936" w:rsidR="006726F2" w:rsidRDefault="006726F2" w:rsidP="006726F2">
            <w:pPr>
              <w:spacing w:before="120" w:after="120"/>
              <w:textAlignment w:val="baseline"/>
              <w:rPr>
                <w:rFonts w:eastAsia="Segoe UI" w:cs="Segoe UI"/>
              </w:rPr>
            </w:pPr>
          </w:p>
          <w:p w14:paraId="170D7C32" w14:textId="77777777" w:rsidR="004F00A8" w:rsidRPr="006726F2" w:rsidRDefault="004F00A8" w:rsidP="006726F2">
            <w:pPr>
              <w:spacing w:before="120" w:after="120"/>
              <w:textAlignment w:val="baseline"/>
              <w:rPr>
                <w:rFonts w:eastAsia="Segoe UI" w:cs="Segoe UI"/>
              </w:rPr>
            </w:pPr>
          </w:p>
          <w:p w14:paraId="7A269BCB" w14:textId="7F91D650" w:rsidR="00BB1C79" w:rsidRDefault="006726F2" w:rsidP="004C75A3">
            <w:pPr>
              <w:pStyle w:val="ListParagraph"/>
              <w:numPr>
                <w:ilvl w:val="0"/>
                <w:numId w:val="23"/>
              </w:numPr>
              <w:spacing w:before="120" w:after="120"/>
              <w:textAlignment w:val="baseline"/>
              <w:rPr>
                <w:rFonts w:eastAsia="Segoe UI" w:cs="Segoe UI"/>
              </w:rPr>
            </w:pPr>
            <w:r>
              <w:rPr>
                <w:rFonts w:eastAsia="Segoe UI" w:cs="Segoe UI"/>
              </w:rPr>
              <w:t xml:space="preserve">Select the </w:t>
            </w:r>
            <w:r w:rsidR="008B4B40">
              <w:rPr>
                <w:rFonts w:eastAsia="Segoe UI" w:cs="Segoe UI"/>
              </w:rPr>
              <w:t xml:space="preserve">SQL Data Warehouse created </w:t>
            </w:r>
            <w:r w:rsidR="002D15A3">
              <w:rPr>
                <w:rFonts w:eastAsia="Segoe UI" w:cs="Segoe UI"/>
              </w:rPr>
              <w:t>under the SQL Server</w:t>
            </w:r>
            <w:r w:rsidR="008B4B40">
              <w:rPr>
                <w:rFonts w:eastAsia="Segoe UI" w:cs="Segoe UI"/>
              </w:rPr>
              <w:t xml:space="preserve"> for this lab</w:t>
            </w:r>
            <w:r w:rsidR="002D15A3">
              <w:rPr>
                <w:rFonts w:eastAsia="Segoe UI" w:cs="Segoe UI"/>
              </w:rPr>
              <w:t>. (Fig. 2</w:t>
            </w:r>
            <w:r>
              <w:rPr>
                <w:rFonts w:eastAsia="Segoe UI" w:cs="Segoe UI"/>
              </w:rPr>
              <w:t>.27)</w:t>
            </w:r>
          </w:p>
          <w:p w14:paraId="161F7E01" w14:textId="023B5A16" w:rsidR="006726F2" w:rsidRDefault="006726F2" w:rsidP="006726F2">
            <w:pPr>
              <w:spacing w:before="120" w:after="120"/>
              <w:textAlignment w:val="baseline"/>
              <w:rPr>
                <w:rFonts w:eastAsia="Segoe UI" w:cs="Segoe UI"/>
              </w:rPr>
            </w:pPr>
          </w:p>
          <w:p w14:paraId="39FBB810" w14:textId="77777777" w:rsidR="004F00A8" w:rsidRPr="006726F2" w:rsidRDefault="004F00A8" w:rsidP="006726F2">
            <w:pPr>
              <w:spacing w:before="120" w:after="120"/>
              <w:textAlignment w:val="baseline"/>
              <w:rPr>
                <w:rFonts w:eastAsia="Segoe UI" w:cs="Segoe UI"/>
              </w:rPr>
            </w:pPr>
          </w:p>
          <w:p w14:paraId="2C536282" w14:textId="5FC353F5" w:rsidR="00150884" w:rsidRDefault="00CA0510" w:rsidP="004C75A3">
            <w:pPr>
              <w:pStyle w:val="ListParagraph"/>
              <w:numPr>
                <w:ilvl w:val="0"/>
                <w:numId w:val="23"/>
              </w:numPr>
              <w:spacing w:before="120" w:after="120"/>
              <w:textAlignment w:val="baseline"/>
              <w:rPr>
                <w:rFonts w:eastAsia="Segoe UI" w:cs="Segoe UI"/>
              </w:rPr>
            </w:pPr>
            <w:r>
              <w:rPr>
                <w:rFonts w:eastAsia="Segoe UI" w:cs="Segoe UI"/>
              </w:rPr>
              <w:t>C</w:t>
            </w:r>
            <w:r w:rsidRPr="00CA0510">
              <w:rPr>
                <w:rFonts w:eastAsia="Segoe UI" w:cs="Segoe UI"/>
              </w:rPr>
              <w:t>lick </w:t>
            </w:r>
            <w:r w:rsidRPr="00CA0510">
              <w:rPr>
                <w:rFonts w:eastAsia="Segoe UI" w:cs="Segoe UI"/>
                <w:b/>
                <w:bCs/>
              </w:rPr>
              <w:t>Connect</w:t>
            </w:r>
            <w:r w:rsidR="008B4B40">
              <w:rPr>
                <w:rFonts w:eastAsia="Segoe UI" w:cs="Segoe UI"/>
                <w:b/>
                <w:bCs/>
              </w:rPr>
              <w:t xml:space="preserve"> </w:t>
            </w:r>
            <w:r w:rsidR="008B4B40">
              <w:rPr>
                <w:rFonts w:eastAsia="Segoe UI" w:cs="Segoe UI"/>
                <w:bCs/>
              </w:rPr>
              <w:t>at the bottom of window to connect to SQL Data Warehouse</w:t>
            </w:r>
            <w:r w:rsidRPr="00CA0510">
              <w:rPr>
                <w:rFonts w:eastAsia="Segoe UI" w:cs="Segoe UI"/>
              </w:rPr>
              <w:t>.</w:t>
            </w:r>
            <w:r w:rsidR="002D15A3">
              <w:rPr>
                <w:rFonts w:eastAsia="Segoe UI" w:cs="Segoe UI"/>
              </w:rPr>
              <w:t xml:space="preserve"> (Fig. 2</w:t>
            </w:r>
            <w:r w:rsidR="00BB1C79">
              <w:rPr>
                <w:rFonts w:eastAsia="Segoe UI" w:cs="Segoe UI"/>
              </w:rPr>
              <w:t>.27)</w:t>
            </w:r>
          </w:p>
          <w:p w14:paraId="6378D639" w14:textId="20698E95" w:rsidR="00C821D6" w:rsidRDefault="00C821D6" w:rsidP="00C821D6">
            <w:pPr>
              <w:pStyle w:val="ListParagraph"/>
              <w:numPr>
                <w:ilvl w:val="0"/>
                <w:numId w:val="0"/>
              </w:numPr>
              <w:spacing w:before="120" w:after="120"/>
              <w:ind w:left="360"/>
              <w:textAlignment w:val="baseline"/>
              <w:rPr>
                <w:rFonts w:eastAsia="Segoe UI" w:cs="Segoe UI"/>
              </w:rPr>
            </w:pPr>
            <w:r>
              <w:rPr>
                <w:rFonts w:eastAsia="Segoe UI" w:cs="Segoe UI"/>
              </w:rPr>
              <w:t>Note – in this step, you may find that your IP address is not whitelisted. Please add the IP provided by Visual Studio/SSMS to your firewall settings in Section 1.</w:t>
            </w:r>
          </w:p>
          <w:p w14:paraId="7D135F4F" w14:textId="77777777" w:rsidR="00150884" w:rsidRPr="0058272B" w:rsidRDefault="00150884" w:rsidP="0058272B"/>
          <w:p w14:paraId="053AC5B4" w14:textId="77777777" w:rsidR="00150884" w:rsidRPr="0058272B" w:rsidRDefault="00150884" w:rsidP="0058272B"/>
          <w:p w14:paraId="55E33D40" w14:textId="77777777" w:rsidR="00150884" w:rsidRPr="0058272B" w:rsidRDefault="00150884" w:rsidP="0058272B"/>
          <w:p w14:paraId="7EFDE42D" w14:textId="77777777" w:rsidR="00150884" w:rsidRPr="0058272B" w:rsidRDefault="00150884" w:rsidP="0058272B"/>
          <w:p w14:paraId="231F721C" w14:textId="77777777" w:rsidR="00150884" w:rsidRPr="0058272B" w:rsidRDefault="00150884" w:rsidP="0058272B"/>
          <w:p w14:paraId="4BFBDB26" w14:textId="77777777" w:rsidR="00150884" w:rsidRPr="0058272B" w:rsidRDefault="00150884" w:rsidP="0058272B"/>
          <w:p w14:paraId="2EEF4941" w14:textId="77777777" w:rsidR="00150884" w:rsidRPr="0058272B" w:rsidRDefault="00150884" w:rsidP="0058272B"/>
          <w:p w14:paraId="44887693" w14:textId="77777777" w:rsidR="00150884" w:rsidRPr="0058272B" w:rsidRDefault="00150884" w:rsidP="0058272B"/>
          <w:p w14:paraId="3BCF462E" w14:textId="77777777" w:rsidR="00150884" w:rsidRPr="0058272B" w:rsidRDefault="00150884" w:rsidP="0058272B"/>
          <w:p w14:paraId="14B77CDD" w14:textId="77777777" w:rsidR="00150884" w:rsidRPr="0058272B" w:rsidRDefault="00150884" w:rsidP="0058272B"/>
          <w:p w14:paraId="09D56C75" w14:textId="77777777" w:rsidR="00150884" w:rsidRPr="0058272B" w:rsidRDefault="00150884" w:rsidP="0058272B"/>
          <w:p w14:paraId="526285A5" w14:textId="77777777" w:rsidR="00150884" w:rsidRPr="0058272B" w:rsidRDefault="00150884" w:rsidP="0058272B"/>
          <w:p w14:paraId="31AA6447" w14:textId="77777777" w:rsidR="00150884" w:rsidRPr="0058272B" w:rsidRDefault="00150884" w:rsidP="0058272B"/>
          <w:p w14:paraId="673AF1D4" w14:textId="70D5CEEF" w:rsidR="00150884" w:rsidRDefault="00150884" w:rsidP="003F5DD6"/>
          <w:p w14:paraId="55708A2E" w14:textId="5971DB27" w:rsidR="00150884" w:rsidRDefault="00150884" w:rsidP="003F5DD6"/>
          <w:p w14:paraId="7FF15C34" w14:textId="77777777" w:rsidR="00CA0510" w:rsidRPr="0058272B" w:rsidRDefault="00CA0510" w:rsidP="0058272B">
            <w:pPr>
              <w:jc w:val="right"/>
            </w:pPr>
          </w:p>
        </w:tc>
        <w:tc>
          <w:tcPr>
            <w:tcW w:w="3456" w:type="dxa"/>
          </w:tcPr>
          <w:p w14:paraId="15F6CFD3" w14:textId="03AE9D86" w:rsidR="006C2AE5" w:rsidRDefault="006C2AE5" w:rsidP="002E3944">
            <w:pPr>
              <w:textAlignment w:val="baseline"/>
              <w:rPr>
                <w:rFonts w:eastAsia="Times New Roman" w:cs="Segoe UI"/>
                <w:noProof/>
                <w:szCs w:val="20"/>
              </w:rPr>
            </w:pPr>
            <w:r>
              <w:rPr>
                <w:rFonts w:eastAsia="Times New Roman" w:cs="Segoe UI"/>
                <w:noProof/>
                <w:szCs w:val="20"/>
              </w:rPr>
              <w:lastRenderedPageBreak/>
              <w:drawing>
                <wp:inline distT="0" distB="0" distL="0" distR="0" wp14:anchorId="6B9E5CC9" wp14:editId="12BBD76B">
                  <wp:extent cx="2057400" cy="811903"/>
                  <wp:effectExtent l="19050" t="19050" r="19050" b="266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22.jpg"/>
                          <pic:cNvPicPr/>
                        </pic:nvPicPr>
                        <pic:blipFill>
                          <a:blip r:embed="rId39"/>
                          <a:stretch>
                            <a:fillRect/>
                          </a:stretch>
                        </pic:blipFill>
                        <pic:spPr>
                          <a:xfrm>
                            <a:off x="0" y="0"/>
                            <a:ext cx="2058926" cy="812505"/>
                          </a:xfrm>
                          <a:prstGeom prst="rect">
                            <a:avLst/>
                          </a:prstGeom>
                          <a:ln>
                            <a:solidFill>
                              <a:schemeClr val="bg1">
                                <a:lumMod val="50000"/>
                              </a:schemeClr>
                            </a:solidFill>
                          </a:ln>
                        </pic:spPr>
                      </pic:pic>
                    </a:graphicData>
                  </a:graphic>
                </wp:inline>
              </w:drawing>
            </w:r>
          </w:p>
          <w:p w14:paraId="3DD5279E" w14:textId="66EDC9ED" w:rsidR="006824D5" w:rsidRDefault="002D15A3" w:rsidP="006C2AE5">
            <w:pPr>
              <w:rPr>
                <w:b/>
                <w:noProof/>
                <w:color w:val="505050"/>
              </w:rPr>
            </w:pPr>
            <w:r>
              <w:rPr>
                <w:b/>
                <w:noProof/>
                <w:color w:val="505050"/>
              </w:rPr>
              <w:t>Fig. 2</w:t>
            </w:r>
            <w:r w:rsidR="006C2AE5" w:rsidRPr="00EC0C2E">
              <w:rPr>
                <w:b/>
                <w:noProof/>
                <w:color w:val="505050"/>
              </w:rPr>
              <w:t>.</w:t>
            </w:r>
            <w:r w:rsidR="006C2AE5">
              <w:rPr>
                <w:b/>
                <w:noProof/>
                <w:color w:val="505050"/>
              </w:rPr>
              <w:t>21</w:t>
            </w:r>
          </w:p>
          <w:p w14:paraId="2E488073" w14:textId="77777777" w:rsidR="006C2AE5" w:rsidRDefault="006C2AE5" w:rsidP="006C2AE5">
            <w:pPr>
              <w:rPr>
                <w:b/>
                <w:noProof/>
                <w:color w:val="505050"/>
              </w:rPr>
            </w:pPr>
          </w:p>
          <w:p w14:paraId="6B9179C4" w14:textId="77777777" w:rsidR="006C2AE5" w:rsidRDefault="006C2AE5" w:rsidP="006C2AE5">
            <w:pPr>
              <w:rPr>
                <w:b/>
                <w:noProof/>
                <w:color w:val="505050"/>
              </w:rPr>
            </w:pPr>
          </w:p>
          <w:p w14:paraId="5CDDDF64" w14:textId="7E3F9CF1" w:rsidR="006C2AE5" w:rsidRDefault="006C2AE5" w:rsidP="006C2AE5">
            <w:pPr>
              <w:rPr>
                <w:b/>
                <w:noProof/>
                <w:color w:val="505050"/>
              </w:rPr>
            </w:pPr>
            <w:r>
              <w:rPr>
                <w:b/>
                <w:noProof/>
                <w:color w:val="505050"/>
              </w:rPr>
              <w:drawing>
                <wp:inline distT="0" distB="0" distL="0" distR="0" wp14:anchorId="6E6B7F8A" wp14:editId="1CDFD792">
                  <wp:extent cx="2066925" cy="1236286"/>
                  <wp:effectExtent l="19050" t="19050" r="9525" b="215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23.jpg"/>
                          <pic:cNvPicPr/>
                        </pic:nvPicPr>
                        <pic:blipFill>
                          <a:blip r:embed="rId40"/>
                          <a:stretch>
                            <a:fillRect/>
                          </a:stretch>
                        </pic:blipFill>
                        <pic:spPr>
                          <a:xfrm>
                            <a:off x="0" y="0"/>
                            <a:ext cx="2068007" cy="1236933"/>
                          </a:xfrm>
                          <a:prstGeom prst="rect">
                            <a:avLst/>
                          </a:prstGeom>
                          <a:ln>
                            <a:solidFill>
                              <a:schemeClr val="bg1">
                                <a:lumMod val="50000"/>
                              </a:schemeClr>
                            </a:solidFill>
                          </a:ln>
                        </pic:spPr>
                      </pic:pic>
                    </a:graphicData>
                  </a:graphic>
                </wp:inline>
              </w:drawing>
            </w:r>
          </w:p>
          <w:p w14:paraId="314A0D18" w14:textId="7BC22C6E" w:rsidR="006C2AE5" w:rsidRDefault="002D15A3" w:rsidP="006C2AE5">
            <w:pPr>
              <w:rPr>
                <w:b/>
                <w:noProof/>
                <w:color w:val="505050"/>
              </w:rPr>
            </w:pPr>
            <w:r>
              <w:rPr>
                <w:b/>
                <w:noProof/>
                <w:color w:val="505050"/>
              </w:rPr>
              <w:t>Fig. 2</w:t>
            </w:r>
            <w:r w:rsidR="006C2AE5" w:rsidRPr="00EC0C2E">
              <w:rPr>
                <w:b/>
                <w:noProof/>
                <w:color w:val="505050"/>
              </w:rPr>
              <w:t>.</w:t>
            </w:r>
            <w:r w:rsidR="006C2AE5">
              <w:rPr>
                <w:b/>
                <w:noProof/>
                <w:color w:val="505050"/>
              </w:rPr>
              <w:t>22</w:t>
            </w:r>
          </w:p>
          <w:p w14:paraId="2BE0E2DB" w14:textId="4C778EBB" w:rsidR="006C2AE5" w:rsidRDefault="006C2AE5" w:rsidP="006C2AE5">
            <w:pPr>
              <w:rPr>
                <w:b/>
                <w:noProof/>
                <w:color w:val="505050"/>
              </w:rPr>
            </w:pPr>
          </w:p>
          <w:p w14:paraId="21AB8390" w14:textId="2CC15DD5" w:rsidR="006C2AE5" w:rsidRDefault="006C2AE5" w:rsidP="006C2AE5">
            <w:pPr>
              <w:rPr>
                <w:b/>
                <w:noProof/>
                <w:color w:val="505050"/>
              </w:rPr>
            </w:pPr>
          </w:p>
          <w:p w14:paraId="1139842E" w14:textId="7CB92067" w:rsidR="006C2AE5" w:rsidRDefault="006C2AE5" w:rsidP="006C2AE5">
            <w:pPr>
              <w:rPr>
                <w:b/>
                <w:noProof/>
                <w:color w:val="505050"/>
              </w:rPr>
            </w:pPr>
            <w:r>
              <w:rPr>
                <w:b/>
                <w:noProof/>
                <w:color w:val="505050"/>
              </w:rPr>
              <w:drawing>
                <wp:inline distT="0" distB="0" distL="0" distR="0" wp14:anchorId="651D13D0" wp14:editId="2AC483DF">
                  <wp:extent cx="2033468" cy="2762250"/>
                  <wp:effectExtent l="19050" t="19050" r="24130" b="190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24.jpg"/>
                          <pic:cNvPicPr/>
                        </pic:nvPicPr>
                        <pic:blipFill>
                          <a:blip r:embed="rId41"/>
                          <a:stretch>
                            <a:fillRect/>
                          </a:stretch>
                        </pic:blipFill>
                        <pic:spPr>
                          <a:xfrm>
                            <a:off x="0" y="0"/>
                            <a:ext cx="2046579" cy="2780060"/>
                          </a:xfrm>
                          <a:prstGeom prst="rect">
                            <a:avLst/>
                          </a:prstGeom>
                          <a:ln>
                            <a:solidFill>
                              <a:schemeClr val="bg1">
                                <a:lumMod val="50000"/>
                              </a:schemeClr>
                            </a:solidFill>
                          </a:ln>
                        </pic:spPr>
                      </pic:pic>
                    </a:graphicData>
                  </a:graphic>
                </wp:inline>
              </w:drawing>
            </w:r>
          </w:p>
          <w:p w14:paraId="0DF39061" w14:textId="4AF5680E" w:rsidR="006C2AE5" w:rsidRDefault="002D15A3" w:rsidP="006C2AE5">
            <w:pPr>
              <w:rPr>
                <w:b/>
                <w:noProof/>
                <w:color w:val="505050"/>
              </w:rPr>
            </w:pPr>
            <w:r>
              <w:rPr>
                <w:b/>
                <w:noProof/>
                <w:color w:val="505050"/>
              </w:rPr>
              <w:t>Fig. 2</w:t>
            </w:r>
            <w:r w:rsidR="006C2AE5" w:rsidRPr="00EC0C2E">
              <w:rPr>
                <w:b/>
                <w:noProof/>
                <w:color w:val="505050"/>
              </w:rPr>
              <w:t>.</w:t>
            </w:r>
            <w:r w:rsidR="006C2AE5">
              <w:rPr>
                <w:b/>
                <w:noProof/>
                <w:color w:val="505050"/>
              </w:rPr>
              <w:t>23</w:t>
            </w:r>
          </w:p>
          <w:p w14:paraId="197274F0" w14:textId="77777777" w:rsidR="00651130" w:rsidRDefault="00651130" w:rsidP="006C2AE5">
            <w:pPr>
              <w:rPr>
                <w:b/>
                <w:noProof/>
                <w:color w:val="505050"/>
              </w:rPr>
            </w:pPr>
          </w:p>
          <w:p w14:paraId="453A8DE9" w14:textId="77777777" w:rsidR="00651130" w:rsidRDefault="00651130" w:rsidP="006C2AE5">
            <w:pPr>
              <w:rPr>
                <w:b/>
                <w:noProof/>
                <w:color w:val="505050"/>
              </w:rPr>
            </w:pPr>
          </w:p>
          <w:p w14:paraId="0BCF507D" w14:textId="07108319" w:rsidR="00651130" w:rsidRDefault="00651130" w:rsidP="006C2AE5">
            <w:pPr>
              <w:rPr>
                <w:b/>
                <w:noProof/>
                <w:color w:val="505050"/>
              </w:rPr>
            </w:pPr>
            <w:r>
              <w:rPr>
                <w:b/>
                <w:noProof/>
                <w:color w:val="505050"/>
              </w:rPr>
              <w:drawing>
                <wp:inline distT="0" distB="0" distL="0" distR="0" wp14:anchorId="0FAD19FC" wp14:editId="2206F5A8">
                  <wp:extent cx="2047875" cy="1249006"/>
                  <wp:effectExtent l="19050" t="19050" r="9525" b="279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25.jpg"/>
                          <pic:cNvPicPr/>
                        </pic:nvPicPr>
                        <pic:blipFill>
                          <a:blip r:embed="rId42"/>
                          <a:stretch>
                            <a:fillRect/>
                          </a:stretch>
                        </pic:blipFill>
                        <pic:spPr>
                          <a:xfrm>
                            <a:off x="0" y="0"/>
                            <a:ext cx="2054435" cy="1253007"/>
                          </a:xfrm>
                          <a:prstGeom prst="rect">
                            <a:avLst/>
                          </a:prstGeom>
                          <a:ln>
                            <a:solidFill>
                              <a:schemeClr val="bg1">
                                <a:lumMod val="50000"/>
                              </a:schemeClr>
                            </a:solidFill>
                          </a:ln>
                        </pic:spPr>
                      </pic:pic>
                    </a:graphicData>
                  </a:graphic>
                </wp:inline>
              </w:drawing>
            </w:r>
          </w:p>
          <w:p w14:paraId="18E05B99" w14:textId="06CDE009" w:rsidR="00BB1C79" w:rsidRDefault="002D15A3" w:rsidP="00651130">
            <w:pPr>
              <w:rPr>
                <w:b/>
                <w:noProof/>
                <w:color w:val="505050"/>
              </w:rPr>
            </w:pPr>
            <w:r>
              <w:rPr>
                <w:b/>
                <w:noProof/>
                <w:color w:val="505050"/>
              </w:rPr>
              <w:t>Fig. 2</w:t>
            </w:r>
            <w:r w:rsidR="00651130" w:rsidRPr="00EC0C2E">
              <w:rPr>
                <w:b/>
                <w:noProof/>
                <w:color w:val="505050"/>
              </w:rPr>
              <w:t>.</w:t>
            </w:r>
            <w:r w:rsidR="00651130">
              <w:rPr>
                <w:b/>
                <w:noProof/>
                <w:color w:val="505050"/>
              </w:rPr>
              <w:t>24</w:t>
            </w:r>
          </w:p>
          <w:p w14:paraId="1F8202AB" w14:textId="66CC8ECD" w:rsidR="00BB1C79" w:rsidRDefault="00BB1C79" w:rsidP="00651130">
            <w:pPr>
              <w:rPr>
                <w:b/>
                <w:noProof/>
                <w:color w:val="505050"/>
              </w:rPr>
            </w:pPr>
            <w:r>
              <w:rPr>
                <w:b/>
                <w:noProof/>
                <w:color w:val="505050"/>
              </w:rPr>
              <w:drawing>
                <wp:inline distT="0" distB="0" distL="0" distR="0" wp14:anchorId="4B24F2B5" wp14:editId="6CEB45CD">
                  <wp:extent cx="2057400" cy="1254815"/>
                  <wp:effectExtent l="19050" t="19050" r="19050" b="215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26.jpg"/>
                          <pic:cNvPicPr/>
                        </pic:nvPicPr>
                        <pic:blipFill>
                          <a:blip r:embed="rId43"/>
                          <a:stretch>
                            <a:fillRect/>
                          </a:stretch>
                        </pic:blipFill>
                        <pic:spPr>
                          <a:xfrm>
                            <a:off x="0" y="0"/>
                            <a:ext cx="2061593" cy="1257372"/>
                          </a:xfrm>
                          <a:prstGeom prst="rect">
                            <a:avLst/>
                          </a:prstGeom>
                          <a:ln>
                            <a:solidFill>
                              <a:schemeClr val="bg1">
                                <a:lumMod val="50000"/>
                              </a:schemeClr>
                            </a:solidFill>
                          </a:ln>
                        </pic:spPr>
                      </pic:pic>
                    </a:graphicData>
                  </a:graphic>
                </wp:inline>
              </w:drawing>
            </w:r>
          </w:p>
          <w:p w14:paraId="06C1FA40" w14:textId="2FC3166C" w:rsidR="00BB1C79" w:rsidRDefault="00BB1C79" w:rsidP="00BB1C79">
            <w:pPr>
              <w:rPr>
                <w:b/>
                <w:noProof/>
                <w:color w:val="505050"/>
              </w:rPr>
            </w:pPr>
            <w:r w:rsidRPr="00EC0C2E">
              <w:rPr>
                <w:b/>
                <w:noProof/>
                <w:color w:val="505050"/>
              </w:rPr>
              <w:t xml:space="preserve">Fig. </w:t>
            </w:r>
            <w:r w:rsidR="002D15A3">
              <w:rPr>
                <w:b/>
                <w:noProof/>
                <w:color w:val="505050"/>
              </w:rPr>
              <w:t>2</w:t>
            </w:r>
            <w:r w:rsidRPr="00EC0C2E">
              <w:rPr>
                <w:b/>
                <w:noProof/>
                <w:color w:val="505050"/>
              </w:rPr>
              <w:t>.</w:t>
            </w:r>
            <w:r>
              <w:rPr>
                <w:b/>
                <w:noProof/>
                <w:color w:val="505050"/>
              </w:rPr>
              <w:t>25</w:t>
            </w:r>
          </w:p>
          <w:p w14:paraId="689A94B5" w14:textId="6D25DEB4" w:rsidR="00BB1C79" w:rsidRDefault="00BB1C79" w:rsidP="00BB1C79">
            <w:pPr>
              <w:rPr>
                <w:b/>
                <w:noProof/>
                <w:color w:val="505050"/>
              </w:rPr>
            </w:pPr>
          </w:p>
          <w:p w14:paraId="60DD81EC" w14:textId="13542B71" w:rsidR="00BB1C79" w:rsidRDefault="00BB1C79" w:rsidP="00BB1C79">
            <w:pPr>
              <w:rPr>
                <w:b/>
                <w:noProof/>
                <w:color w:val="505050"/>
              </w:rPr>
            </w:pPr>
          </w:p>
          <w:p w14:paraId="1F133FA8" w14:textId="66963CA2" w:rsidR="00BB1C79" w:rsidRDefault="00BB1C79" w:rsidP="00BB1C79">
            <w:pPr>
              <w:rPr>
                <w:b/>
                <w:noProof/>
                <w:color w:val="505050"/>
              </w:rPr>
            </w:pPr>
            <w:r>
              <w:rPr>
                <w:b/>
                <w:noProof/>
                <w:color w:val="505050"/>
              </w:rPr>
              <w:drawing>
                <wp:inline distT="0" distB="0" distL="0" distR="0" wp14:anchorId="2CA1111B" wp14:editId="5ED07B11">
                  <wp:extent cx="2047875" cy="1249005"/>
                  <wp:effectExtent l="19050" t="19050" r="9525" b="279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27.jpg"/>
                          <pic:cNvPicPr/>
                        </pic:nvPicPr>
                        <pic:blipFill>
                          <a:blip r:embed="rId44"/>
                          <a:stretch>
                            <a:fillRect/>
                          </a:stretch>
                        </pic:blipFill>
                        <pic:spPr>
                          <a:xfrm>
                            <a:off x="0" y="0"/>
                            <a:ext cx="2063782" cy="1258707"/>
                          </a:xfrm>
                          <a:prstGeom prst="rect">
                            <a:avLst/>
                          </a:prstGeom>
                          <a:ln>
                            <a:solidFill>
                              <a:schemeClr val="bg1">
                                <a:lumMod val="50000"/>
                              </a:schemeClr>
                            </a:solidFill>
                          </a:ln>
                        </pic:spPr>
                      </pic:pic>
                    </a:graphicData>
                  </a:graphic>
                </wp:inline>
              </w:drawing>
            </w:r>
          </w:p>
          <w:p w14:paraId="21A1FBCC" w14:textId="076DB71D" w:rsidR="00BB1C79" w:rsidRDefault="002D15A3" w:rsidP="00BB1C79">
            <w:pPr>
              <w:rPr>
                <w:b/>
                <w:noProof/>
                <w:color w:val="505050"/>
              </w:rPr>
            </w:pPr>
            <w:r>
              <w:rPr>
                <w:b/>
                <w:noProof/>
                <w:color w:val="505050"/>
              </w:rPr>
              <w:t>Fig. 2</w:t>
            </w:r>
            <w:r w:rsidR="00BB1C79" w:rsidRPr="00EC0C2E">
              <w:rPr>
                <w:b/>
                <w:noProof/>
                <w:color w:val="505050"/>
              </w:rPr>
              <w:t>.</w:t>
            </w:r>
            <w:r w:rsidR="00BB1C79">
              <w:rPr>
                <w:b/>
                <w:noProof/>
                <w:color w:val="505050"/>
              </w:rPr>
              <w:t>26</w:t>
            </w:r>
          </w:p>
          <w:p w14:paraId="52A69309" w14:textId="77777777" w:rsidR="00BB1C79" w:rsidRDefault="00BB1C79" w:rsidP="00BB1C79">
            <w:pPr>
              <w:rPr>
                <w:b/>
                <w:noProof/>
                <w:color w:val="505050"/>
              </w:rPr>
            </w:pPr>
          </w:p>
          <w:p w14:paraId="508F430F" w14:textId="1C3B7C02" w:rsidR="00BB1C79" w:rsidRDefault="00BB1C79" w:rsidP="00BB1C79">
            <w:pPr>
              <w:rPr>
                <w:b/>
                <w:noProof/>
                <w:color w:val="505050"/>
              </w:rPr>
            </w:pPr>
            <w:r>
              <w:rPr>
                <w:b/>
                <w:noProof/>
                <w:color w:val="505050"/>
              </w:rPr>
              <w:drawing>
                <wp:inline distT="0" distB="0" distL="0" distR="0" wp14:anchorId="07B44C1F" wp14:editId="736F2CF4">
                  <wp:extent cx="2047875" cy="1249006"/>
                  <wp:effectExtent l="19050" t="19050" r="9525" b="279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28.jpg"/>
                          <pic:cNvPicPr/>
                        </pic:nvPicPr>
                        <pic:blipFill>
                          <a:blip r:embed="rId45"/>
                          <a:stretch>
                            <a:fillRect/>
                          </a:stretch>
                        </pic:blipFill>
                        <pic:spPr>
                          <a:xfrm>
                            <a:off x="0" y="0"/>
                            <a:ext cx="2054935" cy="1253312"/>
                          </a:xfrm>
                          <a:prstGeom prst="rect">
                            <a:avLst/>
                          </a:prstGeom>
                          <a:ln>
                            <a:solidFill>
                              <a:schemeClr val="bg1">
                                <a:lumMod val="50000"/>
                              </a:schemeClr>
                            </a:solidFill>
                          </a:ln>
                        </pic:spPr>
                      </pic:pic>
                    </a:graphicData>
                  </a:graphic>
                </wp:inline>
              </w:drawing>
            </w:r>
          </w:p>
          <w:p w14:paraId="31110F5A" w14:textId="3E4A1CDB" w:rsidR="00BB1C79" w:rsidRPr="00BB1C79" w:rsidRDefault="002D15A3" w:rsidP="00BB1C79">
            <w:pPr>
              <w:rPr>
                <w:b/>
                <w:noProof/>
                <w:color w:val="505050"/>
              </w:rPr>
            </w:pPr>
            <w:r>
              <w:rPr>
                <w:b/>
                <w:noProof/>
                <w:color w:val="505050"/>
              </w:rPr>
              <w:t>Fig. 2</w:t>
            </w:r>
            <w:r w:rsidR="00BB1C79" w:rsidRPr="00EC0C2E">
              <w:rPr>
                <w:b/>
                <w:noProof/>
                <w:color w:val="505050"/>
              </w:rPr>
              <w:t>.</w:t>
            </w:r>
            <w:r w:rsidR="00BB1C79">
              <w:rPr>
                <w:b/>
                <w:noProof/>
                <w:color w:val="505050"/>
              </w:rPr>
              <w:t>27</w:t>
            </w:r>
          </w:p>
        </w:tc>
      </w:tr>
      <w:tr w:rsidR="00150884" w:rsidRPr="00A87231" w14:paraId="566A9690" w14:textId="77777777" w:rsidTr="00325776">
        <w:trPr>
          <w:cantSplit w:val="0"/>
          <w:trHeight w:val="1872"/>
        </w:trPr>
        <w:tc>
          <w:tcPr>
            <w:tcW w:w="2340" w:type="dxa"/>
          </w:tcPr>
          <w:p w14:paraId="4B09FC2B" w14:textId="521EEF73" w:rsidR="00150884" w:rsidRPr="00EF4EF6" w:rsidRDefault="00150884" w:rsidP="004C75A3">
            <w:pPr>
              <w:pStyle w:val="ListParagraph"/>
              <w:numPr>
                <w:ilvl w:val="0"/>
                <w:numId w:val="22"/>
              </w:numPr>
              <w:rPr>
                <w:sz w:val="24"/>
                <w:szCs w:val="24"/>
              </w:rPr>
            </w:pPr>
            <w:r w:rsidRPr="395EBAF7">
              <w:rPr>
                <w:sz w:val="24"/>
                <w:szCs w:val="24"/>
              </w:rPr>
              <w:lastRenderedPageBreak/>
              <w:t>Verify Connected SQL Data warehouse</w:t>
            </w:r>
          </w:p>
        </w:tc>
        <w:tc>
          <w:tcPr>
            <w:tcW w:w="4572" w:type="dxa"/>
          </w:tcPr>
          <w:p w14:paraId="33D9BDC2" w14:textId="49C42CD2" w:rsidR="00150884" w:rsidRDefault="00150884" w:rsidP="00A145E0">
            <w:pPr>
              <w:pStyle w:val="ListParagraph"/>
              <w:numPr>
                <w:ilvl w:val="0"/>
                <w:numId w:val="41"/>
              </w:numPr>
              <w:spacing w:before="120" w:after="120"/>
              <w:textAlignment w:val="baseline"/>
              <w:rPr>
                <w:rFonts w:eastAsia="Segoe UI" w:cs="Segoe UI"/>
              </w:rPr>
            </w:pPr>
            <w:r>
              <w:rPr>
                <w:rFonts w:eastAsia="Segoe UI" w:cs="Segoe UI"/>
              </w:rPr>
              <w:t>After successful connection to SQL Data Warehouse new connection node will be get added to SQL Server list</w:t>
            </w:r>
            <w:r w:rsidR="00477B6D">
              <w:rPr>
                <w:rFonts w:eastAsia="Segoe UI" w:cs="Segoe UI"/>
              </w:rPr>
              <w:t xml:space="preserve"> of SQL Server Object Explorer</w:t>
            </w:r>
            <w:r>
              <w:rPr>
                <w:rFonts w:eastAsia="Segoe UI" w:cs="Segoe UI"/>
              </w:rPr>
              <w:t>. (Fig. 2.28)</w:t>
            </w:r>
          </w:p>
          <w:p w14:paraId="591BCB19" w14:textId="7DF8BA4F" w:rsidR="00150884" w:rsidRPr="006824D5" w:rsidRDefault="00150884" w:rsidP="00A145E0">
            <w:pPr>
              <w:pStyle w:val="ListParagraph"/>
              <w:numPr>
                <w:ilvl w:val="0"/>
                <w:numId w:val="41"/>
              </w:numPr>
              <w:spacing w:before="120" w:after="120"/>
              <w:textAlignment w:val="baseline"/>
              <w:rPr>
                <w:rFonts w:eastAsia="Segoe UI" w:cs="Segoe UI"/>
              </w:rPr>
            </w:pPr>
            <w:r>
              <w:rPr>
                <w:rFonts w:eastAsia="Segoe UI" w:cs="Segoe UI"/>
              </w:rPr>
              <w:t xml:space="preserve">Expand newly added connection node and find your SQL Data Warehouse inside </w:t>
            </w:r>
            <w:r w:rsidRPr="0058272B">
              <w:rPr>
                <w:rFonts w:eastAsia="Segoe UI" w:cs="Segoe UI"/>
                <w:b/>
              </w:rPr>
              <w:t>Databases</w:t>
            </w:r>
            <w:r>
              <w:rPr>
                <w:rFonts w:eastAsia="Segoe UI" w:cs="Segoe UI"/>
              </w:rPr>
              <w:t xml:space="preserve"> node.</w:t>
            </w:r>
          </w:p>
        </w:tc>
        <w:tc>
          <w:tcPr>
            <w:tcW w:w="3456" w:type="dxa"/>
          </w:tcPr>
          <w:p w14:paraId="3087112B" w14:textId="77777777" w:rsidR="00150884" w:rsidRDefault="00150884" w:rsidP="002E3944">
            <w:pPr>
              <w:textAlignment w:val="baseline"/>
              <w:rPr>
                <w:rFonts w:eastAsia="Times New Roman" w:cs="Segoe UI"/>
                <w:noProof/>
                <w:szCs w:val="20"/>
              </w:rPr>
            </w:pPr>
            <w:r>
              <w:rPr>
                <w:noProof/>
              </w:rPr>
              <w:drawing>
                <wp:inline distT="0" distB="0" distL="0" distR="0" wp14:anchorId="085E141B" wp14:editId="32F9B44F">
                  <wp:extent cx="2039305" cy="933450"/>
                  <wp:effectExtent l="19050" t="19050" r="1841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40282" cy="933897"/>
                          </a:xfrm>
                          <a:prstGeom prst="rect">
                            <a:avLst/>
                          </a:prstGeom>
                          <a:ln>
                            <a:solidFill>
                              <a:schemeClr val="bg1">
                                <a:lumMod val="50000"/>
                              </a:schemeClr>
                            </a:solidFill>
                          </a:ln>
                        </pic:spPr>
                      </pic:pic>
                    </a:graphicData>
                  </a:graphic>
                </wp:inline>
              </w:drawing>
            </w:r>
          </w:p>
          <w:p w14:paraId="4A105AAA" w14:textId="77777777" w:rsidR="00150884" w:rsidRDefault="00150884" w:rsidP="0058272B">
            <w:pPr>
              <w:rPr>
                <w:b/>
                <w:noProof/>
                <w:color w:val="505050"/>
              </w:rPr>
            </w:pPr>
            <w:r w:rsidRPr="0058272B">
              <w:rPr>
                <w:b/>
                <w:noProof/>
                <w:color w:val="505050"/>
              </w:rPr>
              <w:t>Fig. 2.28</w:t>
            </w:r>
          </w:p>
          <w:p w14:paraId="7073103C" w14:textId="77777777" w:rsidR="00150884" w:rsidRDefault="00150884" w:rsidP="0058272B">
            <w:pPr>
              <w:rPr>
                <w:b/>
                <w:noProof/>
                <w:color w:val="505050"/>
              </w:rPr>
            </w:pPr>
          </w:p>
          <w:p w14:paraId="37E725C5" w14:textId="77777777" w:rsidR="00150884" w:rsidRDefault="00150884" w:rsidP="0058272B">
            <w:pPr>
              <w:rPr>
                <w:rFonts w:eastAsia="Times New Roman" w:cs="Segoe UI"/>
                <w:b/>
                <w:noProof/>
                <w:szCs w:val="20"/>
              </w:rPr>
            </w:pPr>
            <w:r>
              <w:rPr>
                <w:noProof/>
              </w:rPr>
              <w:lastRenderedPageBreak/>
              <w:drawing>
                <wp:inline distT="0" distB="0" distL="0" distR="0" wp14:anchorId="0D5676D3" wp14:editId="704380EE">
                  <wp:extent cx="2057400" cy="405020"/>
                  <wp:effectExtent l="19050" t="19050" r="1905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68112" cy="407129"/>
                          </a:xfrm>
                          <a:prstGeom prst="rect">
                            <a:avLst/>
                          </a:prstGeom>
                          <a:ln>
                            <a:solidFill>
                              <a:schemeClr val="bg1">
                                <a:lumMod val="50000"/>
                              </a:schemeClr>
                            </a:solidFill>
                          </a:ln>
                        </pic:spPr>
                      </pic:pic>
                    </a:graphicData>
                  </a:graphic>
                </wp:inline>
              </w:drawing>
            </w:r>
          </w:p>
          <w:p w14:paraId="1A4B50E1" w14:textId="39A0C039" w:rsidR="003F5DD6" w:rsidRPr="0058272B" w:rsidRDefault="003F5DD6" w:rsidP="0058272B">
            <w:pPr>
              <w:rPr>
                <w:rFonts w:eastAsia="Times New Roman" w:cs="Segoe UI"/>
                <w:b/>
                <w:noProof/>
                <w:szCs w:val="20"/>
              </w:rPr>
            </w:pPr>
            <w:r w:rsidRPr="0058272B">
              <w:rPr>
                <w:b/>
                <w:noProof/>
                <w:color w:val="505050"/>
              </w:rPr>
              <w:t>Fig. 2.29</w:t>
            </w:r>
          </w:p>
        </w:tc>
      </w:tr>
    </w:tbl>
    <w:p w14:paraId="69684D13" w14:textId="64C1580E" w:rsidR="00B06811" w:rsidRDefault="00B06811" w:rsidP="00415F78">
      <w:pPr>
        <w:pStyle w:val="Commentary"/>
        <w:rPr>
          <w:i w:val="0"/>
        </w:rPr>
      </w:pPr>
    </w:p>
    <w:p w14:paraId="01E6E64E" w14:textId="4BE147FE" w:rsidR="00D05480" w:rsidRPr="00B06811" w:rsidRDefault="00B06811" w:rsidP="0058272B">
      <w:pPr>
        <w:rPr>
          <w:rFonts w:ascii="Segoe Pro" w:eastAsia="Times New Roman" w:hAnsi="Segoe Pro" w:cs="Times New Roman"/>
          <w:color w:val="505050" w:themeColor="text1"/>
          <w:szCs w:val="20"/>
        </w:rPr>
      </w:pPr>
      <w:r>
        <w:rPr>
          <w:i/>
        </w:rPr>
        <w:br w:type="page"/>
      </w:r>
    </w:p>
    <w:p w14:paraId="429C4314" w14:textId="57403210" w:rsidR="00D36291" w:rsidRDefault="00D36291" w:rsidP="00D36291">
      <w:pPr>
        <w:pStyle w:val="Heading2"/>
        <w:framePr w:wrap="around"/>
      </w:pPr>
      <w:bookmarkStart w:id="7" w:name="_Toc506839775"/>
      <w:r>
        <w:lastRenderedPageBreak/>
        <w:t xml:space="preserve">Section 3: Create </w:t>
      </w:r>
      <w:r w:rsidR="00617B47">
        <w:t>u</w:t>
      </w:r>
      <w:r>
        <w:t xml:space="preserve">ser and </w:t>
      </w:r>
      <w:r w:rsidR="00617B47">
        <w:t>a</w:t>
      </w:r>
      <w:r>
        <w:t xml:space="preserve">ssign </w:t>
      </w:r>
      <w:r w:rsidR="00617B47">
        <w:t>r</w:t>
      </w:r>
      <w:r>
        <w:t xml:space="preserve">esource </w:t>
      </w:r>
      <w:r w:rsidR="00617B47">
        <w:t>c</w:t>
      </w:r>
      <w:r>
        <w:t>lass</w:t>
      </w:r>
      <w:bookmarkEnd w:id="7"/>
    </w:p>
    <w:p w14:paraId="22F137BE" w14:textId="77777777" w:rsidR="00667EE9" w:rsidRDefault="00667EE9" w:rsidP="0058272B"/>
    <w:p w14:paraId="57FC0D53" w14:textId="77777777" w:rsidR="00667EE9" w:rsidRDefault="00667EE9" w:rsidP="0058272B"/>
    <w:p w14:paraId="7B97FD72" w14:textId="6B8BD064" w:rsidR="00667EE9" w:rsidRPr="0058272B" w:rsidRDefault="00667EE9" w:rsidP="0058272B">
      <w:pPr>
        <w:rPr>
          <w:color w:val="505050" w:themeColor="text1"/>
        </w:rPr>
      </w:pPr>
      <w:r w:rsidRPr="395EBAF7">
        <w:rPr>
          <w:rFonts w:ascii="Segoe Pro" w:eastAsia="Times New Roman" w:hAnsi="Segoe Pro" w:cs="Times New Roman"/>
          <w:color w:val="505050" w:themeColor="text1"/>
        </w:rPr>
        <w:t>To add SQL Server Authenticated user to SQL Data warehouse we need to do following things:</w:t>
      </w:r>
    </w:p>
    <w:p w14:paraId="10E2E585" w14:textId="600714C6" w:rsidR="00667EE9" w:rsidRDefault="00667EE9" w:rsidP="00A145E0">
      <w:pPr>
        <w:pStyle w:val="ListParagraph"/>
        <w:numPr>
          <w:ilvl w:val="0"/>
          <w:numId w:val="27"/>
        </w:numPr>
        <w:spacing w:after="0" w:line="240" w:lineRule="auto"/>
      </w:pPr>
      <w:r>
        <w:t xml:space="preserve">Create new server login </w:t>
      </w:r>
    </w:p>
    <w:p w14:paraId="0AB4C80D" w14:textId="3164E611" w:rsidR="00667EE9" w:rsidRDefault="00667EE9" w:rsidP="00A145E0">
      <w:pPr>
        <w:pStyle w:val="ListParagraph"/>
        <w:numPr>
          <w:ilvl w:val="0"/>
          <w:numId w:val="27"/>
        </w:numPr>
        <w:spacing w:after="0" w:line="240" w:lineRule="auto"/>
      </w:pPr>
      <w:r>
        <w:t>Add user to master database using this new server login</w:t>
      </w:r>
    </w:p>
    <w:p w14:paraId="546B3F36" w14:textId="1FDC22B2" w:rsidR="00667EE9" w:rsidRDefault="00B27733" w:rsidP="00A145E0">
      <w:pPr>
        <w:pStyle w:val="ListParagraph"/>
        <w:numPr>
          <w:ilvl w:val="0"/>
          <w:numId w:val="27"/>
        </w:numPr>
        <w:spacing w:after="0" w:line="240" w:lineRule="auto"/>
      </w:pPr>
      <w:r>
        <w:t>Add user to SQL Data Warehouse using this new server login</w:t>
      </w:r>
    </w:p>
    <w:p w14:paraId="0CA449AB" w14:textId="77777777" w:rsidR="00B27733" w:rsidRPr="00AE380F" w:rsidRDefault="00B27733" w:rsidP="0058272B">
      <w:pPr>
        <w:pStyle w:val="ListParagraph"/>
        <w:numPr>
          <w:ilvl w:val="0"/>
          <w:numId w:val="0"/>
        </w:numPr>
        <w:spacing w:after="0" w:line="240" w:lineRule="auto"/>
        <w:ind w:left="720"/>
      </w:pPr>
    </w:p>
    <w:tbl>
      <w:tblPr>
        <w:tblStyle w:val="TableGrid"/>
        <w:tblW w:w="10519" w:type="dxa"/>
        <w:tblInd w:w="-275" w:type="dxa"/>
        <w:tblBorders>
          <w:top w:val="single" w:sz="4" w:space="0" w:color="969696" w:themeColor="text1" w:themeTint="99"/>
          <w:left w:val="single" w:sz="4" w:space="0" w:color="969696" w:themeColor="text1" w:themeTint="99"/>
          <w:bottom w:val="single" w:sz="4" w:space="0" w:color="969696" w:themeColor="text1" w:themeTint="99"/>
          <w:right w:val="single" w:sz="4" w:space="0" w:color="969696" w:themeColor="text1" w:themeTint="99"/>
          <w:insideH w:val="single" w:sz="4" w:space="0" w:color="969696" w:themeColor="text1" w:themeTint="99"/>
          <w:insideV w:val="single" w:sz="4" w:space="0" w:color="969696" w:themeColor="text1" w:themeTint="99"/>
        </w:tblBorders>
        <w:tblLayout w:type="fixed"/>
        <w:tblCellMar>
          <w:top w:w="72" w:type="dxa"/>
          <w:left w:w="72" w:type="dxa"/>
          <w:bottom w:w="72" w:type="dxa"/>
          <w:right w:w="72" w:type="dxa"/>
        </w:tblCellMar>
        <w:tblLook w:val="04A0" w:firstRow="1" w:lastRow="0" w:firstColumn="1" w:lastColumn="0" w:noHBand="0" w:noVBand="1"/>
      </w:tblPr>
      <w:tblGrid>
        <w:gridCol w:w="2340"/>
        <w:gridCol w:w="4572"/>
        <w:gridCol w:w="3607"/>
      </w:tblGrid>
      <w:tr w:rsidR="00D36291" w:rsidRPr="00A87231" w14:paraId="1684FEB0" w14:textId="77777777" w:rsidTr="0058272B">
        <w:tc>
          <w:tcPr>
            <w:tcW w:w="2340" w:type="dxa"/>
            <w:shd w:val="clear" w:color="auto" w:fill="BB141A"/>
            <w:vAlign w:val="center"/>
          </w:tcPr>
          <w:p w14:paraId="44C692F6" w14:textId="77777777" w:rsidR="00D36291" w:rsidRPr="00740909" w:rsidRDefault="00D36291" w:rsidP="002E3944">
            <w:pPr>
              <w:pStyle w:val="TableHeader"/>
            </w:pPr>
            <w:r w:rsidRPr="00740909">
              <w:t>Section</w:t>
            </w:r>
          </w:p>
        </w:tc>
        <w:tc>
          <w:tcPr>
            <w:tcW w:w="4572" w:type="dxa"/>
            <w:shd w:val="clear" w:color="auto" w:fill="BB141A"/>
            <w:vAlign w:val="center"/>
          </w:tcPr>
          <w:p w14:paraId="1100D2E4" w14:textId="77777777" w:rsidR="00D36291" w:rsidRPr="00740909" w:rsidRDefault="00D36291" w:rsidP="002E3944">
            <w:pPr>
              <w:pStyle w:val="TableHeader"/>
            </w:pPr>
            <w:r w:rsidRPr="00740909">
              <w:t>Steps</w:t>
            </w:r>
          </w:p>
        </w:tc>
        <w:tc>
          <w:tcPr>
            <w:tcW w:w="3607" w:type="dxa"/>
            <w:shd w:val="clear" w:color="auto" w:fill="BB141A"/>
            <w:vAlign w:val="center"/>
          </w:tcPr>
          <w:p w14:paraId="67A74167" w14:textId="77777777" w:rsidR="00D36291" w:rsidRPr="00740909" w:rsidRDefault="00D36291" w:rsidP="002E3944">
            <w:pPr>
              <w:pStyle w:val="TableHeader"/>
            </w:pPr>
            <w:r w:rsidRPr="00740909">
              <w:t>Screen Shot</w:t>
            </w:r>
          </w:p>
        </w:tc>
      </w:tr>
      <w:tr w:rsidR="00D36291" w:rsidRPr="00A87231" w14:paraId="058B1AE1" w14:textId="77777777" w:rsidTr="0058272B">
        <w:trPr>
          <w:trHeight w:val="3428"/>
        </w:trPr>
        <w:tc>
          <w:tcPr>
            <w:tcW w:w="2340" w:type="dxa"/>
          </w:tcPr>
          <w:p w14:paraId="072B597E" w14:textId="3337B497" w:rsidR="00D36291" w:rsidRPr="00F14734" w:rsidRDefault="00BE4F6A" w:rsidP="00A145E0">
            <w:pPr>
              <w:pStyle w:val="ListParagraph"/>
              <w:numPr>
                <w:ilvl w:val="0"/>
                <w:numId w:val="24"/>
              </w:numPr>
              <w:spacing w:before="120" w:after="120" w:line="240" w:lineRule="auto"/>
              <w:textAlignment w:val="baseline"/>
              <w:rPr>
                <w:rFonts w:eastAsia="Segoe UI"/>
                <w:sz w:val="24"/>
                <w:szCs w:val="24"/>
              </w:rPr>
            </w:pPr>
            <w:r w:rsidRPr="395EBAF7">
              <w:rPr>
                <w:rFonts w:eastAsia="Segoe UI"/>
                <w:sz w:val="24"/>
                <w:szCs w:val="24"/>
              </w:rPr>
              <w:t>Add user in master database</w:t>
            </w:r>
            <w:r w:rsidR="00D84ABF" w:rsidRPr="395EBAF7">
              <w:rPr>
                <w:rFonts w:eastAsia="Segoe UI"/>
                <w:sz w:val="24"/>
                <w:szCs w:val="24"/>
              </w:rPr>
              <w:t>.</w:t>
            </w:r>
          </w:p>
        </w:tc>
        <w:tc>
          <w:tcPr>
            <w:tcW w:w="4572" w:type="dxa"/>
          </w:tcPr>
          <w:p w14:paraId="66C45CCD" w14:textId="630AC4FA" w:rsidR="00D05480" w:rsidRDefault="00932A5A" w:rsidP="00A145E0">
            <w:pPr>
              <w:pStyle w:val="ListParagraph"/>
              <w:numPr>
                <w:ilvl w:val="0"/>
                <w:numId w:val="28"/>
              </w:numPr>
              <w:rPr>
                <w:rFonts w:eastAsia="Segoe UI" w:cs="Segoe UI"/>
              </w:rPr>
            </w:pPr>
            <w:r w:rsidRPr="0058272B">
              <w:rPr>
                <w:rFonts w:eastAsia="Segoe UI" w:cs="Segoe UI"/>
              </w:rPr>
              <w:t xml:space="preserve">Connect to </w:t>
            </w:r>
            <w:r w:rsidRPr="0058272B">
              <w:rPr>
                <w:rFonts w:eastAsia="Segoe UI" w:cs="Segoe UI"/>
                <w:b/>
              </w:rPr>
              <w:t>master</w:t>
            </w:r>
            <w:r w:rsidRPr="00514007">
              <w:rPr>
                <w:rFonts w:eastAsia="Segoe UI" w:cs="Segoe UI"/>
              </w:rPr>
              <w:t xml:space="preserve"> database</w:t>
            </w:r>
            <w:r w:rsidR="00BE4F6A" w:rsidRPr="00514007">
              <w:rPr>
                <w:rFonts w:eastAsia="Segoe UI" w:cs="Segoe UI"/>
              </w:rPr>
              <w:t>,</w:t>
            </w:r>
            <w:r w:rsidRPr="0058272B">
              <w:rPr>
                <w:rFonts w:eastAsia="Segoe UI" w:cs="Segoe UI"/>
              </w:rPr>
              <w:t xml:space="preserve"> present under SQL Server created in earlier steps of this lab by following steps mentioned in Section 2: Connect to SQL Data Warehouse.</w:t>
            </w:r>
            <w:r w:rsidR="001F5912" w:rsidRPr="0058272B">
              <w:rPr>
                <w:rFonts w:eastAsia="Segoe UI" w:cs="Segoe UI"/>
              </w:rPr>
              <w:t xml:space="preserve"> </w:t>
            </w:r>
          </w:p>
          <w:p w14:paraId="40A512B9" w14:textId="6139ED1B" w:rsidR="00D05480" w:rsidRDefault="00D05480" w:rsidP="0058272B">
            <w:pPr>
              <w:pStyle w:val="ListParagraph"/>
              <w:numPr>
                <w:ilvl w:val="0"/>
                <w:numId w:val="0"/>
              </w:numPr>
              <w:ind w:left="420"/>
              <w:rPr>
                <w:rFonts w:eastAsia="Segoe UI" w:cs="Segoe UI"/>
              </w:rPr>
            </w:pPr>
            <w:r>
              <w:rPr>
                <w:rFonts w:eastAsia="Segoe UI" w:cs="Segoe UI"/>
              </w:rPr>
              <w:t>Use following properties while making connection to master database</w:t>
            </w:r>
            <w:r w:rsidR="007E32B4">
              <w:rPr>
                <w:rFonts w:eastAsia="Segoe UI" w:cs="Segoe UI"/>
              </w:rPr>
              <w:t xml:space="preserve"> if not already connected</w:t>
            </w:r>
            <w:r>
              <w:rPr>
                <w:rFonts w:eastAsia="Segoe UI" w:cs="Segoe UI"/>
              </w:rPr>
              <w:t>:</w:t>
            </w:r>
            <w:r w:rsidR="009F2DD6">
              <w:rPr>
                <w:rFonts w:eastAsia="Segoe UI" w:cs="Segoe UI"/>
              </w:rPr>
              <w:t xml:space="preserve"> (Fig. 3.1)</w:t>
            </w:r>
          </w:p>
          <w:p w14:paraId="66E5409D" w14:textId="29F483F2" w:rsidR="00D05480" w:rsidRDefault="00D05480" w:rsidP="00D05480">
            <w:pPr>
              <w:rPr>
                <w:rFonts w:ascii="Segoe Pro" w:eastAsia="Times New Roman" w:hAnsi="Segoe Pro" w:cs="Times New Roman"/>
                <w:color w:val="505050" w:themeColor="text1"/>
              </w:rPr>
            </w:pPr>
            <w:r w:rsidRPr="395EBAF7">
              <w:rPr>
                <w:rFonts w:ascii="Segoe Pro" w:eastAsia="Times New Roman" w:hAnsi="Segoe Pro" w:cs="Times New Roman"/>
                <w:b/>
                <w:color w:val="505050" w:themeColor="text1"/>
              </w:rPr>
              <w:t xml:space="preserve">         SQL Server:</w:t>
            </w:r>
            <w:r w:rsidRPr="395EBAF7">
              <w:rPr>
                <w:rFonts w:ascii="Segoe Pro" w:eastAsia="Times New Roman" w:hAnsi="Segoe Pro" w:cs="Times New Roman"/>
                <w:color w:val="505050" w:themeColor="text1"/>
              </w:rPr>
              <w:t xml:space="preserve"> SQL server created for this lab</w:t>
            </w:r>
          </w:p>
          <w:p w14:paraId="03ECB376" w14:textId="2476A638" w:rsidR="00D05480" w:rsidRDefault="00D05480" w:rsidP="00D05480">
            <w:pPr>
              <w:rPr>
                <w:rFonts w:ascii="Segoe Pro" w:eastAsia="Times New Roman" w:hAnsi="Segoe Pro" w:cs="Times New Roman"/>
                <w:color w:val="505050" w:themeColor="text1"/>
              </w:rPr>
            </w:pPr>
            <w:r w:rsidRPr="395EBAF7">
              <w:rPr>
                <w:rFonts w:ascii="Segoe Pro" w:eastAsia="Times New Roman" w:hAnsi="Segoe Pro" w:cs="Times New Roman"/>
                <w:b/>
                <w:color w:val="505050" w:themeColor="text1"/>
              </w:rPr>
              <w:t xml:space="preserve">         Authentication:</w:t>
            </w:r>
            <w:r w:rsidRPr="395EBAF7">
              <w:rPr>
                <w:rFonts w:ascii="Segoe Pro" w:eastAsia="Times New Roman" w:hAnsi="Segoe Pro" w:cs="Times New Roman"/>
                <w:color w:val="505050" w:themeColor="text1"/>
              </w:rPr>
              <w:t xml:space="preserve"> SQL Server Authentication</w:t>
            </w:r>
          </w:p>
          <w:p w14:paraId="2AAD62FA" w14:textId="76D37ADF" w:rsidR="00D05480" w:rsidRDefault="00D05480" w:rsidP="00D05480">
            <w:pPr>
              <w:rPr>
                <w:rFonts w:ascii="Segoe Pro" w:eastAsia="Times New Roman" w:hAnsi="Segoe Pro" w:cs="Times New Roman"/>
                <w:color w:val="505050" w:themeColor="text1"/>
              </w:rPr>
            </w:pPr>
            <w:r w:rsidRPr="395EBAF7">
              <w:rPr>
                <w:rFonts w:ascii="Segoe Pro" w:eastAsia="Times New Roman" w:hAnsi="Segoe Pro" w:cs="Times New Roman"/>
                <w:b/>
                <w:color w:val="505050" w:themeColor="text1"/>
              </w:rPr>
              <w:t xml:space="preserve">         Username</w:t>
            </w:r>
            <w:r w:rsidRPr="395EBAF7">
              <w:rPr>
                <w:rFonts w:ascii="Segoe Pro" w:eastAsia="Times New Roman" w:hAnsi="Segoe Pro" w:cs="Times New Roman"/>
                <w:color w:val="505050" w:themeColor="text1"/>
              </w:rPr>
              <w:t>: Server Admin</w:t>
            </w:r>
          </w:p>
          <w:p w14:paraId="58BAD1A2" w14:textId="201F3155" w:rsidR="00D05480" w:rsidRDefault="00D05480" w:rsidP="00D05480">
            <w:pPr>
              <w:rPr>
                <w:rFonts w:ascii="Segoe Pro" w:eastAsia="Times New Roman" w:hAnsi="Segoe Pro" w:cs="Times New Roman"/>
                <w:color w:val="505050" w:themeColor="text1"/>
              </w:rPr>
            </w:pPr>
            <w:r w:rsidRPr="395EBAF7">
              <w:rPr>
                <w:rFonts w:ascii="Segoe Pro" w:eastAsia="Times New Roman" w:hAnsi="Segoe Pro" w:cs="Times New Roman"/>
                <w:b/>
                <w:color w:val="505050" w:themeColor="text1"/>
              </w:rPr>
              <w:t xml:space="preserve">         Database: </w:t>
            </w:r>
            <w:r w:rsidRPr="395EBAF7">
              <w:rPr>
                <w:rFonts w:ascii="Segoe Pro" w:eastAsia="Times New Roman" w:hAnsi="Segoe Pro" w:cs="Times New Roman"/>
                <w:color w:val="505050" w:themeColor="text1"/>
              </w:rPr>
              <w:t>master</w:t>
            </w:r>
          </w:p>
          <w:p w14:paraId="65C8D793" w14:textId="77777777" w:rsidR="004F00A8" w:rsidRPr="0058272B" w:rsidRDefault="004F00A8" w:rsidP="0058272B">
            <w:pPr>
              <w:pStyle w:val="ListParagraph"/>
              <w:numPr>
                <w:ilvl w:val="0"/>
                <w:numId w:val="0"/>
              </w:numPr>
              <w:ind w:left="420"/>
              <w:rPr>
                <w:rFonts w:eastAsia="Segoe UI"/>
              </w:rPr>
            </w:pPr>
          </w:p>
          <w:p w14:paraId="0BC8F238" w14:textId="747D13C5" w:rsidR="00435E6C" w:rsidRDefault="00A716C8" w:rsidP="00A145E0">
            <w:pPr>
              <w:pStyle w:val="ListParagraph"/>
              <w:numPr>
                <w:ilvl w:val="0"/>
                <w:numId w:val="29"/>
              </w:numPr>
              <w:spacing w:before="120" w:after="120"/>
              <w:textAlignment w:val="baseline"/>
              <w:rPr>
                <w:rFonts w:eastAsia="Segoe UI" w:cs="Segoe UI"/>
              </w:rPr>
            </w:pPr>
            <w:r>
              <w:rPr>
                <w:rFonts w:eastAsia="Segoe UI" w:cs="Segoe UI"/>
              </w:rPr>
              <w:t>Right click on newly added SQL Server connection node</w:t>
            </w:r>
            <w:r w:rsidR="00EA40AE">
              <w:rPr>
                <w:rFonts w:eastAsia="Segoe UI" w:cs="Segoe UI"/>
              </w:rPr>
              <w:t xml:space="preserve"> and </w:t>
            </w:r>
            <w:r>
              <w:rPr>
                <w:rFonts w:eastAsia="Segoe UI" w:cs="Segoe UI"/>
              </w:rPr>
              <w:t xml:space="preserve">select </w:t>
            </w:r>
            <w:r w:rsidR="00EA40AE">
              <w:rPr>
                <w:rFonts w:eastAsia="Segoe UI" w:cs="Segoe UI"/>
              </w:rPr>
              <w:t>New Query. (Fig. 3.2)</w:t>
            </w:r>
          </w:p>
          <w:p w14:paraId="20BA07B1" w14:textId="2DA11A58" w:rsidR="00A60F22" w:rsidRDefault="00A60F22" w:rsidP="00A145E0">
            <w:pPr>
              <w:pStyle w:val="ListParagraph"/>
              <w:numPr>
                <w:ilvl w:val="0"/>
                <w:numId w:val="29"/>
              </w:numPr>
              <w:spacing w:before="120" w:after="120"/>
              <w:textAlignment w:val="baseline"/>
              <w:rPr>
                <w:rFonts w:eastAsia="Segoe UI" w:cs="Segoe UI"/>
              </w:rPr>
            </w:pPr>
            <w:r>
              <w:rPr>
                <w:rFonts w:eastAsia="Segoe UI" w:cs="Segoe UI"/>
              </w:rPr>
              <w:t xml:space="preserve">Check if </w:t>
            </w:r>
            <w:r w:rsidRPr="0058272B">
              <w:rPr>
                <w:rFonts w:eastAsia="Segoe UI" w:cs="Segoe UI"/>
                <w:b/>
              </w:rPr>
              <w:t>master</w:t>
            </w:r>
            <w:r>
              <w:rPr>
                <w:rFonts w:eastAsia="Segoe UI" w:cs="Segoe UI"/>
              </w:rPr>
              <w:t xml:space="preserve"> database selected</w:t>
            </w:r>
            <w:r w:rsidR="000F5FC9">
              <w:rPr>
                <w:rFonts w:eastAsia="Segoe UI" w:cs="Segoe UI"/>
              </w:rPr>
              <w:t xml:space="preserve"> for query window</w:t>
            </w:r>
            <w:r>
              <w:rPr>
                <w:rFonts w:eastAsia="Segoe UI" w:cs="Segoe UI"/>
              </w:rPr>
              <w:t xml:space="preserve">. </w:t>
            </w:r>
            <w:r w:rsidR="000F5FC9">
              <w:rPr>
                <w:rFonts w:eastAsia="Segoe UI" w:cs="Segoe UI"/>
              </w:rPr>
              <w:t>(Fig. 3.3)</w:t>
            </w:r>
          </w:p>
          <w:p w14:paraId="01839747" w14:textId="4A026A55" w:rsidR="00EA40AE" w:rsidRPr="0058272B" w:rsidRDefault="00930408" w:rsidP="00A145E0">
            <w:pPr>
              <w:pStyle w:val="ListParagraph"/>
              <w:numPr>
                <w:ilvl w:val="0"/>
                <w:numId w:val="29"/>
              </w:numPr>
              <w:rPr>
                <w:rFonts w:eastAsia="Segoe UI" w:cs="Segoe UI"/>
                <w:b/>
              </w:rPr>
            </w:pPr>
            <w:r w:rsidRPr="0058272B">
              <w:rPr>
                <w:rFonts w:eastAsia="Segoe UI" w:cs="Segoe UI"/>
              </w:rPr>
              <w:t xml:space="preserve"> </w:t>
            </w:r>
            <w:r w:rsidR="00257F3A" w:rsidRPr="0058272B">
              <w:rPr>
                <w:rFonts w:eastAsia="Segoe UI" w:cs="Segoe UI"/>
              </w:rPr>
              <w:t xml:space="preserve">Create a new server login by </w:t>
            </w:r>
            <w:r w:rsidR="00257F3A" w:rsidRPr="00382013">
              <w:rPr>
                <w:rFonts w:eastAsia="Segoe UI" w:cs="Segoe UI"/>
                <w:b/>
              </w:rPr>
              <w:t>executing</w:t>
            </w:r>
            <w:r w:rsidR="00257F3A" w:rsidRPr="0058272B">
              <w:rPr>
                <w:rFonts w:eastAsia="Segoe UI" w:cs="Segoe UI"/>
              </w:rPr>
              <w:t xml:space="preserve"> below statement in query window</w:t>
            </w:r>
            <w:r w:rsidR="00780BA8">
              <w:rPr>
                <w:rFonts w:eastAsia="Segoe UI" w:cs="Segoe UI"/>
              </w:rPr>
              <w:t>. (Fig. 3.4)</w:t>
            </w:r>
          </w:p>
          <w:tbl>
            <w:tblPr>
              <w:tblStyle w:val="TableGrid"/>
              <w:tblW w:w="0" w:type="auto"/>
              <w:tblInd w:w="13" w:type="dxa"/>
              <w:shd w:val="clear" w:color="auto" w:fill="F2F2F2" w:themeFill="background1" w:themeFillShade="F2"/>
              <w:tblLayout w:type="fixed"/>
              <w:tblLook w:val="04A0" w:firstRow="1" w:lastRow="0" w:firstColumn="1" w:lastColumn="0" w:noHBand="0" w:noVBand="1"/>
            </w:tblPr>
            <w:tblGrid>
              <w:gridCol w:w="4324"/>
            </w:tblGrid>
            <w:tr w:rsidR="00257F3A" w14:paraId="605DD5CD" w14:textId="77777777" w:rsidTr="0058272B">
              <w:trPr>
                <w:trHeight w:val="639"/>
              </w:trPr>
              <w:tc>
                <w:tcPr>
                  <w:tcW w:w="4324" w:type="dxa"/>
                  <w:tcBorders>
                    <w:top w:val="single" w:sz="4" w:space="0" w:color="505050" w:themeColor="text1"/>
                    <w:left w:val="single" w:sz="4" w:space="0" w:color="505050" w:themeColor="text1"/>
                    <w:bottom w:val="single" w:sz="4" w:space="0" w:color="505050" w:themeColor="text1"/>
                    <w:right w:val="single" w:sz="4" w:space="0" w:color="505050" w:themeColor="text1"/>
                  </w:tcBorders>
                  <w:shd w:val="clear" w:color="auto" w:fill="F2F2F2" w:themeFill="background1" w:themeFillShade="F2"/>
                  <w:tcMar>
                    <w:top w:w="72" w:type="dxa"/>
                    <w:left w:w="72" w:type="dxa"/>
                    <w:bottom w:w="72" w:type="dxa"/>
                    <w:right w:w="72" w:type="dxa"/>
                  </w:tcMar>
                </w:tcPr>
                <w:p w14:paraId="69A7AB27" w14:textId="5AB0F4E0" w:rsidR="00257F3A" w:rsidRPr="0058272B" w:rsidRDefault="00780BA8">
                  <w:pPr>
                    <w:pStyle w:val="ListParagraph"/>
                    <w:numPr>
                      <w:ilvl w:val="0"/>
                      <w:numId w:val="0"/>
                    </w:numPr>
                    <w:rPr>
                      <w:rFonts w:ascii="Courier New" w:eastAsia="Segoe UI" w:hAnsi="Courier New" w:cs="Courier New"/>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LabUserLogin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'Str0ng_password'</w:t>
                  </w:r>
                  <w:r>
                    <w:rPr>
                      <w:rFonts w:ascii="Consolas" w:hAnsi="Consolas" w:cs="Consolas"/>
                      <w:color w:val="808080"/>
                      <w:sz w:val="19"/>
                      <w:szCs w:val="19"/>
                    </w:rPr>
                    <w:t>;</w:t>
                  </w:r>
                </w:p>
              </w:tc>
            </w:tr>
          </w:tbl>
          <w:p w14:paraId="35DAAA0A" w14:textId="77777777" w:rsidR="00257F3A" w:rsidRDefault="00257F3A" w:rsidP="0058272B">
            <w:pPr>
              <w:pStyle w:val="ListParagraph"/>
              <w:numPr>
                <w:ilvl w:val="0"/>
                <w:numId w:val="0"/>
              </w:numPr>
              <w:ind w:left="360"/>
              <w:rPr>
                <w:rFonts w:eastAsia="Segoe UI" w:cs="Segoe UI"/>
                <w:b/>
              </w:rPr>
            </w:pPr>
          </w:p>
          <w:p w14:paraId="53A00C0F" w14:textId="0F51E6BA" w:rsidR="00960EA4" w:rsidRDefault="00162EF9" w:rsidP="00A145E0">
            <w:pPr>
              <w:pStyle w:val="ListParagraph"/>
              <w:numPr>
                <w:ilvl w:val="0"/>
                <w:numId w:val="29"/>
              </w:numPr>
              <w:rPr>
                <w:rFonts w:eastAsia="Segoe UI" w:cs="Segoe UI"/>
              </w:rPr>
            </w:pPr>
            <w:r w:rsidRPr="0058272B">
              <w:rPr>
                <w:rFonts w:eastAsia="Segoe UI" w:cs="Segoe UI"/>
              </w:rPr>
              <w:t xml:space="preserve">Create user in </w:t>
            </w:r>
            <w:r w:rsidRPr="009F2DD6">
              <w:rPr>
                <w:rFonts w:eastAsia="Segoe UI" w:cs="Segoe UI"/>
                <w:b/>
              </w:rPr>
              <w:t>master</w:t>
            </w:r>
            <w:r w:rsidRPr="0058272B">
              <w:rPr>
                <w:rFonts w:eastAsia="Segoe UI" w:cs="Segoe UI"/>
              </w:rPr>
              <w:t xml:space="preserve"> database</w:t>
            </w:r>
            <w:r w:rsidR="00780BA8">
              <w:rPr>
                <w:rFonts w:eastAsia="Segoe UI" w:cs="Segoe UI"/>
              </w:rPr>
              <w:t xml:space="preserve"> using</w:t>
            </w:r>
            <w:r w:rsidR="009A2E48">
              <w:rPr>
                <w:rFonts w:eastAsia="Segoe UI" w:cs="Segoe UI"/>
              </w:rPr>
              <w:t xml:space="preserve"> the</w:t>
            </w:r>
            <w:r w:rsidR="00780BA8">
              <w:rPr>
                <w:rFonts w:eastAsia="Segoe UI" w:cs="Segoe UI"/>
              </w:rPr>
              <w:t xml:space="preserve"> above login</w:t>
            </w:r>
            <w:r w:rsidR="009A2E48">
              <w:rPr>
                <w:rFonts w:eastAsia="Segoe UI" w:cs="Segoe UI"/>
              </w:rPr>
              <w:t xml:space="preserve"> by </w:t>
            </w:r>
            <w:r w:rsidR="009A2E48" w:rsidRPr="009A2E48">
              <w:rPr>
                <w:rFonts w:eastAsia="Segoe UI" w:cs="Segoe UI"/>
                <w:b/>
              </w:rPr>
              <w:t>executing</w:t>
            </w:r>
            <w:r w:rsidR="009A2E48">
              <w:rPr>
                <w:rFonts w:eastAsia="Segoe UI" w:cs="Segoe UI"/>
              </w:rPr>
              <w:t xml:space="preserve"> this query</w:t>
            </w:r>
            <w:r w:rsidR="00780BA8">
              <w:rPr>
                <w:rFonts w:eastAsia="Segoe UI" w:cs="Segoe UI"/>
              </w:rPr>
              <w:t>. (Fig. 3.5)</w:t>
            </w:r>
          </w:p>
          <w:tbl>
            <w:tblPr>
              <w:tblStyle w:val="TableGrid"/>
              <w:tblW w:w="0" w:type="auto"/>
              <w:tblLayout w:type="fixed"/>
              <w:tblLook w:val="04A0" w:firstRow="1" w:lastRow="0" w:firstColumn="1" w:lastColumn="0" w:noHBand="0" w:noVBand="1"/>
            </w:tblPr>
            <w:tblGrid>
              <w:gridCol w:w="4428"/>
            </w:tblGrid>
            <w:tr w:rsidR="00780BA8" w14:paraId="63A06FDA" w14:textId="77777777" w:rsidTr="395EBAF7">
              <w:tc>
                <w:tcPr>
                  <w:tcW w:w="4428" w:type="dxa"/>
                  <w:tcBorders>
                    <w:top w:val="single" w:sz="4" w:space="0" w:color="808080"/>
                    <w:left w:val="single" w:sz="4" w:space="0" w:color="808080"/>
                    <w:bottom w:val="single" w:sz="4" w:space="0" w:color="808080"/>
                    <w:right w:val="single" w:sz="4" w:space="0" w:color="808080"/>
                  </w:tcBorders>
                  <w:shd w:val="clear" w:color="auto" w:fill="F2F2F2" w:themeFill="background1" w:themeFillShade="F2"/>
                  <w:tcMar>
                    <w:top w:w="72" w:type="dxa"/>
                    <w:left w:w="72" w:type="dxa"/>
                    <w:bottom w:w="72" w:type="dxa"/>
                    <w:right w:w="72" w:type="dxa"/>
                  </w:tcMar>
                </w:tcPr>
                <w:p w14:paraId="34B6CB42" w14:textId="1CEFE5F9" w:rsidR="00780BA8" w:rsidRDefault="00780BA8" w:rsidP="009F2DD6">
                  <w:pPr>
                    <w:rPr>
                      <w:rFonts w:eastAsia="Segoe UI" w:cs="Segoe UI"/>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USER</w:t>
                  </w:r>
                  <w:r>
                    <w:rPr>
                      <w:rFonts w:ascii="Consolas" w:hAnsi="Consolas" w:cs="Consolas"/>
                      <w:color w:val="000000"/>
                      <w:sz w:val="19"/>
                      <w:szCs w:val="19"/>
                    </w:rPr>
                    <w:t xml:space="preserve"> LabUser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LabUserLogin</w:t>
                  </w:r>
                  <w:r>
                    <w:rPr>
                      <w:rFonts w:ascii="Consolas" w:hAnsi="Consolas" w:cs="Consolas"/>
                      <w:color w:val="808080"/>
                      <w:sz w:val="19"/>
                      <w:szCs w:val="19"/>
                    </w:rPr>
                    <w:t>;</w:t>
                  </w:r>
                </w:p>
              </w:tc>
            </w:tr>
          </w:tbl>
          <w:p w14:paraId="5B256B78" w14:textId="77777777" w:rsidR="00780BA8" w:rsidRPr="0058272B" w:rsidRDefault="00780BA8" w:rsidP="0058272B">
            <w:pPr>
              <w:rPr>
                <w:rFonts w:eastAsia="Segoe UI" w:cs="Segoe UI"/>
              </w:rPr>
            </w:pPr>
          </w:p>
          <w:p w14:paraId="2514E90D" w14:textId="09BF0DDD" w:rsidR="00A60F22" w:rsidRPr="004F00A8" w:rsidRDefault="00A60F22" w:rsidP="0058272B">
            <w:pPr>
              <w:pStyle w:val="ListParagraph"/>
              <w:numPr>
                <w:ilvl w:val="0"/>
                <w:numId w:val="0"/>
              </w:numPr>
              <w:ind w:left="360"/>
              <w:jc w:val="center"/>
              <w:rPr>
                <w:rFonts w:eastAsia="Segoe UI" w:cs="Segoe UI"/>
                <w:b/>
              </w:rPr>
            </w:pPr>
          </w:p>
        </w:tc>
        <w:tc>
          <w:tcPr>
            <w:tcW w:w="3607" w:type="dxa"/>
          </w:tcPr>
          <w:p w14:paraId="2E3D6CFE" w14:textId="51AF2E4F" w:rsidR="00174EB3" w:rsidRDefault="00A60F22" w:rsidP="002E3944">
            <w:pPr>
              <w:textAlignment w:val="baseline"/>
              <w:rPr>
                <w:rFonts w:eastAsia="Times New Roman" w:cs="Segoe UI"/>
                <w:szCs w:val="20"/>
              </w:rPr>
            </w:pPr>
            <w:r>
              <w:rPr>
                <w:noProof/>
              </w:rPr>
              <w:t xml:space="preserve"> </w:t>
            </w:r>
            <w:r>
              <w:rPr>
                <w:noProof/>
              </w:rPr>
              <w:drawing>
                <wp:inline distT="0" distB="0" distL="0" distR="0" wp14:anchorId="50072484" wp14:editId="463C0930">
                  <wp:extent cx="1999206" cy="1123950"/>
                  <wp:effectExtent l="19050" t="19050" r="2032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99892" cy="1124336"/>
                          </a:xfrm>
                          <a:prstGeom prst="rect">
                            <a:avLst/>
                          </a:prstGeom>
                          <a:ln>
                            <a:solidFill>
                              <a:schemeClr val="bg1">
                                <a:lumMod val="50000"/>
                              </a:schemeClr>
                            </a:solidFill>
                          </a:ln>
                        </pic:spPr>
                      </pic:pic>
                    </a:graphicData>
                  </a:graphic>
                </wp:inline>
              </w:drawing>
            </w:r>
          </w:p>
          <w:p w14:paraId="485E0F32" w14:textId="77777777" w:rsidR="00D36291" w:rsidRDefault="00174EB3" w:rsidP="00174EB3">
            <w:pPr>
              <w:rPr>
                <w:b/>
                <w:noProof/>
                <w:color w:val="505050"/>
              </w:rPr>
            </w:pPr>
            <w:r>
              <w:rPr>
                <w:b/>
                <w:noProof/>
                <w:color w:val="505050"/>
              </w:rPr>
              <w:t>Fig. 3.1</w:t>
            </w:r>
          </w:p>
          <w:p w14:paraId="0885D71C" w14:textId="77777777" w:rsidR="00174EB3" w:rsidRDefault="00174EB3" w:rsidP="00174EB3">
            <w:pPr>
              <w:rPr>
                <w:b/>
                <w:noProof/>
                <w:color w:val="505050"/>
              </w:rPr>
            </w:pPr>
          </w:p>
          <w:p w14:paraId="302789F4" w14:textId="77777777" w:rsidR="00174EB3" w:rsidRDefault="00174EB3" w:rsidP="00174EB3">
            <w:pPr>
              <w:rPr>
                <w:b/>
                <w:noProof/>
                <w:color w:val="505050"/>
              </w:rPr>
            </w:pPr>
          </w:p>
          <w:p w14:paraId="66C8FE0C" w14:textId="48906CFB" w:rsidR="00174EB3" w:rsidRDefault="00A60F22" w:rsidP="00174EB3">
            <w:pPr>
              <w:rPr>
                <w:rFonts w:eastAsia="Times New Roman" w:cs="Segoe UI"/>
                <w:szCs w:val="20"/>
              </w:rPr>
            </w:pPr>
            <w:r>
              <w:rPr>
                <w:noProof/>
              </w:rPr>
              <w:t xml:space="preserve"> </w:t>
            </w:r>
            <w:r>
              <w:rPr>
                <w:noProof/>
              </w:rPr>
              <w:drawing>
                <wp:inline distT="0" distB="0" distL="0" distR="0" wp14:anchorId="716A07BA" wp14:editId="1B4FAF1E">
                  <wp:extent cx="2049137" cy="1181100"/>
                  <wp:effectExtent l="19050" t="19050" r="2794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51042" cy="1182198"/>
                          </a:xfrm>
                          <a:prstGeom prst="rect">
                            <a:avLst/>
                          </a:prstGeom>
                          <a:ln>
                            <a:solidFill>
                              <a:schemeClr val="bg1">
                                <a:lumMod val="50000"/>
                              </a:schemeClr>
                            </a:solidFill>
                          </a:ln>
                        </pic:spPr>
                      </pic:pic>
                    </a:graphicData>
                  </a:graphic>
                </wp:inline>
              </w:drawing>
            </w:r>
          </w:p>
          <w:p w14:paraId="35C87E67" w14:textId="74F10716" w:rsidR="00E729C5" w:rsidRDefault="00174EB3" w:rsidP="00174EB3">
            <w:pPr>
              <w:rPr>
                <w:b/>
                <w:noProof/>
                <w:color w:val="505050"/>
              </w:rPr>
            </w:pPr>
            <w:r>
              <w:rPr>
                <w:b/>
                <w:noProof/>
                <w:color w:val="505050"/>
              </w:rPr>
              <w:t>Fig. 3.2</w:t>
            </w:r>
          </w:p>
          <w:p w14:paraId="5DA9C7FC" w14:textId="5A85D849" w:rsidR="00E729C5" w:rsidRDefault="00E729C5" w:rsidP="00174EB3">
            <w:pPr>
              <w:rPr>
                <w:b/>
                <w:noProof/>
                <w:color w:val="505050"/>
              </w:rPr>
            </w:pPr>
          </w:p>
          <w:p w14:paraId="5BC74CC6" w14:textId="71ED9ABA" w:rsidR="00E729C5" w:rsidRDefault="000F5FC9" w:rsidP="00174EB3">
            <w:pPr>
              <w:rPr>
                <w:b/>
                <w:noProof/>
                <w:color w:val="505050"/>
              </w:rPr>
            </w:pPr>
            <w:r>
              <w:rPr>
                <w:noProof/>
              </w:rPr>
              <w:drawing>
                <wp:inline distT="0" distB="0" distL="0" distR="0" wp14:anchorId="4355BAEB" wp14:editId="6389AA1C">
                  <wp:extent cx="2027555" cy="747477"/>
                  <wp:effectExtent l="19050" t="19050" r="10795" b="14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34188" cy="749922"/>
                          </a:xfrm>
                          <a:prstGeom prst="rect">
                            <a:avLst/>
                          </a:prstGeom>
                          <a:ln>
                            <a:solidFill>
                              <a:schemeClr val="bg1">
                                <a:lumMod val="50000"/>
                              </a:schemeClr>
                            </a:solidFill>
                          </a:ln>
                        </pic:spPr>
                      </pic:pic>
                    </a:graphicData>
                  </a:graphic>
                </wp:inline>
              </w:drawing>
            </w:r>
          </w:p>
          <w:p w14:paraId="38DB1C99" w14:textId="77777777" w:rsidR="00174EB3" w:rsidRDefault="000F5FC9" w:rsidP="00174EB3">
            <w:pPr>
              <w:rPr>
                <w:b/>
                <w:noProof/>
                <w:color w:val="505050"/>
              </w:rPr>
            </w:pPr>
            <w:r>
              <w:rPr>
                <w:b/>
                <w:noProof/>
                <w:color w:val="505050"/>
              </w:rPr>
              <w:t>Fig. 3.3</w:t>
            </w:r>
          </w:p>
          <w:p w14:paraId="334FD9A0" w14:textId="77777777" w:rsidR="000F5FC9" w:rsidRDefault="000F5FC9" w:rsidP="0058272B">
            <w:pPr>
              <w:ind w:firstLine="720"/>
              <w:rPr>
                <w:b/>
                <w:noProof/>
                <w:color w:val="505050"/>
              </w:rPr>
            </w:pPr>
          </w:p>
          <w:p w14:paraId="4A41F3E7" w14:textId="3E3B9F78" w:rsidR="000F5FC9" w:rsidRDefault="000F5FC9">
            <w:pPr>
              <w:rPr>
                <w:b/>
                <w:noProof/>
                <w:color w:val="505050"/>
              </w:rPr>
            </w:pPr>
            <w:r>
              <w:rPr>
                <w:noProof/>
              </w:rPr>
              <w:drawing>
                <wp:inline distT="0" distB="0" distL="0" distR="0" wp14:anchorId="10619657" wp14:editId="0CF49B5A">
                  <wp:extent cx="2027555" cy="347721"/>
                  <wp:effectExtent l="19050" t="19050" r="10795" b="146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36025" cy="349174"/>
                          </a:xfrm>
                          <a:prstGeom prst="rect">
                            <a:avLst/>
                          </a:prstGeom>
                          <a:ln>
                            <a:solidFill>
                              <a:schemeClr val="bg1">
                                <a:lumMod val="50000"/>
                              </a:schemeClr>
                            </a:solidFill>
                          </a:ln>
                        </pic:spPr>
                      </pic:pic>
                    </a:graphicData>
                  </a:graphic>
                </wp:inline>
              </w:drawing>
            </w:r>
          </w:p>
          <w:p w14:paraId="1EF87E46" w14:textId="77777777" w:rsidR="000F5FC9" w:rsidRDefault="000F5FC9">
            <w:pPr>
              <w:rPr>
                <w:b/>
                <w:noProof/>
                <w:color w:val="505050"/>
              </w:rPr>
            </w:pPr>
            <w:r>
              <w:rPr>
                <w:b/>
                <w:noProof/>
                <w:color w:val="505050"/>
              </w:rPr>
              <w:t>Fig. 3.4</w:t>
            </w:r>
          </w:p>
          <w:p w14:paraId="3054BD31" w14:textId="77777777" w:rsidR="000F5FC9" w:rsidRDefault="000F5FC9">
            <w:pPr>
              <w:rPr>
                <w:b/>
                <w:noProof/>
                <w:color w:val="505050"/>
              </w:rPr>
            </w:pPr>
          </w:p>
          <w:p w14:paraId="764E31B0" w14:textId="77777777" w:rsidR="000F5FC9" w:rsidRDefault="000F5FC9">
            <w:pPr>
              <w:rPr>
                <w:b/>
                <w:noProof/>
                <w:color w:val="505050"/>
              </w:rPr>
            </w:pPr>
          </w:p>
          <w:p w14:paraId="17D8BFDC" w14:textId="67B1C2AE" w:rsidR="00174EB3" w:rsidRDefault="00780BA8" w:rsidP="00174EB3">
            <w:pPr>
              <w:rPr>
                <w:rFonts w:eastAsia="Times New Roman" w:cs="Segoe UI"/>
                <w:szCs w:val="20"/>
              </w:rPr>
            </w:pPr>
            <w:r>
              <w:rPr>
                <w:noProof/>
              </w:rPr>
              <w:drawing>
                <wp:inline distT="0" distB="0" distL="0" distR="0" wp14:anchorId="78F46048" wp14:editId="3AD031BE">
                  <wp:extent cx="2124075" cy="439168"/>
                  <wp:effectExtent l="19050" t="19050" r="9525"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41541" cy="442779"/>
                          </a:xfrm>
                          <a:prstGeom prst="rect">
                            <a:avLst/>
                          </a:prstGeom>
                          <a:ln>
                            <a:solidFill>
                              <a:schemeClr val="bg1">
                                <a:lumMod val="50000"/>
                              </a:schemeClr>
                            </a:solidFill>
                          </a:ln>
                        </pic:spPr>
                      </pic:pic>
                    </a:graphicData>
                  </a:graphic>
                </wp:inline>
              </w:drawing>
            </w:r>
          </w:p>
          <w:p w14:paraId="660C1B74" w14:textId="298683D3" w:rsidR="00E729C5" w:rsidRDefault="00E729C5" w:rsidP="00174EB3">
            <w:pPr>
              <w:rPr>
                <w:rFonts w:eastAsia="Times New Roman" w:cs="Segoe UI"/>
                <w:szCs w:val="20"/>
              </w:rPr>
            </w:pPr>
            <w:r>
              <w:rPr>
                <w:b/>
                <w:noProof/>
                <w:color w:val="505050"/>
              </w:rPr>
              <w:t>Fig. 3.</w:t>
            </w:r>
            <w:r w:rsidR="00780BA8">
              <w:rPr>
                <w:b/>
                <w:noProof/>
                <w:color w:val="505050"/>
              </w:rPr>
              <w:t>5</w:t>
            </w:r>
          </w:p>
          <w:p w14:paraId="09AB05DD" w14:textId="37C1E519" w:rsidR="00E729C5" w:rsidRPr="00E729C5" w:rsidRDefault="00E729C5" w:rsidP="00E729C5">
            <w:pPr>
              <w:rPr>
                <w:rFonts w:eastAsia="Times New Roman" w:cs="Segoe UI"/>
                <w:szCs w:val="20"/>
              </w:rPr>
            </w:pPr>
          </w:p>
        </w:tc>
      </w:tr>
      <w:tr w:rsidR="00930408" w:rsidRPr="00A87231" w14:paraId="3EEA757D" w14:textId="77777777" w:rsidTr="0058272B">
        <w:tc>
          <w:tcPr>
            <w:tcW w:w="2340" w:type="dxa"/>
          </w:tcPr>
          <w:p w14:paraId="5FEA5205" w14:textId="247EB4B8" w:rsidR="00930408" w:rsidRDefault="00780BA8" w:rsidP="00A145E0">
            <w:pPr>
              <w:pStyle w:val="ListParagraph"/>
              <w:numPr>
                <w:ilvl w:val="0"/>
                <w:numId w:val="24"/>
              </w:numPr>
              <w:spacing w:before="120" w:after="120" w:line="240" w:lineRule="auto"/>
              <w:textAlignment w:val="baseline"/>
              <w:rPr>
                <w:rFonts w:eastAsia="Segoe UI"/>
                <w:sz w:val="24"/>
                <w:szCs w:val="24"/>
              </w:rPr>
            </w:pPr>
            <w:r w:rsidRPr="395EBAF7">
              <w:rPr>
                <w:rFonts w:eastAsia="Segoe UI"/>
                <w:sz w:val="24"/>
                <w:szCs w:val="24"/>
              </w:rPr>
              <w:lastRenderedPageBreak/>
              <w:t>Add user to SQL Data Warehouse</w:t>
            </w:r>
          </w:p>
        </w:tc>
        <w:tc>
          <w:tcPr>
            <w:tcW w:w="4572" w:type="dxa"/>
          </w:tcPr>
          <w:p w14:paraId="4AFF4689" w14:textId="6126F0C4" w:rsidR="00780BA8" w:rsidRDefault="00780BA8" w:rsidP="00A145E0">
            <w:pPr>
              <w:pStyle w:val="ListParagraph"/>
              <w:numPr>
                <w:ilvl w:val="0"/>
                <w:numId w:val="30"/>
              </w:numPr>
              <w:rPr>
                <w:rFonts w:eastAsia="Segoe UI" w:cs="Segoe UI"/>
              </w:rPr>
            </w:pPr>
            <w:r>
              <w:rPr>
                <w:rFonts w:eastAsia="Segoe UI" w:cs="Segoe UI"/>
              </w:rPr>
              <w:t xml:space="preserve">Connect to </w:t>
            </w:r>
            <w:r w:rsidRPr="0058272B">
              <w:rPr>
                <w:rFonts w:eastAsia="Segoe UI" w:cs="Segoe UI"/>
                <w:b/>
              </w:rPr>
              <w:t>SQL Data Warehouse</w:t>
            </w:r>
            <w:r w:rsidRPr="00F1485A">
              <w:rPr>
                <w:rFonts w:eastAsia="Segoe UI" w:cs="Segoe UI"/>
              </w:rPr>
              <w:t xml:space="preserve">, created in earlier steps of this lab by following steps mentioned in Section 2: Connect to SQL Data Warehouse. </w:t>
            </w:r>
          </w:p>
          <w:p w14:paraId="3E41C305" w14:textId="4C777527" w:rsidR="00780BA8" w:rsidRDefault="00780BA8" w:rsidP="00780BA8">
            <w:pPr>
              <w:pStyle w:val="ListParagraph"/>
              <w:numPr>
                <w:ilvl w:val="0"/>
                <w:numId w:val="0"/>
              </w:numPr>
              <w:ind w:left="420"/>
              <w:rPr>
                <w:rFonts w:eastAsia="Segoe UI" w:cs="Segoe UI"/>
              </w:rPr>
            </w:pPr>
            <w:r>
              <w:rPr>
                <w:rFonts w:eastAsia="Segoe UI" w:cs="Segoe UI"/>
              </w:rPr>
              <w:t>Use following properties while making connection to master database:</w:t>
            </w:r>
            <w:r w:rsidR="009F2DD6">
              <w:rPr>
                <w:rFonts w:eastAsia="Segoe UI" w:cs="Segoe UI"/>
              </w:rPr>
              <w:t xml:space="preserve"> (Fig. 3.6)</w:t>
            </w:r>
          </w:p>
          <w:p w14:paraId="6F1AC4C2" w14:textId="77777777" w:rsidR="00743A3B" w:rsidRPr="00743A3B" w:rsidRDefault="00743A3B" w:rsidP="00743A3B">
            <w:pPr>
              <w:spacing w:before="120" w:after="120"/>
              <w:textAlignment w:val="baseline"/>
              <w:rPr>
                <w:rFonts w:ascii="Segoe Pro" w:eastAsia="Times New Roman" w:hAnsi="Segoe Pro" w:cs="Times New Roman"/>
                <w:b/>
                <w:color w:val="505050" w:themeColor="text1"/>
              </w:rPr>
            </w:pPr>
            <w:r w:rsidRPr="395EBAF7">
              <w:rPr>
                <w:rFonts w:ascii="Segoe Pro" w:eastAsia="Times New Roman" w:hAnsi="Segoe Pro" w:cs="Times New Roman"/>
                <w:b/>
                <w:color w:val="505050" w:themeColor="text1"/>
              </w:rPr>
              <w:t xml:space="preserve">         SQL Server: </w:t>
            </w:r>
            <w:r w:rsidRPr="395EBAF7">
              <w:rPr>
                <w:rFonts w:ascii="Segoe Pro" w:eastAsia="Times New Roman" w:hAnsi="Segoe Pro" w:cs="Times New Roman"/>
                <w:color w:val="505050" w:themeColor="text1"/>
              </w:rPr>
              <w:t>SQL server created for this lab</w:t>
            </w:r>
            <w:r w:rsidRPr="395EBAF7">
              <w:rPr>
                <w:rFonts w:ascii="Segoe Pro" w:eastAsia="Times New Roman" w:hAnsi="Segoe Pro" w:cs="Times New Roman"/>
                <w:b/>
                <w:color w:val="505050" w:themeColor="text1"/>
              </w:rPr>
              <w:t xml:space="preserve">     </w:t>
            </w:r>
          </w:p>
          <w:p w14:paraId="70FB4B66" w14:textId="700EFD7F" w:rsidR="00743A3B" w:rsidRPr="00743A3B" w:rsidRDefault="00743A3B" w:rsidP="00743A3B">
            <w:pPr>
              <w:spacing w:before="120" w:after="120"/>
              <w:textAlignment w:val="baseline"/>
              <w:rPr>
                <w:rFonts w:ascii="Segoe Pro" w:eastAsia="Times New Roman" w:hAnsi="Segoe Pro" w:cs="Times New Roman"/>
                <w:b/>
                <w:color w:val="505050" w:themeColor="text1"/>
              </w:rPr>
            </w:pPr>
            <w:r w:rsidRPr="395EBAF7">
              <w:rPr>
                <w:rFonts w:ascii="Segoe Pro" w:eastAsia="Times New Roman" w:hAnsi="Segoe Pro" w:cs="Times New Roman"/>
                <w:b/>
                <w:color w:val="505050" w:themeColor="text1"/>
              </w:rPr>
              <w:t xml:space="preserve">         Authentication: </w:t>
            </w:r>
            <w:r w:rsidRPr="395EBAF7">
              <w:rPr>
                <w:rFonts w:ascii="Segoe Pro" w:eastAsia="Times New Roman" w:hAnsi="Segoe Pro" w:cs="Times New Roman"/>
                <w:color w:val="505050" w:themeColor="text1"/>
              </w:rPr>
              <w:t>SQL Server Authentication</w:t>
            </w:r>
          </w:p>
          <w:p w14:paraId="73886AE2" w14:textId="0A1FEF2B" w:rsidR="00743A3B" w:rsidRPr="0058272B" w:rsidRDefault="00743A3B" w:rsidP="00743A3B">
            <w:pPr>
              <w:spacing w:before="120" w:after="120"/>
              <w:textAlignment w:val="baseline"/>
              <w:rPr>
                <w:rFonts w:ascii="Segoe Pro" w:eastAsia="Times New Roman" w:hAnsi="Segoe Pro" w:cs="Times New Roman"/>
                <w:color w:val="505050" w:themeColor="text1"/>
              </w:rPr>
            </w:pPr>
            <w:r w:rsidRPr="395EBAF7">
              <w:rPr>
                <w:rFonts w:ascii="Segoe Pro" w:eastAsia="Times New Roman" w:hAnsi="Segoe Pro" w:cs="Times New Roman"/>
                <w:b/>
                <w:color w:val="505050" w:themeColor="text1"/>
              </w:rPr>
              <w:t xml:space="preserve">         Username: </w:t>
            </w:r>
            <w:r w:rsidRPr="395EBAF7">
              <w:rPr>
                <w:rFonts w:ascii="Segoe Pro" w:eastAsia="Times New Roman" w:hAnsi="Segoe Pro" w:cs="Times New Roman"/>
                <w:color w:val="505050" w:themeColor="text1"/>
              </w:rPr>
              <w:t>Server Admin</w:t>
            </w:r>
          </w:p>
          <w:p w14:paraId="78F5A833" w14:textId="77777777" w:rsidR="00743A3B" w:rsidRPr="0058272B" w:rsidRDefault="00743A3B" w:rsidP="004F00A8">
            <w:pPr>
              <w:spacing w:before="120" w:after="120"/>
              <w:textAlignment w:val="baseline"/>
              <w:rPr>
                <w:rFonts w:ascii="Segoe Pro" w:eastAsia="Times New Roman" w:hAnsi="Segoe Pro" w:cs="Times New Roman"/>
                <w:color w:val="505050" w:themeColor="text1"/>
              </w:rPr>
            </w:pPr>
            <w:r w:rsidRPr="395EBAF7">
              <w:rPr>
                <w:rFonts w:ascii="Segoe Pro" w:eastAsia="Times New Roman" w:hAnsi="Segoe Pro" w:cs="Times New Roman"/>
                <w:b/>
                <w:color w:val="505050" w:themeColor="text1"/>
              </w:rPr>
              <w:t xml:space="preserve">         Database: </w:t>
            </w:r>
            <w:r w:rsidRPr="395EBAF7">
              <w:rPr>
                <w:rFonts w:ascii="Segoe Pro" w:eastAsia="Times New Roman" w:hAnsi="Segoe Pro" w:cs="Times New Roman"/>
                <w:color w:val="505050" w:themeColor="text1"/>
              </w:rPr>
              <w:t xml:space="preserve">SQL Data Warehouse created for       </w:t>
            </w:r>
          </w:p>
          <w:p w14:paraId="02CACEAE" w14:textId="58D0D507" w:rsidR="004F00A8" w:rsidRPr="0058272B" w:rsidRDefault="00743A3B" w:rsidP="004F00A8">
            <w:pPr>
              <w:spacing w:before="120" w:after="120"/>
              <w:textAlignment w:val="baseline"/>
              <w:rPr>
                <w:rFonts w:ascii="Segoe Pro" w:eastAsia="Times New Roman" w:hAnsi="Segoe Pro" w:cs="Times New Roman"/>
                <w:color w:val="505050" w:themeColor="text1"/>
              </w:rPr>
            </w:pPr>
            <w:r w:rsidRPr="395EBAF7">
              <w:rPr>
                <w:rFonts w:ascii="Segoe Pro" w:eastAsia="Times New Roman" w:hAnsi="Segoe Pro" w:cs="Times New Roman"/>
                <w:color w:val="505050" w:themeColor="text1"/>
              </w:rPr>
              <w:t xml:space="preserve">          this lab</w:t>
            </w:r>
          </w:p>
          <w:p w14:paraId="5FAD1B0A" w14:textId="77777777" w:rsidR="009F2DD6" w:rsidRDefault="009F2DD6" w:rsidP="00A145E0">
            <w:pPr>
              <w:pStyle w:val="ListParagraph"/>
              <w:numPr>
                <w:ilvl w:val="0"/>
                <w:numId w:val="31"/>
              </w:numPr>
              <w:spacing w:before="120" w:after="120"/>
              <w:textAlignment w:val="baseline"/>
              <w:rPr>
                <w:rFonts w:eastAsia="Segoe UI" w:cs="Segoe UI"/>
              </w:rPr>
            </w:pPr>
            <w:r>
              <w:rPr>
                <w:rFonts w:eastAsia="Segoe UI" w:cs="Segoe UI"/>
              </w:rPr>
              <w:t>Right click on newly added SQL Server connection node and select New Query. (Fig. 3.2)</w:t>
            </w:r>
          </w:p>
          <w:p w14:paraId="0B8AD8D2" w14:textId="77777777" w:rsidR="004F00A8" w:rsidRPr="004F00A8" w:rsidRDefault="004F00A8" w:rsidP="004F00A8">
            <w:pPr>
              <w:spacing w:before="120" w:after="120"/>
              <w:textAlignment w:val="baseline"/>
              <w:rPr>
                <w:rFonts w:eastAsia="Segoe UI" w:cs="Segoe UI"/>
              </w:rPr>
            </w:pPr>
          </w:p>
          <w:p w14:paraId="704E9FDD" w14:textId="380AB0D3" w:rsidR="009F2DD6" w:rsidRDefault="009F2DD6" w:rsidP="00A145E0">
            <w:pPr>
              <w:pStyle w:val="ListParagraph"/>
              <w:numPr>
                <w:ilvl w:val="0"/>
                <w:numId w:val="31"/>
              </w:numPr>
              <w:spacing w:before="120" w:after="120"/>
              <w:textAlignment w:val="baseline"/>
              <w:rPr>
                <w:rFonts w:eastAsia="Segoe UI" w:cs="Segoe UI"/>
              </w:rPr>
            </w:pPr>
            <w:r>
              <w:rPr>
                <w:rFonts w:eastAsia="Segoe UI" w:cs="Segoe UI"/>
              </w:rPr>
              <w:t>Check if</w:t>
            </w:r>
            <w:r w:rsidR="00A54FE7">
              <w:rPr>
                <w:rFonts w:eastAsia="Segoe UI" w:cs="Segoe UI"/>
              </w:rPr>
              <w:t xml:space="preserve"> the</w:t>
            </w:r>
            <w:r>
              <w:rPr>
                <w:rFonts w:eastAsia="Segoe UI" w:cs="Segoe UI"/>
              </w:rPr>
              <w:t xml:space="preserve"> </w:t>
            </w:r>
            <w:r>
              <w:rPr>
                <w:rFonts w:eastAsia="Segoe UI" w:cs="Segoe UI"/>
                <w:b/>
              </w:rPr>
              <w:t xml:space="preserve">SQL </w:t>
            </w:r>
            <w:r w:rsidR="001B2EEA">
              <w:rPr>
                <w:rFonts w:eastAsia="Segoe UI" w:cs="Segoe UI"/>
                <w:b/>
              </w:rPr>
              <w:t>Data</w:t>
            </w:r>
            <w:r>
              <w:rPr>
                <w:rFonts w:eastAsia="Segoe UI" w:cs="Segoe UI"/>
                <w:b/>
              </w:rPr>
              <w:t xml:space="preserve"> Warehouse</w:t>
            </w:r>
            <w:r>
              <w:rPr>
                <w:rFonts w:eastAsia="Segoe UI" w:cs="Segoe UI"/>
              </w:rPr>
              <w:t xml:space="preserve"> </w:t>
            </w:r>
            <w:r w:rsidR="00B405E0">
              <w:rPr>
                <w:rFonts w:eastAsia="Segoe UI" w:cs="Segoe UI"/>
              </w:rPr>
              <w:t xml:space="preserve">is </w:t>
            </w:r>
            <w:r>
              <w:rPr>
                <w:rFonts w:eastAsia="Segoe UI" w:cs="Segoe UI"/>
              </w:rPr>
              <w:t xml:space="preserve">selected </w:t>
            </w:r>
            <w:r w:rsidR="00B405E0">
              <w:rPr>
                <w:rFonts w:eastAsia="Segoe UI" w:cs="Segoe UI"/>
              </w:rPr>
              <w:t>in</w:t>
            </w:r>
            <w:r w:rsidR="00564A69">
              <w:rPr>
                <w:rFonts w:eastAsia="Segoe UI" w:cs="Segoe UI"/>
              </w:rPr>
              <w:t xml:space="preserve"> the</w:t>
            </w:r>
            <w:r>
              <w:rPr>
                <w:rFonts w:eastAsia="Segoe UI" w:cs="Segoe UI"/>
              </w:rPr>
              <w:t xml:space="preserve"> query window.</w:t>
            </w:r>
            <w:r w:rsidR="00C411E8">
              <w:rPr>
                <w:rFonts w:eastAsia="Segoe UI" w:cs="Segoe UI"/>
              </w:rPr>
              <w:t xml:space="preserve"> (Fig. 3.7)</w:t>
            </w:r>
          </w:p>
          <w:p w14:paraId="5E5AC637" w14:textId="77777777" w:rsidR="004F00A8" w:rsidRPr="004F00A8" w:rsidRDefault="004F00A8" w:rsidP="004F00A8">
            <w:pPr>
              <w:spacing w:before="120" w:after="120"/>
              <w:textAlignment w:val="baseline"/>
              <w:rPr>
                <w:rFonts w:eastAsia="Segoe UI" w:cs="Segoe UI"/>
              </w:rPr>
            </w:pPr>
          </w:p>
          <w:p w14:paraId="6D498C1D" w14:textId="7D795189" w:rsidR="009F2DD6" w:rsidRDefault="009F2DD6" w:rsidP="00A145E0">
            <w:pPr>
              <w:pStyle w:val="ListParagraph"/>
              <w:numPr>
                <w:ilvl w:val="0"/>
                <w:numId w:val="32"/>
              </w:numPr>
              <w:rPr>
                <w:rFonts w:eastAsia="Segoe UI" w:cs="Segoe UI"/>
              </w:rPr>
            </w:pPr>
            <w:r>
              <w:rPr>
                <w:rFonts w:eastAsia="Segoe UI" w:cs="Segoe UI"/>
              </w:rPr>
              <w:t>To c</w:t>
            </w:r>
            <w:r w:rsidRPr="00F1485A">
              <w:rPr>
                <w:rFonts w:eastAsia="Segoe UI" w:cs="Segoe UI"/>
              </w:rPr>
              <w:t xml:space="preserve">reate user in </w:t>
            </w:r>
            <w:r>
              <w:rPr>
                <w:rFonts w:eastAsia="Segoe UI" w:cs="Segoe UI"/>
                <w:b/>
              </w:rPr>
              <w:t>SQL Data Warehouse</w:t>
            </w:r>
            <w:r>
              <w:rPr>
                <w:rFonts w:eastAsia="Segoe UI" w:cs="Segoe UI"/>
              </w:rPr>
              <w:t xml:space="preserve"> using login created in earlier steps, execute below statement.</w:t>
            </w:r>
          </w:p>
          <w:tbl>
            <w:tblPr>
              <w:tblStyle w:val="TableGrid"/>
              <w:tblW w:w="0" w:type="auto"/>
              <w:tblLayout w:type="fixed"/>
              <w:tblLook w:val="04A0" w:firstRow="1" w:lastRow="0" w:firstColumn="1" w:lastColumn="0" w:noHBand="0" w:noVBand="1"/>
            </w:tblPr>
            <w:tblGrid>
              <w:gridCol w:w="4428"/>
            </w:tblGrid>
            <w:tr w:rsidR="009F2DD6" w14:paraId="1028A4DD" w14:textId="77777777" w:rsidTr="395EBAF7">
              <w:tc>
                <w:tcPr>
                  <w:tcW w:w="4428" w:type="dxa"/>
                  <w:tcBorders>
                    <w:top w:val="single" w:sz="4" w:space="0" w:color="808080"/>
                    <w:left w:val="single" w:sz="4" w:space="0" w:color="808080"/>
                    <w:bottom w:val="single" w:sz="4" w:space="0" w:color="808080"/>
                    <w:right w:val="single" w:sz="4" w:space="0" w:color="808080"/>
                  </w:tcBorders>
                  <w:shd w:val="clear" w:color="auto" w:fill="F2F2F2" w:themeFill="background1" w:themeFillShade="F2"/>
                  <w:tcMar>
                    <w:top w:w="72" w:type="dxa"/>
                    <w:left w:w="72" w:type="dxa"/>
                    <w:bottom w:w="72" w:type="dxa"/>
                    <w:right w:w="72" w:type="dxa"/>
                  </w:tcMar>
                </w:tcPr>
                <w:p w14:paraId="39912441" w14:textId="77777777" w:rsidR="009F2DD6" w:rsidRDefault="009F2DD6" w:rsidP="009F2DD6">
                  <w:pPr>
                    <w:rPr>
                      <w:rFonts w:eastAsia="Segoe UI" w:cs="Segoe UI"/>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USER</w:t>
                  </w:r>
                  <w:r>
                    <w:rPr>
                      <w:rFonts w:ascii="Consolas" w:hAnsi="Consolas" w:cs="Consolas"/>
                      <w:color w:val="000000"/>
                      <w:sz w:val="19"/>
                      <w:szCs w:val="19"/>
                    </w:rPr>
                    <w:t xml:space="preserve"> LabUser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LabUserLogin</w:t>
                  </w:r>
                  <w:r>
                    <w:rPr>
                      <w:rFonts w:ascii="Consolas" w:hAnsi="Consolas" w:cs="Consolas"/>
                      <w:color w:val="808080"/>
                      <w:sz w:val="19"/>
                      <w:szCs w:val="19"/>
                    </w:rPr>
                    <w:t>;</w:t>
                  </w:r>
                </w:p>
              </w:tc>
            </w:tr>
          </w:tbl>
          <w:p w14:paraId="02495E32" w14:textId="77777777" w:rsidR="009F2DD6" w:rsidRDefault="009F2DD6" w:rsidP="009F2DD6">
            <w:pPr>
              <w:rPr>
                <w:rFonts w:eastAsia="Segoe UI" w:cs="Segoe UI"/>
              </w:rPr>
            </w:pPr>
          </w:p>
          <w:p w14:paraId="3B7CDCEF" w14:textId="65304736" w:rsidR="00C411E8" w:rsidRPr="00514007" w:rsidRDefault="00C411E8" w:rsidP="00A145E0">
            <w:pPr>
              <w:pStyle w:val="ListParagraph"/>
              <w:numPr>
                <w:ilvl w:val="0"/>
                <w:numId w:val="32"/>
              </w:numPr>
              <w:rPr>
                <w:rFonts w:eastAsia="Segoe UI" w:cs="Segoe UI"/>
              </w:rPr>
            </w:pPr>
            <w:r>
              <w:rPr>
                <w:rFonts w:eastAsia="Segoe UI" w:cs="Segoe UI"/>
              </w:rPr>
              <w:t>Execute following statement to allow LabUser to read data from SQL Data Warehouse</w:t>
            </w:r>
          </w:p>
          <w:tbl>
            <w:tblPr>
              <w:tblStyle w:val="TableGrid"/>
              <w:tblW w:w="0" w:type="auto"/>
              <w:tblLayout w:type="fixed"/>
              <w:tblLook w:val="04A0" w:firstRow="1" w:lastRow="0" w:firstColumn="1" w:lastColumn="0" w:noHBand="0" w:noVBand="1"/>
            </w:tblPr>
            <w:tblGrid>
              <w:gridCol w:w="4428"/>
            </w:tblGrid>
            <w:tr w:rsidR="00C411E8" w14:paraId="3A572285" w14:textId="77777777" w:rsidTr="395EBAF7">
              <w:trPr>
                <w:trHeight w:val="278"/>
              </w:trPr>
              <w:tc>
                <w:tcPr>
                  <w:tcW w:w="4428" w:type="dxa"/>
                  <w:tcBorders>
                    <w:top w:val="single" w:sz="4" w:space="0" w:color="808080"/>
                    <w:left w:val="single" w:sz="4" w:space="0" w:color="808080"/>
                    <w:bottom w:val="single" w:sz="4" w:space="0" w:color="808080"/>
                    <w:right w:val="single" w:sz="4" w:space="0" w:color="808080"/>
                  </w:tcBorders>
                  <w:shd w:val="clear" w:color="auto" w:fill="F2F2F2" w:themeFill="background1" w:themeFillShade="F2"/>
                  <w:tcMar>
                    <w:top w:w="72" w:type="dxa"/>
                    <w:left w:w="72" w:type="dxa"/>
                    <w:bottom w:w="72" w:type="dxa"/>
                    <w:right w:w="72" w:type="dxa"/>
                  </w:tcMar>
                </w:tcPr>
                <w:p w14:paraId="40348821" w14:textId="52D37DDD" w:rsidR="00C411E8" w:rsidRDefault="00E611B6" w:rsidP="00C411E8">
                  <w:pPr>
                    <w:rPr>
                      <w:rFonts w:eastAsia="Segoe UI" w:cs="Segoe UI"/>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CONTROL</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808080"/>
                      <w:sz w:val="19"/>
                      <w:szCs w:val="19"/>
                    </w:rPr>
                    <w:t>::</w:t>
                  </w:r>
                  <w:r>
                    <w:rPr>
                      <w:rFonts w:ascii="Consolas" w:hAnsi="Consolas" w:cs="Consolas"/>
                      <w:color w:val="000000"/>
                      <w:sz w:val="19"/>
                      <w:szCs w:val="19"/>
                    </w:rPr>
                    <w:t>[&lt;</w:t>
                  </w:r>
                  <w:r w:rsidR="00B83C7A">
                    <w:rPr>
                      <w:rFonts w:ascii="Consolas" w:hAnsi="Consolas" w:cs="Consolas"/>
                      <w:color w:val="000000"/>
                      <w:sz w:val="19"/>
                      <w:szCs w:val="19"/>
                    </w:rPr>
                    <w:t>database name</w:t>
                  </w:r>
                  <w:r>
                    <w:rPr>
                      <w:rFonts w:ascii="Consolas" w:hAnsi="Consolas" w:cs="Consolas"/>
                      <w:color w:val="000000"/>
                      <w:sz w:val="19"/>
                      <w:szCs w:val="19"/>
                    </w:rPr>
                    <w:t xml:space="preserve">&gt;] </w:t>
                  </w:r>
                  <w:r>
                    <w:rPr>
                      <w:rFonts w:ascii="Consolas" w:hAnsi="Consolas" w:cs="Consolas"/>
                      <w:color w:val="0000FF"/>
                      <w:sz w:val="19"/>
                      <w:szCs w:val="19"/>
                    </w:rPr>
                    <w:t>TO</w:t>
                  </w:r>
                  <w:r>
                    <w:rPr>
                      <w:rFonts w:ascii="Consolas" w:hAnsi="Consolas" w:cs="Consolas"/>
                      <w:color w:val="000000"/>
                      <w:sz w:val="19"/>
                      <w:szCs w:val="19"/>
                    </w:rPr>
                    <w:t xml:space="preserve"> </w:t>
                  </w:r>
                  <w:r w:rsidR="00B83C7A">
                    <w:rPr>
                      <w:rFonts w:ascii="Consolas" w:hAnsi="Consolas" w:cs="Consolas"/>
                      <w:color w:val="000000"/>
                      <w:sz w:val="19"/>
                      <w:szCs w:val="19"/>
                    </w:rPr>
                    <w:t>LabUser</w:t>
                  </w:r>
                </w:p>
              </w:tc>
            </w:tr>
          </w:tbl>
          <w:p w14:paraId="2BCC0D17" w14:textId="1040A893" w:rsidR="00C411E8" w:rsidRPr="0058272B" w:rsidRDefault="00C411E8">
            <w:pPr>
              <w:rPr>
                <w:rFonts w:eastAsia="Segoe UI" w:cs="Segoe UI"/>
              </w:rPr>
            </w:pPr>
          </w:p>
          <w:p w14:paraId="3B596ED2" w14:textId="4802D92C" w:rsidR="00504EB6" w:rsidRPr="0058272B" w:rsidRDefault="00504EB6" w:rsidP="0058272B">
            <w:pPr>
              <w:spacing w:before="120" w:after="120"/>
              <w:textAlignment w:val="baseline"/>
              <w:rPr>
                <w:rFonts w:eastAsia="Segoe UI" w:cs="Segoe UI"/>
                <w:b/>
                <w:bCs/>
              </w:rPr>
            </w:pPr>
          </w:p>
        </w:tc>
        <w:tc>
          <w:tcPr>
            <w:tcW w:w="3607" w:type="dxa"/>
          </w:tcPr>
          <w:p w14:paraId="1DD626B9" w14:textId="33EC28BB" w:rsidR="009F2DD6" w:rsidRDefault="00780BA8" w:rsidP="003311ED">
            <w:pPr>
              <w:rPr>
                <w:noProof/>
              </w:rPr>
            </w:pPr>
            <w:r>
              <w:rPr>
                <w:noProof/>
              </w:rPr>
              <w:t xml:space="preserve"> </w:t>
            </w:r>
            <w:r>
              <w:rPr>
                <w:noProof/>
              </w:rPr>
              <w:drawing>
                <wp:inline distT="0" distB="0" distL="0" distR="0" wp14:anchorId="141D95C5" wp14:editId="6E6EB05B">
                  <wp:extent cx="2171646" cy="1209675"/>
                  <wp:effectExtent l="19050" t="19050" r="1968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77046" cy="1212683"/>
                          </a:xfrm>
                          <a:prstGeom prst="rect">
                            <a:avLst/>
                          </a:prstGeom>
                          <a:ln>
                            <a:solidFill>
                              <a:schemeClr val="bg1">
                                <a:lumMod val="50000"/>
                              </a:schemeClr>
                            </a:solidFill>
                          </a:ln>
                        </pic:spPr>
                      </pic:pic>
                    </a:graphicData>
                  </a:graphic>
                </wp:inline>
              </w:drawing>
            </w:r>
          </w:p>
          <w:p w14:paraId="59AAC5D4" w14:textId="77777777" w:rsidR="003200AF" w:rsidRDefault="009F2DD6" w:rsidP="003311ED">
            <w:pPr>
              <w:rPr>
                <w:b/>
                <w:noProof/>
                <w:color w:val="505050"/>
              </w:rPr>
            </w:pPr>
            <w:r w:rsidRPr="0058272B">
              <w:rPr>
                <w:b/>
                <w:noProof/>
                <w:color w:val="505050"/>
              </w:rPr>
              <w:t>Fig. 3.6</w:t>
            </w:r>
          </w:p>
          <w:p w14:paraId="1198C7F6" w14:textId="77777777" w:rsidR="003200AF" w:rsidRDefault="003200AF" w:rsidP="003311ED">
            <w:pPr>
              <w:rPr>
                <w:b/>
                <w:noProof/>
                <w:color w:val="505050"/>
              </w:rPr>
            </w:pPr>
          </w:p>
          <w:p w14:paraId="2D3BEB48" w14:textId="77777777" w:rsidR="003200AF" w:rsidRDefault="003200AF" w:rsidP="003311ED">
            <w:pPr>
              <w:rPr>
                <w:b/>
                <w:noProof/>
                <w:color w:val="505050"/>
              </w:rPr>
            </w:pPr>
          </w:p>
          <w:p w14:paraId="7833639C" w14:textId="77777777" w:rsidR="003200AF" w:rsidRDefault="003200AF" w:rsidP="003311ED">
            <w:pPr>
              <w:rPr>
                <w:b/>
                <w:noProof/>
                <w:color w:val="505050"/>
              </w:rPr>
            </w:pPr>
            <w:r>
              <w:rPr>
                <w:noProof/>
              </w:rPr>
              <w:drawing>
                <wp:inline distT="0" distB="0" distL="0" distR="0" wp14:anchorId="620614EE" wp14:editId="3943C6EE">
                  <wp:extent cx="2143125" cy="877549"/>
                  <wp:effectExtent l="19050" t="19050" r="952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45610" cy="878567"/>
                          </a:xfrm>
                          <a:prstGeom prst="rect">
                            <a:avLst/>
                          </a:prstGeom>
                          <a:ln>
                            <a:solidFill>
                              <a:schemeClr val="bg1">
                                <a:lumMod val="50000"/>
                              </a:schemeClr>
                            </a:solidFill>
                          </a:ln>
                        </pic:spPr>
                      </pic:pic>
                    </a:graphicData>
                  </a:graphic>
                </wp:inline>
              </w:drawing>
            </w:r>
          </w:p>
          <w:p w14:paraId="6AA30112" w14:textId="05E36C1F" w:rsidR="00504EB6" w:rsidRPr="00504EB6" w:rsidRDefault="003200AF" w:rsidP="003311ED">
            <w:pPr>
              <w:rPr>
                <w:b/>
                <w:noProof/>
                <w:color w:val="505050"/>
              </w:rPr>
            </w:pPr>
            <w:r>
              <w:rPr>
                <w:b/>
                <w:noProof/>
                <w:color w:val="505050"/>
              </w:rPr>
              <w:t>Fig. 3.7</w:t>
            </w:r>
          </w:p>
        </w:tc>
      </w:tr>
      <w:tr w:rsidR="00504EB6" w:rsidRPr="00A87231" w14:paraId="0B8F25AF" w14:textId="77777777" w:rsidTr="0058272B">
        <w:tc>
          <w:tcPr>
            <w:tcW w:w="2340" w:type="dxa"/>
          </w:tcPr>
          <w:p w14:paraId="164B77E0" w14:textId="0342926F" w:rsidR="00504EB6" w:rsidRDefault="00657EA5" w:rsidP="00A145E0">
            <w:pPr>
              <w:pStyle w:val="ListParagraph"/>
              <w:numPr>
                <w:ilvl w:val="0"/>
                <w:numId w:val="33"/>
              </w:numPr>
              <w:spacing w:before="120" w:after="120" w:line="240" w:lineRule="auto"/>
              <w:textAlignment w:val="baseline"/>
              <w:rPr>
                <w:rFonts w:eastAsia="Segoe UI"/>
                <w:sz w:val="24"/>
                <w:szCs w:val="24"/>
              </w:rPr>
            </w:pPr>
            <w:r w:rsidRPr="395EBAF7">
              <w:rPr>
                <w:rFonts w:eastAsia="Segoe UI"/>
                <w:sz w:val="24"/>
                <w:szCs w:val="24"/>
              </w:rPr>
              <w:lastRenderedPageBreak/>
              <w:t>Assign</w:t>
            </w:r>
            <w:r w:rsidR="00504EB6" w:rsidRPr="395EBAF7">
              <w:rPr>
                <w:rFonts w:eastAsia="Segoe UI"/>
                <w:sz w:val="24"/>
                <w:szCs w:val="24"/>
              </w:rPr>
              <w:t xml:space="preserve"> Resource Class.</w:t>
            </w:r>
          </w:p>
        </w:tc>
        <w:tc>
          <w:tcPr>
            <w:tcW w:w="4572" w:type="dxa"/>
          </w:tcPr>
          <w:p w14:paraId="4EDF963F" w14:textId="65880FEA" w:rsidR="003200AF" w:rsidRDefault="003200AF" w:rsidP="0058272B">
            <w:pPr>
              <w:spacing w:before="120" w:after="120"/>
              <w:textAlignment w:val="baseline"/>
              <w:rPr>
                <w:rFonts w:eastAsia="Segoe UI" w:cs="Segoe UI"/>
              </w:rPr>
            </w:pPr>
            <w:r w:rsidRPr="395EBAF7">
              <w:rPr>
                <w:rFonts w:ascii="Segoe Pro" w:eastAsia="Segoe UI" w:hAnsi="Segoe Pro" w:cs="Segoe UI"/>
                <w:color w:val="505050" w:themeColor="text1"/>
              </w:rPr>
              <w:t>Resource Class manages resource allocation for query execution</w:t>
            </w:r>
            <w:r w:rsidR="002E7BA6" w:rsidRPr="395EBAF7">
              <w:rPr>
                <w:rFonts w:ascii="Segoe Pro" w:eastAsia="Segoe UI" w:hAnsi="Segoe Pro" w:cs="Segoe UI"/>
                <w:color w:val="505050" w:themeColor="text1"/>
              </w:rPr>
              <w:t xml:space="preserve"> in SQL Data Warehouse</w:t>
            </w:r>
            <w:r w:rsidRPr="395EBAF7">
              <w:rPr>
                <w:rFonts w:ascii="Segoe Pro" w:eastAsia="Segoe UI" w:hAnsi="Segoe Pro" w:cs="Segoe UI"/>
                <w:color w:val="505050" w:themeColor="text1"/>
              </w:rPr>
              <w:t xml:space="preserve">. </w:t>
            </w:r>
            <w:r w:rsidR="003E61D1" w:rsidRPr="395EBAF7">
              <w:rPr>
                <w:rFonts w:ascii="Segoe Pro" w:eastAsia="Segoe UI" w:hAnsi="Segoe Pro" w:cs="Segoe UI"/>
                <w:color w:val="505050" w:themeColor="text1"/>
              </w:rPr>
              <w:t>Resource Class helps to control memory allocation, CPU cycles and Concurrency Slots given to query.</w:t>
            </w:r>
            <w:r w:rsidR="00AE4E2D" w:rsidRPr="395EBAF7">
              <w:rPr>
                <w:rFonts w:ascii="Segoe Pro" w:eastAsia="Segoe UI" w:hAnsi="Segoe Pro" w:cs="Segoe UI"/>
                <w:color w:val="505050" w:themeColor="text1"/>
              </w:rPr>
              <w:t xml:space="preserve"> </w:t>
            </w:r>
          </w:p>
          <w:p w14:paraId="1C1040F6" w14:textId="13F13CEF" w:rsidR="003E61D1" w:rsidRDefault="395EBAF7" w:rsidP="0058272B">
            <w:pPr>
              <w:spacing w:before="120" w:after="120"/>
              <w:textAlignment w:val="baseline"/>
              <w:rPr>
                <w:rFonts w:eastAsia="Segoe UI" w:cs="Segoe UI"/>
              </w:rPr>
            </w:pPr>
            <w:r w:rsidRPr="395EBAF7">
              <w:rPr>
                <w:rFonts w:ascii="Segoe Pro" w:eastAsia="Segoe UI" w:hAnsi="Segoe Pro" w:cs="Segoe UI"/>
                <w:color w:val="505050" w:themeColor="text1"/>
              </w:rPr>
              <w:t xml:space="preserve">Click </w:t>
            </w:r>
            <w:hyperlink r:id="rId55">
              <w:r w:rsidRPr="395EBAF7">
                <w:rPr>
                  <w:rStyle w:val="Hyperlink"/>
                  <w:rFonts w:ascii="Segoe Pro" w:eastAsia="Segoe UI" w:hAnsi="Segoe Pro" w:cs="Segoe UI"/>
                </w:rPr>
                <w:t>here</w:t>
              </w:r>
            </w:hyperlink>
            <w:r w:rsidRPr="395EBAF7">
              <w:rPr>
                <w:rFonts w:ascii="Segoe Pro" w:eastAsia="Segoe UI" w:hAnsi="Segoe Pro" w:cs="Segoe UI"/>
                <w:color w:val="505050" w:themeColor="text1"/>
              </w:rPr>
              <w:t xml:space="preserve"> to learn more about resource class.</w:t>
            </w:r>
          </w:p>
          <w:p w14:paraId="28BB4F67" w14:textId="00B7A11B" w:rsidR="003E61D1" w:rsidRPr="00514007" w:rsidRDefault="002E7BA6" w:rsidP="0058272B">
            <w:pPr>
              <w:spacing w:before="120" w:after="120"/>
              <w:textAlignment w:val="baseline"/>
              <w:rPr>
                <w:rFonts w:eastAsia="Segoe UI" w:cs="Segoe UI"/>
              </w:rPr>
            </w:pPr>
            <w:r w:rsidRPr="395EBAF7">
              <w:rPr>
                <w:rFonts w:ascii="Segoe Pro" w:eastAsia="Segoe UI" w:hAnsi="Segoe Pro" w:cs="Segoe UI"/>
                <w:color w:val="505050" w:themeColor="text1"/>
              </w:rPr>
              <w:t>To assign resource class to user added in SQL Data Warehouse, execute below statements in</w:t>
            </w:r>
            <w:r w:rsidR="0068314B" w:rsidRPr="395EBAF7">
              <w:rPr>
                <w:rFonts w:ascii="Segoe Pro" w:eastAsia="Segoe UI" w:hAnsi="Segoe Pro" w:cs="Segoe UI"/>
                <w:color w:val="505050" w:themeColor="text1"/>
              </w:rPr>
              <w:t xml:space="preserve"> same</w:t>
            </w:r>
            <w:r w:rsidRPr="395EBAF7">
              <w:rPr>
                <w:rFonts w:ascii="Segoe Pro" w:eastAsia="Segoe UI" w:hAnsi="Segoe Pro" w:cs="Segoe UI"/>
                <w:color w:val="505050" w:themeColor="text1"/>
              </w:rPr>
              <w:t xml:space="preserve"> </w:t>
            </w:r>
            <w:r w:rsidR="0099674F" w:rsidRPr="395EBAF7">
              <w:rPr>
                <w:rFonts w:ascii="Segoe Pro" w:eastAsia="Segoe UI" w:hAnsi="Segoe Pro" w:cs="Segoe UI"/>
                <w:color w:val="505050" w:themeColor="text1"/>
              </w:rPr>
              <w:t xml:space="preserve">query window </w:t>
            </w:r>
            <w:r w:rsidR="00C411E8" w:rsidRPr="395EBAF7">
              <w:rPr>
                <w:rFonts w:ascii="Segoe Pro" w:eastAsia="Segoe UI" w:hAnsi="Segoe Pro" w:cs="Segoe UI"/>
                <w:color w:val="505050" w:themeColor="text1"/>
              </w:rPr>
              <w:t>used for previous step</w:t>
            </w:r>
            <w:r w:rsidR="0068314B" w:rsidRPr="395EBAF7">
              <w:rPr>
                <w:rFonts w:ascii="Segoe Pro" w:eastAsia="Segoe UI" w:hAnsi="Segoe Pro" w:cs="Segoe UI"/>
                <w:color w:val="505050" w:themeColor="text1"/>
              </w:rPr>
              <w:t>.</w:t>
            </w:r>
          </w:p>
          <w:p w14:paraId="09769AB4" w14:textId="77777777" w:rsidR="0099674F" w:rsidRDefault="0099674F" w:rsidP="0058272B">
            <w:pPr>
              <w:rPr>
                <w:rFonts w:eastAsia="Segoe UI" w:cs="Segoe UI"/>
              </w:rPr>
            </w:pPr>
          </w:p>
          <w:p w14:paraId="2619AA55" w14:textId="77777777" w:rsidR="0099674F" w:rsidRPr="00514007" w:rsidRDefault="0099674F" w:rsidP="0058272B">
            <w:pPr>
              <w:ind w:left="720" w:hanging="360"/>
              <w:rPr>
                <w:rFonts w:eastAsia="Segoe UI" w:cs="Segoe UI"/>
              </w:rPr>
            </w:pPr>
          </w:p>
          <w:tbl>
            <w:tblPr>
              <w:tblStyle w:val="TableGrid"/>
              <w:tblW w:w="0" w:type="auto"/>
              <w:tblLayout w:type="fixed"/>
              <w:tblLook w:val="04A0" w:firstRow="1" w:lastRow="0" w:firstColumn="1" w:lastColumn="0" w:noHBand="0" w:noVBand="1"/>
            </w:tblPr>
            <w:tblGrid>
              <w:gridCol w:w="4428"/>
            </w:tblGrid>
            <w:tr w:rsidR="0099674F" w14:paraId="6FF37873" w14:textId="77777777" w:rsidTr="395EBAF7">
              <w:trPr>
                <w:trHeight w:val="332"/>
              </w:trPr>
              <w:tc>
                <w:tcPr>
                  <w:tcW w:w="4428" w:type="dxa"/>
                  <w:tcBorders>
                    <w:top w:val="single" w:sz="4" w:space="0" w:color="808080"/>
                    <w:left w:val="single" w:sz="4" w:space="0" w:color="808080"/>
                    <w:bottom w:val="single" w:sz="4" w:space="0" w:color="808080"/>
                    <w:right w:val="single" w:sz="4" w:space="0" w:color="808080"/>
                  </w:tcBorders>
                  <w:shd w:val="clear" w:color="auto" w:fill="F2F2F2" w:themeFill="background1" w:themeFillShade="F2"/>
                  <w:tcMar>
                    <w:top w:w="72" w:type="dxa"/>
                    <w:left w:w="72" w:type="dxa"/>
                    <w:bottom w:w="72" w:type="dxa"/>
                    <w:right w:w="72" w:type="dxa"/>
                  </w:tcMar>
                </w:tcPr>
                <w:p w14:paraId="41A84889" w14:textId="23169C8B" w:rsidR="0099674F" w:rsidRDefault="0099674F" w:rsidP="0099674F">
                  <w:pPr>
                    <w:rPr>
                      <w:rFonts w:eastAsia="Segoe UI" w:cs="Segoe UI"/>
                    </w:rPr>
                  </w:pP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FF0000"/>
                      <w:sz w:val="19"/>
                      <w:szCs w:val="19"/>
                    </w:rPr>
                    <w:t>'</w:t>
                  </w:r>
                  <w:r w:rsidR="008216E8">
                    <w:rPr>
                      <w:rFonts w:ascii="Consolas" w:hAnsi="Consolas" w:cs="Consolas"/>
                      <w:color w:val="FF0000"/>
                      <w:sz w:val="19"/>
                      <w:szCs w:val="19"/>
                    </w:rPr>
                    <w:t>staticrc20</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'LabUser'</w:t>
                  </w:r>
                  <w:r>
                    <w:rPr>
                      <w:rFonts w:ascii="Consolas" w:hAnsi="Consolas" w:cs="Consolas"/>
                      <w:color w:val="808080"/>
                      <w:sz w:val="19"/>
                      <w:szCs w:val="19"/>
                    </w:rPr>
                    <w:t>;</w:t>
                  </w:r>
                </w:p>
              </w:tc>
            </w:tr>
          </w:tbl>
          <w:p w14:paraId="6A60B4F5" w14:textId="77777777" w:rsidR="0099674F" w:rsidRPr="00F1485A" w:rsidRDefault="0099674F" w:rsidP="0099674F">
            <w:pPr>
              <w:rPr>
                <w:rFonts w:eastAsia="Segoe UI" w:cs="Segoe UI"/>
              </w:rPr>
            </w:pPr>
          </w:p>
          <w:p w14:paraId="68428385" w14:textId="281F9982" w:rsidR="00931308" w:rsidRDefault="0099674F" w:rsidP="0058272B">
            <w:r w:rsidRPr="395EBAF7">
              <w:rPr>
                <w:rFonts w:ascii="Segoe Pro" w:eastAsia="Segoe UI" w:hAnsi="Segoe Pro" w:cs="Segoe UI"/>
                <w:color w:val="505050" w:themeColor="text1"/>
              </w:rPr>
              <w:t>Above statement assigns ‘</w:t>
            </w:r>
            <w:r w:rsidR="008216E8" w:rsidRPr="395EBAF7">
              <w:rPr>
                <w:rFonts w:ascii="Segoe Pro" w:eastAsia="Segoe UI" w:hAnsi="Segoe Pro" w:cs="Segoe UI"/>
                <w:b/>
                <w:color w:val="505050" w:themeColor="text1"/>
              </w:rPr>
              <w:t>staticrc20</w:t>
            </w:r>
            <w:r w:rsidRPr="395EBAF7">
              <w:rPr>
                <w:rFonts w:ascii="Segoe Pro" w:eastAsia="Segoe UI" w:hAnsi="Segoe Pro" w:cs="Segoe UI"/>
                <w:b/>
                <w:color w:val="505050" w:themeColor="text1"/>
              </w:rPr>
              <w:t>’</w:t>
            </w:r>
            <w:r w:rsidRPr="395EBAF7">
              <w:rPr>
                <w:rFonts w:ascii="Segoe Pro" w:eastAsia="Segoe UI" w:hAnsi="Segoe Pro" w:cs="Segoe UI"/>
                <w:color w:val="505050" w:themeColor="text1"/>
              </w:rPr>
              <w:t xml:space="preserve"> resource class to the newly added user.</w:t>
            </w:r>
            <w:r w:rsidR="00BB5D1C" w:rsidRPr="395EBAF7">
              <w:rPr>
                <w:rFonts w:ascii="Segoe Pro" w:eastAsia="Segoe UI" w:hAnsi="Segoe Pro" w:cs="Segoe UI"/>
                <w:color w:val="505050" w:themeColor="text1"/>
              </w:rPr>
              <w:t xml:space="preserve"> This </w:t>
            </w:r>
            <w:r w:rsidR="00B215AD" w:rsidRPr="395EBAF7">
              <w:rPr>
                <w:rFonts w:ascii="Segoe Pro" w:eastAsia="Segoe UI" w:hAnsi="Segoe Pro" w:cs="Segoe UI"/>
                <w:color w:val="505050" w:themeColor="text1"/>
              </w:rPr>
              <w:t>resource class grants</w:t>
            </w:r>
            <w:r w:rsidR="00BB5D1C" w:rsidRPr="395EBAF7">
              <w:rPr>
                <w:rFonts w:ascii="Segoe Pro" w:eastAsia="Segoe UI" w:hAnsi="Segoe Pro" w:cs="Segoe UI"/>
                <w:color w:val="505050" w:themeColor="text1"/>
              </w:rPr>
              <w:t xml:space="preserve"> the user</w:t>
            </w:r>
            <w:r w:rsidR="004D5E33" w:rsidRPr="395EBAF7">
              <w:rPr>
                <w:rFonts w:ascii="Segoe Pro" w:eastAsia="Segoe UI" w:hAnsi="Segoe Pro" w:cs="Segoe UI"/>
                <w:color w:val="505050" w:themeColor="text1"/>
              </w:rPr>
              <w:t>’s queries</w:t>
            </w:r>
            <w:r w:rsidR="00BB5D1C" w:rsidRPr="395EBAF7">
              <w:rPr>
                <w:rFonts w:ascii="Segoe Pro" w:eastAsia="Segoe UI" w:hAnsi="Segoe Pro" w:cs="Segoe UI"/>
                <w:color w:val="505050" w:themeColor="text1"/>
              </w:rPr>
              <w:t xml:space="preserve"> </w:t>
            </w:r>
            <w:r w:rsidR="00B215AD" w:rsidRPr="395EBAF7">
              <w:rPr>
                <w:rFonts w:ascii="Segoe Pro" w:eastAsia="Segoe UI" w:hAnsi="Segoe Pro" w:cs="Segoe UI"/>
                <w:color w:val="505050" w:themeColor="text1"/>
              </w:rPr>
              <w:t>200MB per distribution</w:t>
            </w:r>
            <w:r w:rsidR="004D5E33" w:rsidRPr="395EBAF7">
              <w:rPr>
                <w:rFonts w:ascii="Segoe Pro" w:eastAsia="Segoe UI" w:hAnsi="Segoe Pro" w:cs="Segoe UI"/>
                <w:color w:val="505050" w:themeColor="text1"/>
              </w:rPr>
              <w:t xml:space="preserve">, or </w:t>
            </w:r>
            <w:r w:rsidR="00254F05" w:rsidRPr="395EBAF7">
              <w:rPr>
                <w:rFonts w:ascii="Segoe Pro" w:eastAsia="Segoe UI" w:hAnsi="Segoe Pro" w:cs="Segoe UI"/>
                <w:color w:val="505050" w:themeColor="text1"/>
              </w:rPr>
              <w:t xml:space="preserve"> 12GB system-wide.</w:t>
            </w:r>
          </w:p>
        </w:tc>
        <w:tc>
          <w:tcPr>
            <w:tcW w:w="3607" w:type="dxa"/>
          </w:tcPr>
          <w:p w14:paraId="14491B99" w14:textId="784A25F1" w:rsidR="00504EB6" w:rsidRDefault="00504EB6" w:rsidP="002E3944">
            <w:pPr>
              <w:textAlignment w:val="baseline"/>
              <w:rPr>
                <w:rFonts w:eastAsia="Times New Roman" w:cs="Segoe UI"/>
                <w:noProof/>
                <w:szCs w:val="20"/>
              </w:rPr>
            </w:pPr>
          </w:p>
          <w:p w14:paraId="45F2C64C" w14:textId="4191B27F" w:rsidR="0031377A" w:rsidRDefault="0099674F" w:rsidP="002E3944">
            <w:pPr>
              <w:textAlignment w:val="baseline"/>
              <w:rPr>
                <w:noProof/>
              </w:rPr>
            </w:pPr>
            <w:r>
              <w:rPr>
                <w:noProof/>
              </w:rPr>
              <w:t xml:space="preserve"> </w:t>
            </w:r>
            <w:r>
              <w:rPr>
                <w:noProof/>
              </w:rPr>
              <w:drawing>
                <wp:inline distT="0" distB="0" distL="0" distR="0" wp14:anchorId="27B04970" wp14:editId="0702F469">
                  <wp:extent cx="2171065" cy="518473"/>
                  <wp:effectExtent l="19050" t="19050" r="19685"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73688" cy="519099"/>
                          </a:xfrm>
                          <a:prstGeom prst="rect">
                            <a:avLst/>
                          </a:prstGeom>
                          <a:ln>
                            <a:solidFill>
                              <a:schemeClr val="bg1">
                                <a:lumMod val="50000"/>
                              </a:schemeClr>
                            </a:solidFill>
                          </a:ln>
                        </pic:spPr>
                      </pic:pic>
                    </a:graphicData>
                  </a:graphic>
                </wp:inline>
              </w:drawing>
            </w:r>
          </w:p>
          <w:p w14:paraId="5ABC7987" w14:textId="533756F4" w:rsidR="0099674F" w:rsidRDefault="0099674F" w:rsidP="0058272B">
            <w:pPr>
              <w:rPr>
                <w:rFonts w:eastAsia="Times New Roman" w:cs="Segoe UI"/>
                <w:noProof/>
                <w:szCs w:val="20"/>
              </w:rPr>
            </w:pPr>
            <w:r w:rsidRPr="0058272B">
              <w:rPr>
                <w:b/>
                <w:noProof/>
                <w:color w:val="505050"/>
              </w:rPr>
              <w:t>Fig. 3.8</w:t>
            </w:r>
          </w:p>
        </w:tc>
      </w:tr>
    </w:tbl>
    <w:p w14:paraId="14B8269E" w14:textId="37F640B7" w:rsidR="00FD3D70" w:rsidRDefault="00FD3D70" w:rsidP="003B54FC"/>
    <w:p w14:paraId="1F89C1A1" w14:textId="5F7A3803" w:rsidR="00743A3B" w:rsidRDefault="00FD3D70" w:rsidP="00743A3B">
      <w:r>
        <w:br w:type="page"/>
      </w:r>
    </w:p>
    <w:p w14:paraId="413E4453" w14:textId="77777777" w:rsidR="00C96F75" w:rsidRDefault="00C96F75" w:rsidP="00C96F75">
      <w:pPr>
        <w:rPr>
          <w:rFonts w:ascii="Segoe Pro" w:eastAsia="Times New Roman" w:hAnsi="Segoe Pro" w:cs="Arial"/>
          <w:color w:val="505050" w:themeColor="text1"/>
          <w:szCs w:val="20"/>
          <w:shd w:val="clear" w:color="auto" w:fill="FEFEFE"/>
        </w:rPr>
      </w:pPr>
    </w:p>
    <w:p w14:paraId="0CD001F7" w14:textId="387A081E" w:rsidR="00C96F75" w:rsidRPr="004329FE" w:rsidRDefault="00C96F75" w:rsidP="004329FE">
      <w:pPr>
        <w:pStyle w:val="Heading2"/>
        <w:framePr w:wrap="around"/>
      </w:pPr>
      <w:bookmarkStart w:id="8" w:name="_Toc506839776"/>
      <w:r w:rsidRPr="004329FE">
        <w:t xml:space="preserve">Section </w:t>
      </w:r>
      <w:r w:rsidR="00E70558" w:rsidRPr="004329FE">
        <w:t>4</w:t>
      </w:r>
      <w:r w:rsidRPr="004329FE">
        <w:t>: Load data from Azure Blob Storage into SQL Data Warehouse using PolyBase</w:t>
      </w:r>
      <w:bookmarkEnd w:id="8"/>
    </w:p>
    <w:p w14:paraId="22E82418" w14:textId="45571CEE" w:rsidR="00C96F75" w:rsidRDefault="00C96F75" w:rsidP="00C96F75">
      <w:pPr>
        <w:rPr>
          <w:rFonts w:ascii="Segoe Pro" w:eastAsia="Times New Roman" w:hAnsi="Segoe Pro" w:cs="Arial"/>
          <w:color w:val="505050" w:themeColor="text1"/>
        </w:rPr>
      </w:pPr>
      <w:r w:rsidRPr="395EBAF7">
        <w:rPr>
          <w:rFonts w:ascii="Segoe Pro" w:eastAsia="Times New Roman" w:hAnsi="Segoe Pro" w:cs="Arial"/>
          <w:color w:val="505050" w:themeColor="text1"/>
          <w:shd w:val="clear" w:color="auto" w:fill="FEFEFE"/>
        </w:rPr>
        <w:t xml:space="preserve">PolyBase is a technology that accesses data outside of the database via the </w:t>
      </w:r>
      <w:r w:rsidRPr="395EBAF7">
        <w:rPr>
          <w:rFonts w:ascii="Segoe Pro" w:eastAsia="Times New Roman" w:hAnsi="Segoe Pro" w:cs="Arial"/>
          <w:b/>
          <w:color w:val="505050" w:themeColor="text1"/>
          <w:shd w:val="clear" w:color="auto" w:fill="FEFEFE"/>
        </w:rPr>
        <w:t>t-sql</w:t>
      </w:r>
      <w:r w:rsidRPr="395EBAF7">
        <w:rPr>
          <w:rFonts w:ascii="Segoe Pro" w:eastAsia="Times New Roman" w:hAnsi="Segoe Pro" w:cs="Arial"/>
          <w:color w:val="505050" w:themeColor="text1"/>
          <w:shd w:val="clear" w:color="auto" w:fill="FEFEFE"/>
        </w:rPr>
        <w:t xml:space="preserve"> language. In Azure SQL Data Warehouse, you can import/export</w:t>
      </w:r>
      <w:r w:rsidR="0027785C" w:rsidRPr="395EBAF7">
        <w:rPr>
          <w:rFonts w:ascii="Segoe Pro" w:eastAsia="Times New Roman" w:hAnsi="Segoe Pro" w:cs="Arial"/>
          <w:color w:val="505050" w:themeColor="text1"/>
          <w:shd w:val="clear" w:color="auto" w:fill="FEFEFE"/>
        </w:rPr>
        <w:t>/query</w:t>
      </w:r>
      <w:r w:rsidRPr="395EBAF7">
        <w:rPr>
          <w:rFonts w:ascii="Segoe Pro" w:eastAsia="Times New Roman" w:hAnsi="Segoe Pro" w:cs="Arial"/>
          <w:color w:val="505050" w:themeColor="text1"/>
          <w:shd w:val="clear" w:color="auto" w:fill="FEFEFE"/>
        </w:rPr>
        <w:t xml:space="preserve"> data from Azure Blob Storage and Azure Data Lake Store. Follow steps in this section to learn load data from Azure Blob Storage into SQL Data Warehouse using Polybase.</w:t>
      </w:r>
    </w:p>
    <w:p w14:paraId="3EBD6B82" w14:textId="77777777" w:rsidR="00C96F75" w:rsidRPr="00232078" w:rsidRDefault="00C96F75" w:rsidP="00C96F75">
      <w:pPr>
        <w:rPr>
          <w:b/>
          <w:color w:val="BB141A"/>
        </w:rPr>
      </w:pPr>
    </w:p>
    <w:tbl>
      <w:tblPr>
        <w:tblStyle w:val="TableGrid"/>
        <w:tblW w:w="10368" w:type="dxa"/>
        <w:tblInd w:w="-275" w:type="dxa"/>
        <w:tblBorders>
          <w:top w:val="single" w:sz="4" w:space="0" w:color="969696" w:themeColor="text1" w:themeTint="99"/>
          <w:left w:val="single" w:sz="4" w:space="0" w:color="969696" w:themeColor="text1" w:themeTint="99"/>
          <w:bottom w:val="single" w:sz="4" w:space="0" w:color="969696" w:themeColor="text1" w:themeTint="99"/>
          <w:right w:val="single" w:sz="4" w:space="0" w:color="969696" w:themeColor="text1" w:themeTint="99"/>
          <w:insideH w:val="single" w:sz="4" w:space="0" w:color="969696" w:themeColor="text1" w:themeTint="99"/>
          <w:insideV w:val="single" w:sz="4" w:space="0" w:color="969696" w:themeColor="text1" w:themeTint="99"/>
        </w:tblBorders>
        <w:tblLayout w:type="fixed"/>
        <w:tblCellMar>
          <w:top w:w="72" w:type="dxa"/>
          <w:left w:w="72" w:type="dxa"/>
          <w:bottom w:w="72" w:type="dxa"/>
          <w:right w:w="72" w:type="dxa"/>
        </w:tblCellMar>
        <w:tblLook w:val="04A0" w:firstRow="1" w:lastRow="0" w:firstColumn="1" w:lastColumn="0" w:noHBand="0" w:noVBand="1"/>
      </w:tblPr>
      <w:tblGrid>
        <w:gridCol w:w="2340"/>
        <w:gridCol w:w="4680"/>
        <w:gridCol w:w="3348"/>
      </w:tblGrid>
      <w:tr w:rsidR="00FA6AFC" w:rsidRPr="00740909" w14:paraId="32AAB818" w14:textId="77777777" w:rsidTr="006172AF">
        <w:tc>
          <w:tcPr>
            <w:tcW w:w="2340" w:type="dxa"/>
            <w:shd w:val="clear" w:color="auto" w:fill="BB141A"/>
            <w:vAlign w:val="center"/>
          </w:tcPr>
          <w:p w14:paraId="00196682" w14:textId="77777777" w:rsidR="00FA6AFC" w:rsidRPr="00740909" w:rsidRDefault="00FA6AFC" w:rsidP="001D3AE4">
            <w:pPr>
              <w:pStyle w:val="TableHeader"/>
            </w:pPr>
            <w:r w:rsidRPr="00740909">
              <w:t>Section</w:t>
            </w:r>
          </w:p>
        </w:tc>
        <w:tc>
          <w:tcPr>
            <w:tcW w:w="4680" w:type="dxa"/>
            <w:shd w:val="clear" w:color="auto" w:fill="BB141A"/>
            <w:vAlign w:val="center"/>
          </w:tcPr>
          <w:p w14:paraId="697E477D" w14:textId="77777777" w:rsidR="00FA6AFC" w:rsidRPr="00740909" w:rsidRDefault="00FA6AFC" w:rsidP="001D3AE4">
            <w:pPr>
              <w:pStyle w:val="TableHeader"/>
            </w:pPr>
            <w:r w:rsidRPr="00740909">
              <w:t>Steps</w:t>
            </w:r>
          </w:p>
        </w:tc>
        <w:tc>
          <w:tcPr>
            <w:tcW w:w="3348" w:type="dxa"/>
            <w:shd w:val="clear" w:color="auto" w:fill="BB141A"/>
            <w:vAlign w:val="center"/>
          </w:tcPr>
          <w:p w14:paraId="2C898471" w14:textId="77777777" w:rsidR="00FA6AFC" w:rsidRPr="00740909" w:rsidRDefault="00FA6AFC" w:rsidP="001D3AE4">
            <w:pPr>
              <w:pStyle w:val="TableHeader"/>
            </w:pPr>
            <w:r w:rsidRPr="00740909">
              <w:t>Screen Shot</w:t>
            </w:r>
          </w:p>
        </w:tc>
      </w:tr>
      <w:tr w:rsidR="00FA6AFC" w14:paraId="455C7C2B" w14:textId="77777777" w:rsidTr="006172AF">
        <w:tc>
          <w:tcPr>
            <w:tcW w:w="2340" w:type="dxa"/>
          </w:tcPr>
          <w:p w14:paraId="5A6550C7" w14:textId="77777777" w:rsidR="00FA6AFC" w:rsidRPr="00F14734" w:rsidRDefault="00FA6AFC" w:rsidP="00A145E0">
            <w:pPr>
              <w:pStyle w:val="ListParagraph"/>
              <w:numPr>
                <w:ilvl w:val="0"/>
                <w:numId w:val="34"/>
              </w:numPr>
              <w:spacing w:before="120" w:after="120" w:line="240" w:lineRule="auto"/>
              <w:textAlignment w:val="baseline"/>
              <w:rPr>
                <w:rFonts w:eastAsia="Segoe UI"/>
                <w:sz w:val="24"/>
                <w:szCs w:val="24"/>
              </w:rPr>
            </w:pPr>
            <w:r w:rsidRPr="395EBAF7">
              <w:rPr>
                <w:rFonts w:eastAsia="Segoe UI"/>
                <w:sz w:val="24"/>
                <w:szCs w:val="24"/>
              </w:rPr>
              <w:t>Make connection to SQL Data Warehouse</w:t>
            </w:r>
          </w:p>
        </w:tc>
        <w:tc>
          <w:tcPr>
            <w:tcW w:w="4680" w:type="dxa"/>
          </w:tcPr>
          <w:p w14:paraId="7BD8B6E2" w14:textId="77777777" w:rsidR="00FA6AFC" w:rsidRDefault="00FA6AFC" w:rsidP="00A145E0">
            <w:pPr>
              <w:pStyle w:val="ListParagraph"/>
              <w:numPr>
                <w:ilvl w:val="0"/>
                <w:numId w:val="35"/>
              </w:numPr>
              <w:spacing w:before="120" w:after="120" w:line="240" w:lineRule="auto"/>
              <w:textAlignment w:val="baseline"/>
              <w:rPr>
                <w:rFonts w:cs="Segoe UI"/>
              </w:rPr>
            </w:pPr>
            <w:r>
              <w:rPr>
                <w:rFonts w:cs="Segoe UI"/>
              </w:rPr>
              <w:t xml:space="preserve">Connect to SQL Data Warehouse using Visual Studio by following steps mentioned in </w:t>
            </w:r>
            <w:r w:rsidRPr="000C420C">
              <w:rPr>
                <w:rFonts w:cs="Segoe UI"/>
                <w:b/>
              </w:rPr>
              <w:t>Section 2: Connect to SQL Data Warehouse</w:t>
            </w:r>
            <w:r>
              <w:rPr>
                <w:rFonts w:cs="Segoe UI"/>
              </w:rPr>
              <w:t>.</w:t>
            </w:r>
          </w:p>
          <w:p w14:paraId="43ECFF14" w14:textId="7F6993BE" w:rsidR="00FA6AFC" w:rsidRDefault="00FA6AFC" w:rsidP="0058272B">
            <w:pPr>
              <w:pStyle w:val="ListParagraph"/>
              <w:numPr>
                <w:ilvl w:val="0"/>
                <w:numId w:val="0"/>
              </w:numPr>
              <w:spacing w:before="120" w:after="120" w:line="240" w:lineRule="auto"/>
              <w:ind w:left="360"/>
              <w:textAlignment w:val="baseline"/>
              <w:rPr>
                <w:rFonts w:cs="Segoe UI"/>
              </w:rPr>
            </w:pPr>
            <w:r>
              <w:rPr>
                <w:rFonts w:cs="Segoe UI"/>
              </w:rPr>
              <w:t>Use following properties to make connection:</w:t>
            </w:r>
            <w:r w:rsidR="00061B8F">
              <w:rPr>
                <w:rFonts w:cs="Segoe UI"/>
              </w:rPr>
              <w:t xml:space="preserve"> (Fig. 11.1.1)</w:t>
            </w:r>
          </w:p>
          <w:p w14:paraId="76026938" w14:textId="19CF1CAB" w:rsidR="00FA6AFC" w:rsidRDefault="00FA6AFC" w:rsidP="00E80295">
            <w:pPr>
              <w:rPr>
                <w:rFonts w:ascii="Segoe Pro" w:eastAsia="Times New Roman" w:hAnsi="Segoe Pro" w:cs="Times New Roman"/>
                <w:color w:val="505050" w:themeColor="text1"/>
              </w:rPr>
            </w:pPr>
            <w:r w:rsidRPr="395EBAF7">
              <w:rPr>
                <w:rFonts w:ascii="Segoe Pro" w:eastAsia="Times New Roman" w:hAnsi="Segoe Pro" w:cs="Times New Roman"/>
                <w:b/>
                <w:color w:val="505050" w:themeColor="text1"/>
              </w:rPr>
              <w:t xml:space="preserve">        SQL Server:</w:t>
            </w:r>
            <w:r w:rsidRPr="395EBAF7">
              <w:rPr>
                <w:rFonts w:ascii="Segoe Pro" w:eastAsia="Times New Roman" w:hAnsi="Segoe Pro" w:cs="Times New Roman"/>
                <w:color w:val="505050" w:themeColor="text1"/>
              </w:rPr>
              <w:t xml:space="preserve"> SQL server created for this lab</w:t>
            </w:r>
          </w:p>
          <w:p w14:paraId="558B8A12" w14:textId="2CA32BDF" w:rsidR="00FA6AFC" w:rsidRDefault="00FA6AFC" w:rsidP="00E80295">
            <w:pPr>
              <w:rPr>
                <w:rFonts w:ascii="Segoe Pro" w:eastAsia="Times New Roman" w:hAnsi="Segoe Pro" w:cs="Times New Roman"/>
                <w:color w:val="505050" w:themeColor="text1"/>
              </w:rPr>
            </w:pPr>
            <w:r w:rsidRPr="395EBAF7">
              <w:rPr>
                <w:rFonts w:ascii="Segoe Pro" w:eastAsia="Times New Roman" w:hAnsi="Segoe Pro" w:cs="Times New Roman"/>
                <w:b/>
                <w:color w:val="505050" w:themeColor="text1"/>
              </w:rPr>
              <w:t xml:space="preserve">        Authentication:</w:t>
            </w:r>
            <w:r w:rsidRPr="395EBAF7">
              <w:rPr>
                <w:rFonts w:ascii="Segoe Pro" w:eastAsia="Times New Roman" w:hAnsi="Segoe Pro" w:cs="Times New Roman"/>
                <w:color w:val="505050" w:themeColor="text1"/>
              </w:rPr>
              <w:t xml:space="preserve"> SQL Server Authentication</w:t>
            </w:r>
          </w:p>
          <w:p w14:paraId="5227FB22" w14:textId="10D86613" w:rsidR="00C11126" w:rsidRDefault="00FA6AFC" w:rsidP="00E80295">
            <w:pPr>
              <w:rPr>
                <w:rFonts w:ascii="Segoe Pro" w:eastAsia="Times New Roman" w:hAnsi="Segoe Pro" w:cs="Times New Roman"/>
                <w:color w:val="505050" w:themeColor="text1"/>
              </w:rPr>
            </w:pPr>
            <w:r w:rsidRPr="395EBAF7">
              <w:rPr>
                <w:rFonts w:ascii="Segoe Pro" w:eastAsia="Times New Roman" w:hAnsi="Segoe Pro" w:cs="Times New Roman"/>
                <w:b/>
                <w:color w:val="505050" w:themeColor="text1"/>
              </w:rPr>
              <w:t xml:space="preserve">        Username</w:t>
            </w:r>
            <w:r w:rsidRPr="395EBAF7">
              <w:rPr>
                <w:rFonts w:ascii="Segoe Pro" w:eastAsia="Times New Roman" w:hAnsi="Segoe Pro" w:cs="Times New Roman"/>
                <w:color w:val="505050" w:themeColor="text1"/>
              </w:rPr>
              <w:t xml:space="preserve">: </w:t>
            </w:r>
            <w:r w:rsidR="00C11126" w:rsidRPr="395EBAF7">
              <w:rPr>
                <w:rFonts w:ascii="Segoe Pro" w:eastAsia="Times New Roman" w:hAnsi="Segoe Pro" w:cs="Times New Roman"/>
                <w:color w:val="505050" w:themeColor="text1"/>
              </w:rPr>
              <w:t>LabUserLogin</w:t>
            </w:r>
          </w:p>
          <w:p w14:paraId="51D244CC" w14:textId="1137DB46" w:rsidR="00E80295" w:rsidRPr="00E80295" w:rsidRDefault="00E80295" w:rsidP="00E80295">
            <w:pPr>
              <w:rPr>
                <w:rFonts w:ascii="Segoe Pro" w:eastAsia="Times New Roman" w:hAnsi="Segoe Pro" w:cs="Times New Roman"/>
                <w:color w:val="505050" w:themeColor="text1"/>
              </w:rPr>
            </w:pPr>
            <w:r w:rsidRPr="395EBAF7">
              <w:rPr>
                <w:rFonts w:ascii="Segoe Pro" w:eastAsia="Times New Roman" w:hAnsi="Segoe Pro" w:cs="Times New Roman"/>
                <w:color w:val="505050" w:themeColor="text1"/>
              </w:rPr>
              <w:t xml:space="preserve">        </w:t>
            </w:r>
            <w:r w:rsidRPr="395EBAF7">
              <w:rPr>
                <w:rFonts w:ascii="Segoe Pro" w:eastAsia="Times New Roman" w:hAnsi="Segoe Pro" w:cs="Times New Roman"/>
                <w:b/>
                <w:color w:val="505050" w:themeColor="text1"/>
              </w:rPr>
              <w:t xml:space="preserve">Password: </w:t>
            </w:r>
            <w:r w:rsidR="0017010C">
              <w:rPr>
                <w:rFonts w:ascii="Consolas" w:hAnsi="Consolas" w:cs="Consolas"/>
                <w:color w:val="FF0000"/>
                <w:sz w:val="19"/>
                <w:szCs w:val="19"/>
              </w:rPr>
              <w:t>Str0ng_password</w:t>
            </w:r>
          </w:p>
          <w:p w14:paraId="64568CC5" w14:textId="14904C9D" w:rsidR="00FA6AFC" w:rsidRDefault="00FA6AFC" w:rsidP="00382FA7">
            <w:pPr>
              <w:spacing w:before="120" w:after="120"/>
              <w:ind w:left="376" w:hanging="376"/>
              <w:textAlignment w:val="baseline"/>
              <w:rPr>
                <w:rFonts w:ascii="Segoe Pro" w:eastAsia="Times New Roman" w:hAnsi="Segoe Pro" w:cs="Times New Roman"/>
                <w:color w:val="505050" w:themeColor="text1"/>
              </w:rPr>
            </w:pPr>
            <w:r>
              <w:rPr>
                <w:b/>
              </w:rPr>
              <w:t xml:space="preserve">      </w:t>
            </w:r>
            <w:r w:rsidR="00280236">
              <w:rPr>
                <w:b/>
              </w:rPr>
              <w:t xml:space="preserve"> </w:t>
            </w:r>
            <w:r w:rsidRPr="395EBAF7">
              <w:rPr>
                <w:rFonts w:ascii="Segoe Pro" w:eastAsia="Times New Roman" w:hAnsi="Segoe Pro" w:cs="Times New Roman"/>
                <w:b/>
                <w:color w:val="505050" w:themeColor="text1"/>
              </w:rPr>
              <w:t>Database</w:t>
            </w:r>
            <w:r>
              <w:rPr>
                <w:b/>
              </w:rPr>
              <w:t xml:space="preserve">: </w:t>
            </w:r>
            <w:r w:rsidRPr="395EBAF7">
              <w:rPr>
                <w:rFonts w:ascii="Segoe Pro" w:eastAsia="Times New Roman" w:hAnsi="Segoe Pro" w:cs="Times New Roman"/>
                <w:color w:val="505050" w:themeColor="text1"/>
              </w:rPr>
              <w:t xml:space="preserve">SQL Data Warehouse created for                                                                                                                                                                                                                           this lab (Fig. </w:t>
            </w:r>
            <w:r w:rsidR="00382FA7" w:rsidRPr="395EBAF7">
              <w:rPr>
                <w:rFonts w:ascii="Segoe Pro" w:eastAsia="Times New Roman" w:hAnsi="Segoe Pro" w:cs="Times New Roman"/>
                <w:color w:val="505050" w:themeColor="text1"/>
              </w:rPr>
              <w:t>4.1.1)</w:t>
            </w:r>
          </w:p>
          <w:p w14:paraId="67635088" w14:textId="0AEC660F" w:rsidR="00FA6AFC" w:rsidRPr="000C420C" w:rsidRDefault="00FA6AFC" w:rsidP="00A145E0">
            <w:pPr>
              <w:pStyle w:val="ListParagraph"/>
              <w:numPr>
                <w:ilvl w:val="0"/>
                <w:numId w:val="35"/>
              </w:numPr>
              <w:spacing w:before="120" w:after="120"/>
              <w:textAlignment w:val="baseline"/>
            </w:pPr>
            <w:r>
              <w:t xml:space="preserve">Right click on newly added connection node in </w:t>
            </w:r>
            <w:r w:rsidRPr="000C420C">
              <w:rPr>
                <w:rFonts w:eastAsia="Segoe UI" w:cs="Segoe UI"/>
                <w:b/>
              </w:rPr>
              <w:t>SQL Server</w:t>
            </w:r>
            <w:r>
              <w:rPr>
                <w:rFonts w:eastAsia="Segoe UI" w:cs="Segoe UI"/>
              </w:rPr>
              <w:t xml:space="preserve"> list of </w:t>
            </w:r>
            <w:r w:rsidRPr="000C420C">
              <w:rPr>
                <w:rFonts w:eastAsia="Segoe UI" w:cs="Segoe UI"/>
                <w:b/>
              </w:rPr>
              <w:t>SQL Server Object Explorer</w:t>
            </w:r>
            <w:r>
              <w:rPr>
                <w:rFonts w:eastAsia="Segoe UI" w:cs="Segoe UI"/>
              </w:rPr>
              <w:t xml:space="preserve"> and select </w:t>
            </w:r>
            <w:r w:rsidRPr="000C420C">
              <w:rPr>
                <w:rFonts w:eastAsia="Segoe UI" w:cs="Segoe UI"/>
                <w:b/>
              </w:rPr>
              <w:t>New Query</w:t>
            </w:r>
            <w:r>
              <w:rPr>
                <w:rFonts w:eastAsia="Segoe UI" w:cs="Segoe UI"/>
              </w:rPr>
              <w:t xml:space="preserve"> menu.</w:t>
            </w:r>
            <w:r w:rsidR="00061B8F">
              <w:rPr>
                <w:rFonts w:eastAsia="Segoe UI" w:cs="Segoe UI"/>
              </w:rPr>
              <w:t xml:space="preserve"> (Fig. </w:t>
            </w:r>
            <w:r w:rsidR="00382FA7">
              <w:rPr>
                <w:rFonts w:eastAsia="Segoe UI" w:cs="Segoe UI"/>
              </w:rPr>
              <w:t>4</w:t>
            </w:r>
            <w:r w:rsidR="00061B8F">
              <w:rPr>
                <w:rFonts w:eastAsia="Segoe UI" w:cs="Segoe UI"/>
              </w:rPr>
              <w:t>.1.2)</w:t>
            </w:r>
          </w:p>
          <w:p w14:paraId="681571FB" w14:textId="0CD089FB" w:rsidR="00FA6AFC" w:rsidRPr="000C420C" w:rsidRDefault="00FA6AFC" w:rsidP="00A145E0">
            <w:pPr>
              <w:pStyle w:val="ListParagraph"/>
              <w:numPr>
                <w:ilvl w:val="0"/>
                <w:numId w:val="35"/>
              </w:numPr>
              <w:spacing w:before="120" w:after="120"/>
              <w:textAlignment w:val="baseline"/>
            </w:pPr>
            <w:r>
              <w:rPr>
                <w:rFonts w:eastAsia="Segoe UI" w:cs="Segoe UI"/>
              </w:rPr>
              <w:t xml:space="preserve">Ensure </w:t>
            </w:r>
            <w:r w:rsidRPr="0058272B">
              <w:rPr>
                <w:rFonts w:eastAsia="Segoe UI" w:cs="Segoe UI"/>
                <w:b/>
              </w:rPr>
              <w:t>SQL Data Warehouse</w:t>
            </w:r>
            <w:r>
              <w:rPr>
                <w:rFonts w:eastAsia="Segoe UI" w:cs="Segoe UI"/>
              </w:rPr>
              <w:t xml:space="preserve"> created for this lab is selected for this query window.</w:t>
            </w:r>
            <w:r w:rsidR="00061B8F">
              <w:rPr>
                <w:rFonts w:eastAsia="Segoe UI" w:cs="Segoe UI"/>
              </w:rPr>
              <w:t xml:space="preserve"> (Fig. </w:t>
            </w:r>
            <w:r w:rsidR="00382FA7">
              <w:rPr>
                <w:rFonts w:eastAsia="Segoe UI" w:cs="Segoe UI"/>
              </w:rPr>
              <w:t>4</w:t>
            </w:r>
            <w:r w:rsidR="00061B8F">
              <w:rPr>
                <w:rFonts w:eastAsia="Segoe UI" w:cs="Segoe UI"/>
              </w:rPr>
              <w:t>.1.3)</w:t>
            </w:r>
          </w:p>
        </w:tc>
        <w:tc>
          <w:tcPr>
            <w:tcW w:w="3348" w:type="dxa"/>
          </w:tcPr>
          <w:p w14:paraId="19C29EB3" w14:textId="21C47BC8" w:rsidR="00FA6AFC" w:rsidRDefault="00F8491D" w:rsidP="001D3AE4">
            <w:pPr>
              <w:textAlignment w:val="baseline"/>
              <w:rPr>
                <w:rFonts w:eastAsia="Times New Roman" w:cs="Segoe UI"/>
                <w:szCs w:val="20"/>
              </w:rPr>
            </w:pPr>
            <w:r>
              <w:rPr>
                <w:sz w:val="22"/>
              </w:rPr>
              <w:object w:dxaOrig="3285" w:dyaOrig="2025" w14:anchorId="61E7E8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0.5pt;height:99pt" o:ole="">
                  <v:imagedata r:id="rId57" o:title=""/>
                </v:shape>
                <o:OLEObject Type="Embed" ProgID="PBrush" ShapeID="_x0000_i1025" DrawAspect="Content" ObjectID="_1580581598" r:id="rId58"/>
              </w:object>
            </w:r>
          </w:p>
          <w:p w14:paraId="5A4EFDCF" w14:textId="7B4799C1" w:rsidR="00FA6AFC" w:rsidRPr="002F6563" w:rsidRDefault="00FA6AFC" w:rsidP="001D3AE4">
            <w:pPr>
              <w:textAlignment w:val="baseline"/>
              <w:rPr>
                <w:rFonts w:ascii="Segoe Pro" w:eastAsia="Times New Roman" w:hAnsi="Segoe Pro" w:cs="Times New Roman"/>
                <w:b/>
                <w:color w:val="505050" w:themeColor="text1"/>
              </w:rPr>
            </w:pPr>
            <w:r w:rsidRPr="395EBAF7">
              <w:rPr>
                <w:rFonts w:ascii="Segoe Pro" w:eastAsia="Times New Roman" w:hAnsi="Segoe Pro" w:cs="Times New Roman"/>
                <w:b/>
                <w:color w:val="505050" w:themeColor="text1"/>
              </w:rPr>
              <w:t xml:space="preserve">Fig. </w:t>
            </w:r>
            <w:r w:rsidR="00481EEC" w:rsidRPr="395EBAF7">
              <w:rPr>
                <w:rFonts w:ascii="Segoe Pro" w:eastAsia="Times New Roman" w:hAnsi="Segoe Pro" w:cs="Times New Roman"/>
                <w:b/>
                <w:color w:val="505050" w:themeColor="text1"/>
              </w:rPr>
              <w:t>4</w:t>
            </w:r>
            <w:r w:rsidR="00061B8F" w:rsidRPr="395EBAF7">
              <w:rPr>
                <w:rFonts w:ascii="Segoe Pro" w:eastAsia="Times New Roman" w:hAnsi="Segoe Pro" w:cs="Times New Roman"/>
                <w:b/>
                <w:color w:val="505050" w:themeColor="text1"/>
              </w:rPr>
              <w:t>.1.1</w:t>
            </w:r>
          </w:p>
          <w:p w14:paraId="236BE4AA" w14:textId="77777777" w:rsidR="00FA6AFC" w:rsidRDefault="00FA6AFC" w:rsidP="001D3AE4">
            <w:pPr>
              <w:textAlignment w:val="baseline"/>
              <w:rPr>
                <w:rFonts w:eastAsia="Times New Roman" w:cs="Segoe UI"/>
                <w:szCs w:val="20"/>
              </w:rPr>
            </w:pPr>
          </w:p>
          <w:p w14:paraId="7D3007E6" w14:textId="77777777" w:rsidR="00FA6AFC" w:rsidRDefault="00FA6AFC" w:rsidP="001D3AE4">
            <w:pPr>
              <w:textAlignment w:val="baseline"/>
              <w:rPr>
                <w:rFonts w:eastAsia="Times New Roman" w:cs="Segoe UI"/>
                <w:szCs w:val="20"/>
              </w:rPr>
            </w:pPr>
            <w:r>
              <w:rPr>
                <w:noProof/>
              </w:rPr>
              <w:drawing>
                <wp:inline distT="0" distB="0" distL="0" distR="0" wp14:anchorId="6DE1D056" wp14:editId="0B0255A0">
                  <wp:extent cx="2049137" cy="1181100"/>
                  <wp:effectExtent l="19050" t="19050" r="27940"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51042" cy="1182198"/>
                          </a:xfrm>
                          <a:prstGeom prst="rect">
                            <a:avLst/>
                          </a:prstGeom>
                          <a:ln>
                            <a:solidFill>
                              <a:schemeClr val="bg1">
                                <a:lumMod val="50000"/>
                              </a:schemeClr>
                            </a:solidFill>
                          </a:ln>
                        </pic:spPr>
                      </pic:pic>
                    </a:graphicData>
                  </a:graphic>
                </wp:inline>
              </w:drawing>
            </w:r>
          </w:p>
          <w:p w14:paraId="36AC00F6" w14:textId="0CAC3FEA" w:rsidR="00FA6AFC" w:rsidRDefault="00FA6AFC" w:rsidP="001D3AE4">
            <w:pPr>
              <w:textAlignment w:val="baseline"/>
              <w:rPr>
                <w:rFonts w:ascii="Segoe Pro" w:eastAsia="Times New Roman" w:hAnsi="Segoe Pro" w:cs="Times New Roman"/>
                <w:b/>
                <w:color w:val="505050" w:themeColor="text1"/>
              </w:rPr>
            </w:pPr>
            <w:r w:rsidRPr="395EBAF7">
              <w:rPr>
                <w:rFonts w:ascii="Segoe Pro" w:eastAsia="Times New Roman" w:hAnsi="Segoe Pro" w:cs="Times New Roman"/>
                <w:b/>
                <w:color w:val="505050" w:themeColor="text1"/>
              </w:rPr>
              <w:t xml:space="preserve">Fig. </w:t>
            </w:r>
            <w:r w:rsidR="00481EEC" w:rsidRPr="395EBAF7">
              <w:rPr>
                <w:rFonts w:ascii="Segoe Pro" w:eastAsia="Times New Roman" w:hAnsi="Segoe Pro" w:cs="Times New Roman"/>
                <w:b/>
                <w:color w:val="505050" w:themeColor="text1"/>
              </w:rPr>
              <w:t>4</w:t>
            </w:r>
            <w:r w:rsidRPr="395EBAF7">
              <w:rPr>
                <w:rFonts w:ascii="Segoe Pro" w:eastAsia="Times New Roman" w:hAnsi="Segoe Pro" w:cs="Times New Roman"/>
                <w:b/>
                <w:color w:val="505050" w:themeColor="text1"/>
              </w:rPr>
              <w:t>.1.2</w:t>
            </w:r>
          </w:p>
          <w:p w14:paraId="7FADA153" w14:textId="77777777" w:rsidR="00FA6AFC" w:rsidRPr="002F6563" w:rsidRDefault="00FA6AFC" w:rsidP="001D3AE4">
            <w:pPr>
              <w:textAlignment w:val="baseline"/>
              <w:rPr>
                <w:rFonts w:ascii="Segoe Pro" w:eastAsia="Times New Roman" w:hAnsi="Segoe Pro" w:cs="Times New Roman"/>
                <w:b/>
                <w:color w:val="505050" w:themeColor="text1"/>
                <w:szCs w:val="20"/>
              </w:rPr>
            </w:pPr>
          </w:p>
          <w:p w14:paraId="4312E3B0" w14:textId="77777777" w:rsidR="00FA6AFC" w:rsidRDefault="00FA6AFC" w:rsidP="001D3AE4">
            <w:pPr>
              <w:textAlignment w:val="baseline"/>
              <w:rPr>
                <w:rFonts w:eastAsia="Times New Roman" w:cs="Segoe UI"/>
                <w:szCs w:val="20"/>
              </w:rPr>
            </w:pPr>
            <w:r>
              <w:rPr>
                <w:noProof/>
              </w:rPr>
              <w:drawing>
                <wp:inline distT="0" distB="0" distL="0" distR="0" wp14:anchorId="739BA1A1" wp14:editId="34949AC5">
                  <wp:extent cx="2076450" cy="850248"/>
                  <wp:effectExtent l="19050" t="19050" r="19050" b="266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95190" cy="857922"/>
                          </a:xfrm>
                          <a:prstGeom prst="rect">
                            <a:avLst/>
                          </a:prstGeom>
                          <a:ln>
                            <a:solidFill>
                              <a:schemeClr val="bg1">
                                <a:lumMod val="50000"/>
                              </a:schemeClr>
                            </a:solidFill>
                          </a:ln>
                        </pic:spPr>
                      </pic:pic>
                    </a:graphicData>
                  </a:graphic>
                </wp:inline>
              </w:drawing>
            </w:r>
          </w:p>
          <w:p w14:paraId="46B5BE90" w14:textId="0AC7E0D5" w:rsidR="00FA6AFC" w:rsidRPr="002F6563" w:rsidRDefault="00FA6AFC" w:rsidP="001D3AE4">
            <w:pPr>
              <w:textAlignment w:val="baseline"/>
              <w:rPr>
                <w:rFonts w:ascii="Segoe Pro" w:eastAsia="Times New Roman" w:hAnsi="Segoe Pro" w:cs="Times New Roman"/>
                <w:b/>
                <w:color w:val="505050" w:themeColor="text1"/>
              </w:rPr>
            </w:pPr>
            <w:r w:rsidRPr="395EBAF7">
              <w:rPr>
                <w:rFonts w:ascii="Segoe Pro" w:eastAsia="Times New Roman" w:hAnsi="Segoe Pro" w:cs="Times New Roman"/>
                <w:b/>
                <w:color w:val="505050" w:themeColor="text1"/>
              </w:rPr>
              <w:t xml:space="preserve">Fig. </w:t>
            </w:r>
            <w:r w:rsidR="00481EEC" w:rsidRPr="395EBAF7">
              <w:rPr>
                <w:rFonts w:ascii="Segoe Pro" w:eastAsia="Times New Roman" w:hAnsi="Segoe Pro" w:cs="Times New Roman"/>
                <w:b/>
                <w:color w:val="505050" w:themeColor="text1"/>
              </w:rPr>
              <w:t>4</w:t>
            </w:r>
            <w:r w:rsidRPr="395EBAF7">
              <w:rPr>
                <w:rFonts w:ascii="Segoe Pro" w:eastAsia="Times New Roman" w:hAnsi="Segoe Pro" w:cs="Times New Roman"/>
                <w:b/>
                <w:color w:val="505050" w:themeColor="text1"/>
              </w:rPr>
              <w:t>.1.3</w:t>
            </w:r>
          </w:p>
        </w:tc>
      </w:tr>
      <w:tr w:rsidR="00FA6AFC" w14:paraId="065CB53B" w14:textId="77777777" w:rsidTr="006172AF">
        <w:tc>
          <w:tcPr>
            <w:tcW w:w="2340" w:type="dxa"/>
          </w:tcPr>
          <w:p w14:paraId="08146001" w14:textId="77777777" w:rsidR="00FA6AFC" w:rsidRDefault="00FA6AFC" w:rsidP="00A145E0">
            <w:pPr>
              <w:pStyle w:val="ListParagraph"/>
              <w:numPr>
                <w:ilvl w:val="0"/>
                <w:numId w:val="34"/>
              </w:numPr>
              <w:spacing w:before="120" w:after="120" w:line="240" w:lineRule="auto"/>
              <w:textAlignment w:val="baseline"/>
              <w:rPr>
                <w:rFonts w:eastAsia="Segoe UI"/>
                <w:sz w:val="24"/>
                <w:szCs w:val="24"/>
              </w:rPr>
            </w:pPr>
            <w:r w:rsidRPr="395EBAF7">
              <w:rPr>
                <w:rFonts w:eastAsia="Segoe UI"/>
                <w:sz w:val="24"/>
                <w:szCs w:val="24"/>
              </w:rPr>
              <w:lastRenderedPageBreak/>
              <w:t>Create external data source</w:t>
            </w:r>
          </w:p>
        </w:tc>
        <w:tc>
          <w:tcPr>
            <w:tcW w:w="4680" w:type="dxa"/>
          </w:tcPr>
          <w:p w14:paraId="10B3CCCD" w14:textId="65E8B017" w:rsidR="00FA6AFC" w:rsidRDefault="00FA6AFC" w:rsidP="00A145E0">
            <w:pPr>
              <w:pStyle w:val="ListParagraph"/>
              <w:numPr>
                <w:ilvl w:val="0"/>
                <w:numId w:val="36"/>
              </w:numPr>
              <w:spacing w:before="120" w:after="120" w:line="240" w:lineRule="auto"/>
              <w:textAlignment w:val="baseline"/>
              <w:rPr>
                <w:rFonts w:cs="Segoe UI"/>
              </w:rPr>
            </w:pPr>
            <w:r>
              <w:rPr>
                <w:rFonts w:cs="Segoe UI"/>
              </w:rPr>
              <w:t xml:space="preserve">Execute following statements in query window to create external data source which defines connection details to </w:t>
            </w:r>
            <w:r w:rsidR="00F564FB" w:rsidRPr="00F564FB">
              <w:rPr>
                <w:rFonts w:cs="Segoe UI"/>
              </w:rPr>
              <w:t>the</w:t>
            </w:r>
            <w:r w:rsidR="00F564FB">
              <w:rPr>
                <w:rFonts w:cs="Segoe UI"/>
                <w:b/>
              </w:rPr>
              <w:t xml:space="preserve"> nyc</w:t>
            </w:r>
            <w:r>
              <w:rPr>
                <w:rFonts w:cs="Segoe UI"/>
              </w:rPr>
              <w:t xml:space="preserve"> container of</w:t>
            </w:r>
            <w:r w:rsidR="00F564FB">
              <w:rPr>
                <w:rFonts w:cs="Segoe UI"/>
              </w:rPr>
              <w:t xml:space="preserve"> a public</w:t>
            </w:r>
            <w:r>
              <w:rPr>
                <w:rFonts w:cs="Segoe UI"/>
              </w:rPr>
              <w:t xml:space="preserve"> Azure Storage account.</w:t>
            </w:r>
          </w:p>
          <w:p w14:paraId="5CC47E0E" w14:textId="524CC98E" w:rsidR="00FA6AFC" w:rsidRPr="009370F4" w:rsidRDefault="00FA6AFC" w:rsidP="009370F4">
            <w:pPr>
              <w:spacing w:before="120" w:after="120"/>
              <w:textAlignment w:val="baseline"/>
              <w:rPr>
                <w:rFonts w:cs="Segoe UI"/>
              </w:rPr>
            </w:pP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shd w:val="clear" w:color="auto" w:fill="F2F2F2" w:themeFill="background1" w:themeFillShade="F2"/>
              <w:tblLayout w:type="fixed"/>
              <w:tblLook w:val="04A0" w:firstRow="1" w:lastRow="0" w:firstColumn="1" w:lastColumn="0" w:noHBand="0" w:noVBand="1"/>
            </w:tblPr>
            <w:tblGrid>
              <w:gridCol w:w="4428"/>
            </w:tblGrid>
            <w:tr w:rsidR="00FA6AFC" w14:paraId="015411D9" w14:textId="77777777" w:rsidTr="001D3AE4">
              <w:tc>
                <w:tcPr>
                  <w:tcW w:w="4428" w:type="dxa"/>
                  <w:shd w:val="clear" w:color="auto" w:fill="F2F2F2" w:themeFill="background1" w:themeFillShade="F2"/>
                  <w:tcMar>
                    <w:top w:w="72" w:type="dxa"/>
                    <w:left w:w="72" w:type="dxa"/>
                    <w:bottom w:w="72" w:type="dxa"/>
                    <w:right w:w="72" w:type="dxa"/>
                  </w:tcMar>
                </w:tcPr>
                <w:p w14:paraId="7924D804" w14:textId="37D8E275" w:rsidR="00FA6AFC" w:rsidRDefault="00FA6AFC" w:rsidP="001D3AE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EXTERNAL</w:t>
                  </w:r>
                  <w:r>
                    <w:rPr>
                      <w:rFonts w:ascii="Consolas" w:hAnsi="Consolas" w:cs="Consolas"/>
                      <w:color w:val="000000"/>
                      <w:sz w:val="19"/>
                      <w:szCs w:val="19"/>
                    </w:rPr>
                    <w:t xml:space="preserve"> </w:t>
                  </w:r>
                  <w:r>
                    <w:rPr>
                      <w:rFonts w:ascii="Consolas" w:hAnsi="Consolas" w:cs="Consolas"/>
                      <w:color w:val="0000FF"/>
                      <w:sz w:val="19"/>
                      <w:szCs w:val="19"/>
                    </w:rPr>
                    <w:t>DATA</w:t>
                  </w:r>
                  <w:r>
                    <w:rPr>
                      <w:rFonts w:ascii="Consolas" w:hAnsi="Consolas" w:cs="Consolas"/>
                      <w:color w:val="000000"/>
                      <w:sz w:val="19"/>
                      <w:szCs w:val="19"/>
                    </w:rPr>
                    <w:t xml:space="preserve"> </w:t>
                  </w:r>
                  <w:r>
                    <w:rPr>
                      <w:rFonts w:ascii="Consolas" w:hAnsi="Consolas" w:cs="Consolas"/>
                      <w:color w:val="808080"/>
                      <w:sz w:val="19"/>
                      <w:szCs w:val="19"/>
                    </w:rPr>
                    <w:t>SOURCE</w:t>
                  </w:r>
                  <w:r>
                    <w:rPr>
                      <w:rFonts w:ascii="Consolas" w:hAnsi="Consolas" w:cs="Consolas"/>
                      <w:color w:val="000000"/>
                      <w:sz w:val="19"/>
                      <w:szCs w:val="19"/>
                    </w:rPr>
                    <w:t xml:space="preserve"> </w:t>
                  </w:r>
                  <w:r w:rsidR="0083240D">
                    <w:rPr>
                      <w:rFonts w:ascii="Consolas" w:hAnsi="Consolas" w:cs="Consolas"/>
                      <w:color w:val="000000"/>
                      <w:sz w:val="19"/>
                      <w:szCs w:val="19"/>
                    </w:rPr>
                    <w:t>LabNycStorage</w:t>
                  </w:r>
                </w:p>
                <w:p w14:paraId="1580181A" w14:textId="77777777" w:rsidR="00FA6AFC" w:rsidRDefault="00FA6AFC" w:rsidP="001D3AE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w:t>
                  </w:r>
                </w:p>
                <w:p w14:paraId="6E2960A7" w14:textId="77777777" w:rsidR="00FA6AFC" w:rsidRDefault="00FA6AFC" w:rsidP="001D3AE4">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446DE43F" w14:textId="77777777" w:rsidR="00FA6AFC" w:rsidRDefault="00FA6AFC" w:rsidP="001D3A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TYPE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Hadoop</w:t>
                  </w:r>
                  <w:r>
                    <w:rPr>
                      <w:rFonts w:ascii="Consolas" w:hAnsi="Consolas" w:cs="Consolas"/>
                      <w:color w:val="000000"/>
                      <w:sz w:val="19"/>
                      <w:szCs w:val="19"/>
                    </w:rPr>
                    <w:t xml:space="preserve"> </w:t>
                  </w:r>
                </w:p>
                <w:p w14:paraId="46DA2F36" w14:textId="12C7578C" w:rsidR="00FA6AFC" w:rsidRDefault="00FA6AFC" w:rsidP="001D3AE4">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LOCATION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'wasbs://</w:t>
                  </w:r>
                  <w:r w:rsidR="0083240D">
                    <w:rPr>
                      <w:rFonts w:ascii="Consolas" w:hAnsi="Consolas" w:cs="Consolas"/>
                      <w:color w:val="FF0000"/>
                      <w:sz w:val="19"/>
                      <w:szCs w:val="19"/>
                    </w:rPr>
                    <w:t>nyc</w:t>
                  </w:r>
                  <w:r>
                    <w:rPr>
                      <w:rFonts w:ascii="Consolas" w:hAnsi="Consolas" w:cs="Consolas"/>
                      <w:color w:val="FF0000"/>
                      <w:sz w:val="19"/>
                      <w:szCs w:val="19"/>
                    </w:rPr>
                    <w:t>@</w:t>
                  </w:r>
                  <w:r w:rsidR="009370F4">
                    <w:rPr>
                      <w:rFonts w:ascii="Consolas" w:hAnsi="Consolas" w:cs="Consolas"/>
                      <w:color w:val="FF0000"/>
                      <w:sz w:val="19"/>
                      <w:szCs w:val="19"/>
                    </w:rPr>
                    <w:t>saoa</w:t>
                  </w:r>
                  <w:r>
                    <w:rPr>
                      <w:rFonts w:ascii="Consolas" w:hAnsi="Consolas" w:cs="Consolas"/>
                      <w:color w:val="FF0000"/>
                      <w:sz w:val="19"/>
                      <w:szCs w:val="19"/>
                    </w:rPr>
                    <w:t>.blob.core.windows.net/'</w:t>
                  </w:r>
                </w:p>
                <w:p w14:paraId="3B51FACB" w14:textId="77777777" w:rsidR="00FA6AFC" w:rsidRDefault="00FA6AFC" w:rsidP="001D3AE4">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530EFEDC" w14:textId="77777777" w:rsidR="00FA6AFC" w:rsidRDefault="00FA6AFC" w:rsidP="001D3AE4">
                  <w:pPr>
                    <w:spacing w:before="120" w:after="120"/>
                    <w:textAlignment w:val="baseline"/>
                    <w:rPr>
                      <w:rFonts w:cs="Segoe UI"/>
                    </w:rPr>
                  </w:pPr>
                  <w:r>
                    <w:rPr>
                      <w:rFonts w:ascii="Consolas" w:hAnsi="Consolas" w:cs="Consolas"/>
                      <w:color w:val="0000FF"/>
                      <w:sz w:val="19"/>
                      <w:szCs w:val="19"/>
                    </w:rPr>
                    <w:t>GO</w:t>
                  </w:r>
                </w:p>
              </w:tc>
            </w:tr>
          </w:tbl>
          <w:p w14:paraId="113D4FBB" w14:textId="77777777" w:rsidR="00FA6AFC" w:rsidRPr="00AB1269" w:rsidRDefault="00FA6AFC" w:rsidP="00A145E0">
            <w:pPr>
              <w:pStyle w:val="ListParagraph"/>
              <w:numPr>
                <w:ilvl w:val="0"/>
                <w:numId w:val="40"/>
              </w:numPr>
              <w:spacing w:before="120" w:after="120"/>
              <w:textAlignment w:val="baseline"/>
              <w:rPr>
                <w:rFonts w:cs="Segoe UI"/>
              </w:rPr>
            </w:pPr>
            <w:r w:rsidRPr="00AB1269">
              <w:rPr>
                <w:rFonts w:cs="Segoe UI"/>
              </w:rPr>
              <w:t>TYPE = [ HADOOP | SHARD_MAP_MANAGER | RDBMS | BLOB_STORAGE]</w:t>
            </w:r>
          </w:p>
          <w:p w14:paraId="78287E9D" w14:textId="77777777" w:rsidR="00FA6AFC" w:rsidRDefault="00FA6AFC" w:rsidP="0058272B">
            <w:pPr>
              <w:pStyle w:val="ListParagraph"/>
              <w:numPr>
                <w:ilvl w:val="0"/>
                <w:numId w:val="0"/>
              </w:numPr>
              <w:spacing w:before="120" w:after="120"/>
              <w:ind w:left="720"/>
              <w:textAlignment w:val="baseline"/>
              <w:rPr>
                <w:rFonts w:cs="Segoe UI"/>
              </w:rPr>
            </w:pPr>
            <w:r w:rsidRPr="00AB1269">
              <w:rPr>
                <w:rFonts w:cs="Segoe UI"/>
              </w:rPr>
              <w:t>Specifies the data source type. Use HADOOP when the external data source is Hadoop or Azure Storage blob for Hadoop.</w:t>
            </w:r>
          </w:p>
          <w:p w14:paraId="448E55E4" w14:textId="77777777" w:rsidR="00FA6AFC" w:rsidRPr="00514007" w:rsidRDefault="00FA6AFC" w:rsidP="00A145E0">
            <w:pPr>
              <w:pStyle w:val="ListParagraph"/>
              <w:numPr>
                <w:ilvl w:val="0"/>
                <w:numId w:val="40"/>
              </w:numPr>
              <w:spacing w:before="120" w:after="120"/>
              <w:textAlignment w:val="baseline"/>
              <w:rPr>
                <w:rFonts w:cs="Segoe UI"/>
              </w:rPr>
            </w:pPr>
            <w:r w:rsidRPr="00514007">
              <w:rPr>
                <w:rFonts w:cs="Segoe UI"/>
              </w:rPr>
              <w:t>LOCATION = &lt;location_path&gt;</w:t>
            </w:r>
          </w:p>
          <w:p w14:paraId="2381F002" w14:textId="77777777" w:rsidR="00FA6AFC" w:rsidRPr="00AB1269" w:rsidRDefault="00FA6AFC" w:rsidP="0058272B">
            <w:pPr>
              <w:pStyle w:val="ListParagraph"/>
              <w:numPr>
                <w:ilvl w:val="0"/>
                <w:numId w:val="0"/>
              </w:numPr>
              <w:spacing w:before="120" w:after="120"/>
              <w:ind w:left="720"/>
              <w:textAlignment w:val="baseline"/>
              <w:rPr>
                <w:rFonts w:cs="Segoe UI"/>
              </w:rPr>
            </w:pPr>
            <w:r w:rsidRPr="00AB1269">
              <w:rPr>
                <w:rFonts w:cs="Segoe UI"/>
              </w:rPr>
              <w:t>For Azure blob storage with Hadoop, specifies the URI for connecting to Azure blob storage.</w:t>
            </w:r>
          </w:p>
          <w:p w14:paraId="5981AC43" w14:textId="77777777" w:rsidR="00FA6AFC" w:rsidRDefault="00FA6AFC" w:rsidP="00A145E0">
            <w:pPr>
              <w:pStyle w:val="ListParagraph"/>
              <w:numPr>
                <w:ilvl w:val="0"/>
                <w:numId w:val="40"/>
              </w:numPr>
              <w:spacing w:before="120" w:after="120"/>
              <w:textAlignment w:val="baseline"/>
              <w:rPr>
                <w:rFonts w:cs="Segoe UI"/>
              </w:rPr>
            </w:pPr>
            <w:r w:rsidRPr="00AB1269">
              <w:rPr>
                <w:rFonts w:cs="Segoe UI"/>
              </w:rPr>
              <w:t>LOCATION = 'wasb[s]://container@account_name.blob.core.windows.net'</w:t>
            </w:r>
          </w:p>
          <w:p w14:paraId="4AE150F2" w14:textId="7C8F046A" w:rsidR="009370F4" w:rsidRPr="002F6563" w:rsidRDefault="009370F4" w:rsidP="00A145E0">
            <w:pPr>
              <w:pStyle w:val="ListParagraph"/>
              <w:numPr>
                <w:ilvl w:val="0"/>
                <w:numId w:val="40"/>
              </w:numPr>
              <w:spacing w:before="120" w:after="120"/>
              <w:textAlignment w:val="baseline"/>
              <w:rPr>
                <w:rFonts w:cs="Segoe UI"/>
              </w:rPr>
            </w:pPr>
            <w:r>
              <w:rPr>
                <w:rFonts w:cs="Segoe UI"/>
              </w:rPr>
              <w:t xml:space="preserve">Note that when using </w:t>
            </w:r>
            <w:r w:rsidR="001F1738">
              <w:rPr>
                <w:rFonts w:cs="Segoe UI"/>
              </w:rPr>
              <w:t xml:space="preserve">secured storage (best practice), you will have to create a scoped credential and provide a key for your </w:t>
            </w:r>
            <w:r w:rsidR="0072284E">
              <w:rPr>
                <w:rFonts w:cs="Segoe UI"/>
              </w:rPr>
              <w:t xml:space="preserve">storage account. </w:t>
            </w:r>
          </w:p>
        </w:tc>
        <w:tc>
          <w:tcPr>
            <w:tcW w:w="3348" w:type="dxa"/>
          </w:tcPr>
          <w:p w14:paraId="40EB340C" w14:textId="77777777" w:rsidR="00FA6AFC" w:rsidRDefault="00FA6AFC" w:rsidP="001D3AE4">
            <w:pPr>
              <w:textAlignment w:val="baseline"/>
              <w:rPr>
                <w:b/>
                <w:noProof/>
                <w:color w:val="505050"/>
              </w:rPr>
            </w:pPr>
            <w:r>
              <w:rPr>
                <w:noProof/>
              </w:rPr>
              <w:drawing>
                <wp:inline distT="0" distB="0" distL="0" distR="0" wp14:anchorId="44024604" wp14:editId="2644E81D">
                  <wp:extent cx="2047875" cy="459412"/>
                  <wp:effectExtent l="19050" t="19050" r="9525" b="171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55703" cy="461168"/>
                          </a:xfrm>
                          <a:prstGeom prst="rect">
                            <a:avLst/>
                          </a:prstGeom>
                          <a:ln>
                            <a:solidFill>
                              <a:schemeClr val="bg1">
                                <a:lumMod val="50000"/>
                              </a:schemeClr>
                            </a:solidFill>
                          </a:ln>
                        </pic:spPr>
                      </pic:pic>
                    </a:graphicData>
                  </a:graphic>
                </wp:inline>
              </w:drawing>
            </w:r>
          </w:p>
          <w:p w14:paraId="1A388BED" w14:textId="78D0E9D5" w:rsidR="00FA6AFC" w:rsidRPr="0058272B" w:rsidRDefault="00061B8F" w:rsidP="001D3AE4">
            <w:pPr>
              <w:textAlignment w:val="baseline"/>
              <w:rPr>
                <w:rFonts w:ascii="Segoe Pro" w:eastAsia="Times New Roman" w:hAnsi="Segoe Pro" w:cs="Times New Roman"/>
                <w:b/>
                <w:color w:val="505050" w:themeColor="text1"/>
              </w:rPr>
            </w:pPr>
            <w:r w:rsidRPr="395EBAF7">
              <w:rPr>
                <w:rFonts w:ascii="Segoe Pro" w:eastAsia="Times New Roman" w:hAnsi="Segoe Pro" w:cs="Times New Roman"/>
                <w:b/>
                <w:color w:val="505050" w:themeColor="text1"/>
              </w:rPr>
              <w:t xml:space="preserve">Fig. </w:t>
            </w:r>
            <w:r w:rsidR="00481EEC" w:rsidRPr="395EBAF7">
              <w:rPr>
                <w:rFonts w:ascii="Segoe Pro" w:eastAsia="Times New Roman" w:hAnsi="Segoe Pro" w:cs="Times New Roman"/>
                <w:b/>
                <w:color w:val="505050" w:themeColor="text1"/>
              </w:rPr>
              <w:t>4</w:t>
            </w:r>
            <w:r w:rsidRPr="395EBAF7">
              <w:rPr>
                <w:rFonts w:ascii="Segoe Pro" w:eastAsia="Times New Roman" w:hAnsi="Segoe Pro" w:cs="Times New Roman"/>
                <w:b/>
                <w:color w:val="505050" w:themeColor="text1"/>
              </w:rPr>
              <w:t>.2.1</w:t>
            </w:r>
          </w:p>
        </w:tc>
      </w:tr>
      <w:tr w:rsidR="00FA6AFC" w14:paraId="2905C2BB" w14:textId="77777777" w:rsidTr="006172AF">
        <w:tc>
          <w:tcPr>
            <w:tcW w:w="2340" w:type="dxa"/>
          </w:tcPr>
          <w:p w14:paraId="2DA13967" w14:textId="77777777" w:rsidR="00FA6AFC" w:rsidRDefault="00FA6AFC" w:rsidP="00A145E0">
            <w:pPr>
              <w:pStyle w:val="ListParagraph"/>
              <w:numPr>
                <w:ilvl w:val="0"/>
                <w:numId w:val="34"/>
              </w:numPr>
              <w:spacing w:before="120" w:after="120" w:line="240" w:lineRule="auto"/>
              <w:textAlignment w:val="baseline"/>
              <w:rPr>
                <w:rFonts w:eastAsia="Segoe UI"/>
                <w:sz w:val="24"/>
                <w:szCs w:val="24"/>
              </w:rPr>
            </w:pPr>
            <w:r w:rsidRPr="395EBAF7">
              <w:rPr>
                <w:rFonts w:eastAsia="Segoe UI"/>
                <w:sz w:val="24"/>
                <w:szCs w:val="24"/>
              </w:rPr>
              <w:lastRenderedPageBreak/>
              <w:t>Define external file format</w:t>
            </w:r>
          </w:p>
        </w:tc>
        <w:tc>
          <w:tcPr>
            <w:tcW w:w="4680" w:type="dxa"/>
          </w:tcPr>
          <w:p w14:paraId="1D23FB43" w14:textId="77777777" w:rsidR="00FA6AFC" w:rsidRDefault="00FA6AFC" w:rsidP="00A145E0">
            <w:pPr>
              <w:pStyle w:val="ListParagraph"/>
              <w:numPr>
                <w:ilvl w:val="0"/>
                <w:numId w:val="37"/>
              </w:numPr>
              <w:spacing w:before="120" w:after="120" w:line="240" w:lineRule="auto"/>
              <w:textAlignment w:val="baseline"/>
              <w:rPr>
                <w:rFonts w:cs="Segoe UI"/>
              </w:rPr>
            </w:pPr>
            <w:r>
              <w:rPr>
                <w:rFonts w:cs="Segoe UI"/>
              </w:rPr>
              <w:t>Definition of external file format helps Data Warehouse to understand format of external file to be loaded. It defines field terminator, string delimiter and date field format. These properties helps to capture fields inside file.</w:t>
            </w:r>
          </w:p>
          <w:p w14:paraId="086B00D3" w14:textId="77777777" w:rsidR="00FA6AFC" w:rsidRPr="008C3559" w:rsidRDefault="00FA6AFC" w:rsidP="00A145E0">
            <w:pPr>
              <w:pStyle w:val="ListParagraph"/>
              <w:numPr>
                <w:ilvl w:val="0"/>
                <w:numId w:val="37"/>
              </w:numPr>
              <w:spacing w:before="120" w:after="120" w:line="240" w:lineRule="auto"/>
              <w:textAlignment w:val="baseline"/>
              <w:rPr>
                <w:rFonts w:cs="Segoe UI"/>
              </w:rPr>
            </w:pPr>
            <w:r>
              <w:rPr>
                <w:rFonts w:cs="Segoe UI"/>
              </w:rPr>
              <w:t xml:space="preserve">Clear query window and execute following statements in it to define external file format. </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shd w:val="clear" w:color="auto" w:fill="F2F2F2" w:themeFill="background1" w:themeFillShade="F2"/>
              <w:tblLayout w:type="fixed"/>
              <w:tblLook w:val="04A0" w:firstRow="1" w:lastRow="0" w:firstColumn="1" w:lastColumn="0" w:noHBand="0" w:noVBand="1"/>
            </w:tblPr>
            <w:tblGrid>
              <w:gridCol w:w="4428"/>
            </w:tblGrid>
            <w:tr w:rsidR="00FA6AFC" w:rsidRPr="001134AE" w14:paraId="2C824F4A" w14:textId="77777777" w:rsidTr="001D3AE4">
              <w:tc>
                <w:tcPr>
                  <w:tcW w:w="4428" w:type="dxa"/>
                  <w:shd w:val="clear" w:color="auto" w:fill="F2F2F2" w:themeFill="background1" w:themeFillShade="F2"/>
                  <w:tcMar>
                    <w:top w:w="72" w:type="dxa"/>
                    <w:left w:w="72" w:type="dxa"/>
                    <w:bottom w:w="72" w:type="dxa"/>
                    <w:right w:w="72" w:type="dxa"/>
                  </w:tcMar>
                </w:tcPr>
                <w:p w14:paraId="1B20F1EA" w14:textId="77777777" w:rsidR="006172AF" w:rsidRDefault="006172AF" w:rsidP="006172A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EXTERNAL</w:t>
                  </w:r>
                  <w:r>
                    <w:rPr>
                      <w:rFonts w:ascii="Consolas" w:hAnsi="Consolas" w:cs="Consolas"/>
                      <w:color w:val="000000"/>
                      <w:sz w:val="19"/>
                      <w:szCs w:val="19"/>
                    </w:rPr>
                    <w:t xml:space="preserve"> </w:t>
                  </w:r>
                  <w:r>
                    <w:rPr>
                      <w:rFonts w:ascii="Consolas" w:hAnsi="Consolas" w:cs="Consolas"/>
                      <w:color w:val="0000FF"/>
                      <w:sz w:val="19"/>
                      <w:szCs w:val="19"/>
                    </w:rPr>
                    <w:t>FILE</w:t>
                  </w:r>
                  <w:r>
                    <w:rPr>
                      <w:rFonts w:ascii="Consolas" w:hAnsi="Consolas" w:cs="Consolas"/>
                      <w:color w:val="000000"/>
                      <w:sz w:val="19"/>
                      <w:szCs w:val="19"/>
                    </w:rPr>
                    <w:t xml:space="preserve"> </w:t>
                  </w:r>
                  <w:r>
                    <w:rPr>
                      <w:rFonts w:ascii="Consolas" w:hAnsi="Consolas" w:cs="Consolas"/>
                      <w:color w:val="FF00FF"/>
                      <w:sz w:val="19"/>
                      <w:szCs w:val="19"/>
                    </w:rPr>
                    <w:t>FORMAT</w:t>
                  </w:r>
                  <w:r>
                    <w:rPr>
                      <w:rFonts w:ascii="Consolas" w:hAnsi="Consolas" w:cs="Consolas"/>
                      <w:color w:val="000000"/>
                      <w:sz w:val="19"/>
                      <w:szCs w:val="19"/>
                    </w:rPr>
                    <w:t xml:space="preserve"> compressedcsv</w:t>
                  </w:r>
                </w:p>
                <w:p w14:paraId="59ED5035" w14:textId="77777777" w:rsidR="006172AF" w:rsidRDefault="006172AF" w:rsidP="006172A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w:t>
                  </w:r>
                </w:p>
                <w:p w14:paraId="002AF5EC" w14:textId="77777777" w:rsidR="006172AF" w:rsidRDefault="006172AF" w:rsidP="006172A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FORMAT_TYPE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DELIMITEDTEXT</w:t>
                  </w:r>
                </w:p>
                <w:p w14:paraId="0B290B18" w14:textId="77777777" w:rsidR="006172AF" w:rsidRDefault="006172AF" w:rsidP="006172A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FORMAT_OPTIONS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FIELD_TERMINATOR</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409B5F94" w14:textId="77777777" w:rsidR="006172AF" w:rsidRDefault="006172AF" w:rsidP="006172A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STRING_DELIMITER</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23AE7A0A" w14:textId="77777777" w:rsidR="006172AF" w:rsidRDefault="006172AF" w:rsidP="006172A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DATE_FORMAT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778C8E8C" w14:textId="77777777" w:rsidR="006172AF" w:rsidRDefault="006172AF" w:rsidP="006172A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645848C" w14:textId="77777777" w:rsidR="006172AF" w:rsidRDefault="006172AF" w:rsidP="006172A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DATA_COMPRESSION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'org.apache.hadoop.io.compress.GzipCodec'</w:t>
                  </w:r>
                  <w:r>
                    <w:rPr>
                      <w:rFonts w:ascii="Consolas" w:hAnsi="Consolas" w:cs="Consolas"/>
                      <w:color w:val="000000"/>
                      <w:sz w:val="19"/>
                      <w:szCs w:val="19"/>
                    </w:rPr>
                    <w:t xml:space="preserve"> </w:t>
                  </w:r>
                </w:p>
                <w:p w14:paraId="13FADA16" w14:textId="77777777" w:rsidR="006172AF" w:rsidRDefault="006172AF" w:rsidP="006172A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601D742B" w14:textId="77777777" w:rsidR="006172AF" w:rsidRDefault="006172AF" w:rsidP="006172AF">
                  <w:pPr>
                    <w:autoSpaceDE w:val="0"/>
                    <w:autoSpaceDN w:val="0"/>
                    <w:adjustRightInd w:val="0"/>
                    <w:rPr>
                      <w:rFonts w:cs="Segoe UI"/>
                      <w:sz w:val="18"/>
                      <w:szCs w:val="18"/>
                    </w:rPr>
                  </w:pPr>
                  <w:r>
                    <w:rPr>
                      <w:rFonts w:ascii="Consolas" w:hAnsi="Consolas" w:cs="Consolas"/>
                      <w:color w:val="0000FF"/>
                      <w:sz w:val="19"/>
                      <w:szCs w:val="19"/>
                    </w:rPr>
                    <w:t>GO</w:t>
                  </w:r>
                </w:p>
                <w:p w14:paraId="38479094" w14:textId="17CE6AAD" w:rsidR="008B2DB6" w:rsidRPr="001134AE" w:rsidRDefault="008B2DB6" w:rsidP="006172AF">
                  <w:pPr>
                    <w:autoSpaceDE w:val="0"/>
                    <w:autoSpaceDN w:val="0"/>
                    <w:adjustRightInd w:val="0"/>
                    <w:rPr>
                      <w:rFonts w:cs="Segoe UI"/>
                      <w:sz w:val="18"/>
                    </w:rPr>
                  </w:pPr>
                </w:p>
              </w:tc>
            </w:tr>
          </w:tbl>
          <w:p w14:paraId="1E289557" w14:textId="77777777" w:rsidR="00FA6AFC" w:rsidRPr="00AB1269" w:rsidRDefault="00FA6AFC" w:rsidP="00A145E0">
            <w:pPr>
              <w:pStyle w:val="ListParagraph"/>
              <w:numPr>
                <w:ilvl w:val="0"/>
                <w:numId w:val="40"/>
              </w:numPr>
              <w:spacing w:before="120" w:after="120"/>
              <w:textAlignment w:val="baseline"/>
              <w:rPr>
                <w:rFonts w:cs="Segoe UI"/>
              </w:rPr>
            </w:pPr>
            <w:r w:rsidRPr="00232078">
              <w:rPr>
                <w:rFonts w:cs="Segoe UI"/>
                <w:b/>
              </w:rPr>
              <w:t>FIELD_TERMINATOR</w:t>
            </w:r>
            <w:r w:rsidRPr="00AB1269">
              <w:rPr>
                <w:rFonts w:cs="Segoe UI"/>
              </w:rPr>
              <w:t xml:space="preserve"> = field_terminator</w:t>
            </w:r>
          </w:p>
          <w:p w14:paraId="15F5DAB6" w14:textId="77777777" w:rsidR="00FA6AFC" w:rsidRDefault="00FA6AFC" w:rsidP="0058272B">
            <w:pPr>
              <w:pStyle w:val="ListParagraph"/>
              <w:numPr>
                <w:ilvl w:val="0"/>
                <w:numId w:val="0"/>
              </w:numPr>
              <w:spacing w:before="120" w:after="120"/>
              <w:ind w:left="720"/>
              <w:textAlignment w:val="baseline"/>
              <w:rPr>
                <w:rFonts w:cs="Segoe UI"/>
              </w:rPr>
            </w:pPr>
            <w:r w:rsidRPr="00AB1269">
              <w:rPr>
                <w:rFonts w:cs="Segoe UI"/>
              </w:rPr>
              <w:t>Applies only to delimited text files. This specifies one or more characters that mark the end of each field (column) in the text-delimited file.</w:t>
            </w:r>
            <w:r>
              <w:rPr>
                <w:rFonts w:cs="Segoe UI"/>
              </w:rPr>
              <w:t xml:space="preserve"> External file used for this lab has comma (,) as text delimiter</w:t>
            </w:r>
          </w:p>
          <w:p w14:paraId="13D44320" w14:textId="77777777" w:rsidR="00FA6AFC" w:rsidRPr="0058272B" w:rsidRDefault="00FA6AFC" w:rsidP="00A145E0">
            <w:pPr>
              <w:pStyle w:val="ListParagraph"/>
              <w:numPr>
                <w:ilvl w:val="0"/>
                <w:numId w:val="40"/>
              </w:numPr>
              <w:spacing w:before="120" w:after="120"/>
              <w:textAlignment w:val="baseline"/>
              <w:rPr>
                <w:rFonts w:cs="Segoe UI"/>
              </w:rPr>
            </w:pPr>
            <w:r w:rsidRPr="00514007">
              <w:rPr>
                <w:rFonts w:cs="Segoe UI"/>
                <w:b/>
              </w:rPr>
              <w:t>STRING_DELIMITER</w:t>
            </w:r>
            <w:r w:rsidRPr="0058272B">
              <w:rPr>
                <w:rFonts w:cs="Segoe UI"/>
              </w:rPr>
              <w:t xml:space="preserve"> = string_delimiter</w:t>
            </w:r>
          </w:p>
          <w:p w14:paraId="511FCF48" w14:textId="77777777" w:rsidR="00FA6AFC" w:rsidRDefault="00FA6AFC" w:rsidP="0058272B">
            <w:pPr>
              <w:pStyle w:val="ListParagraph"/>
              <w:numPr>
                <w:ilvl w:val="0"/>
                <w:numId w:val="0"/>
              </w:numPr>
              <w:spacing w:before="120" w:after="120"/>
              <w:ind w:left="720"/>
              <w:textAlignment w:val="baseline"/>
              <w:rPr>
                <w:rFonts w:cs="Segoe UI"/>
              </w:rPr>
            </w:pPr>
            <w:r w:rsidRPr="00232078">
              <w:rPr>
                <w:rFonts w:cs="Segoe UI"/>
              </w:rPr>
              <w:t>Specifies the field terminator for data of type string in the text-delimited file.</w:t>
            </w:r>
          </w:p>
          <w:p w14:paraId="4C5FE0E3" w14:textId="77777777" w:rsidR="00FA6AFC" w:rsidRPr="00232078" w:rsidRDefault="00FA6AFC" w:rsidP="00A145E0">
            <w:pPr>
              <w:pStyle w:val="ListParagraph"/>
              <w:numPr>
                <w:ilvl w:val="0"/>
                <w:numId w:val="40"/>
              </w:numPr>
              <w:spacing w:before="120" w:after="120"/>
              <w:textAlignment w:val="baseline"/>
              <w:rPr>
                <w:rFonts w:cs="Segoe UI"/>
              </w:rPr>
            </w:pPr>
            <w:r w:rsidRPr="00232078">
              <w:rPr>
                <w:rFonts w:cs="Segoe UI"/>
                <w:b/>
              </w:rPr>
              <w:t>DATE_FORMAT</w:t>
            </w:r>
            <w:r w:rsidRPr="00232078">
              <w:rPr>
                <w:rFonts w:cs="Segoe UI"/>
              </w:rPr>
              <w:t xml:space="preserve"> = datetime_format</w:t>
            </w:r>
          </w:p>
          <w:p w14:paraId="1543353E" w14:textId="77777777" w:rsidR="00FA6AFC" w:rsidRDefault="00FA6AFC" w:rsidP="0058272B">
            <w:pPr>
              <w:pStyle w:val="ListParagraph"/>
              <w:numPr>
                <w:ilvl w:val="0"/>
                <w:numId w:val="0"/>
              </w:numPr>
              <w:spacing w:before="120" w:after="120"/>
              <w:ind w:left="720"/>
              <w:textAlignment w:val="baseline"/>
              <w:rPr>
                <w:rFonts w:cs="Segoe UI"/>
              </w:rPr>
            </w:pPr>
            <w:r w:rsidRPr="00232078">
              <w:rPr>
                <w:rFonts w:cs="Segoe UI"/>
              </w:rPr>
              <w:t>Specifies a custom format for all date and time data that might appear in a delimited text file.</w:t>
            </w:r>
          </w:p>
          <w:p w14:paraId="63892053" w14:textId="77777777" w:rsidR="00FA6AFC" w:rsidRDefault="00B1405F" w:rsidP="0058272B">
            <w:pPr>
              <w:pStyle w:val="ListParagraph"/>
              <w:numPr>
                <w:ilvl w:val="0"/>
                <w:numId w:val="0"/>
              </w:numPr>
              <w:spacing w:before="120" w:after="120"/>
              <w:ind w:left="720"/>
              <w:textAlignment w:val="baseline"/>
              <w:rPr>
                <w:rFonts w:cs="Segoe UI"/>
              </w:rPr>
            </w:pPr>
            <w:r>
              <w:rPr>
                <w:rFonts w:cs="Segoe UI"/>
              </w:rPr>
              <w:t>When the DATE_FORMAT is empty or an empty string, Poly</w:t>
            </w:r>
            <w:r w:rsidR="009D592B">
              <w:rPr>
                <w:rFonts w:cs="Segoe UI"/>
              </w:rPr>
              <w:t>B</w:t>
            </w:r>
            <w:r>
              <w:rPr>
                <w:rFonts w:cs="Segoe UI"/>
              </w:rPr>
              <w:t xml:space="preserve">ase will use several default </w:t>
            </w:r>
            <w:r w:rsidR="001A0377">
              <w:rPr>
                <w:rFonts w:cs="Segoe UI"/>
              </w:rPr>
              <w:t xml:space="preserve">formats. </w:t>
            </w:r>
          </w:p>
          <w:p w14:paraId="2DAE7BC3" w14:textId="23127953" w:rsidR="00D232E4" w:rsidRDefault="00D232E4" w:rsidP="00A145E0">
            <w:pPr>
              <w:pStyle w:val="ListParagraph"/>
              <w:numPr>
                <w:ilvl w:val="0"/>
                <w:numId w:val="40"/>
              </w:numPr>
              <w:spacing w:before="120" w:after="120"/>
              <w:textAlignment w:val="baseline"/>
              <w:rPr>
                <w:rFonts w:cs="Segoe UI"/>
              </w:rPr>
            </w:pPr>
            <w:r w:rsidRPr="00232078">
              <w:rPr>
                <w:rFonts w:cs="Segoe UI"/>
                <w:b/>
              </w:rPr>
              <w:t>DAT</w:t>
            </w:r>
            <w:r w:rsidR="00C416C0">
              <w:rPr>
                <w:rFonts w:cs="Segoe UI"/>
                <w:b/>
              </w:rPr>
              <w:t>A</w:t>
            </w:r>
            <w:r w:rsidRPr="00232078">
              <w:rPr>
                <w:rFonts w:cs="Segoe UI"/>
                <w:b/>
              </w:rPr>
              <w:t>_</w:t>
            </w:r>
            <w:r w:rsidR="00C50250">
              <w:rPr>
                <w:rFonts w:cs="Segoe UI"/>
                <w:b/>
              </w:rPr>
              <w:t>COMPRESSION</w:t>
            </w:r>
            <w:r w:rsidRPr="00232078">
              <w:rPr>
                <w:rFonts w:cs="Segoe UI"/>
              </w:rPr>
              <w:t xml:space="preserve"> = </w:t>
            </w:r>
            <w:r w:rsidR="009D7BA7">
              <w:rPr>
                <w:rFonts w:cs="Segoe UI"/>
              </w:rPr>
              <w:t>data_compression_method</w:t>
            </w:r>
            <w:r w:rsidR="00372258">
              <w:rPr>
                <w:rFonts w:cs="Segoe UI"/>
              </w:rPr>
              <w:t xml:space="preserve"> </w:t>
            </w:r>
          </w:p>
          <w:p w14:paraId="454F5407" w14:textId="31CBE671" w:rsidR="00372258" w:rsidRPr="00372258" w:rsidRDefault="00372258" w:rsidP="00372258">
            <w:pPr>
              <w:pStyle w:val="ListParagraph"/>
              <w:numPr>
                <w:ilvl w:val="0"/>
                <w:numId w:val="0"/>
              </w:numPr>
              <w:spacing w:before="120" w:after="120"/>
              <w:ind w:left="720"/>
              <w:textAlignment w:val="baseline"/>
              <w:rPr>
                <w:rFonts w:cs="Segoe UI"/>
              </w:rPr>
            </w:pPr>
            <w:r>
              <w:rPr>
                <w:rFonts w:cs="Segoe UI"/>
              </w:rPr>
              <w:t>Specifies the method with which data was compressed</w:t>
            </w:r>
            <w:r w:rsidR="007D4438">
              <w:rPr>
                <w:rFonts w:cs="Segoe UI"/>
              </w:rPr>
              <w:t>.</w:t>
            </w:r>
            <w:r w:rsidR="00EB63BA">
              <w:rPr>
                <w:rFonts w:cs="Segoe UI"/>
              </w:rPr>
              <w:t xml:space="preserve"> If this value is not specified, PolyBase will assume the data is uncompressed. This option is necessary for loading compressed data formats.</w:t>
            </w:r>
          </w:p>
          <w:p w14:paraId="4E5E37A8" w14:textId="44A4060E" w:rsidR="00D232E4" w:rsidRPr="00C95A96" w:rsidRDefault="00D232E4" w:rsidP="00A77A12">
            <w:pPr>
              <w:pStyle w:val="ListParagraph"/>
              <w:numPr>
                <w:ilvl w:val="0"/>
                <w:numId w:val="0"/>
              </w:numPr>
              <w:spacing w:before="120" w:after="120"/>
              <w:ind w:left="720"/>
              <w:textAlignment w:val="baseline"/>
              <w:rPr>
                <w:rFonts w:cs="Segoe UI"/>
              </w:rPr>
            </w:pPr>
          </w:p>
        </w:tc>
        <w:tc>
          <w:tcPr>
            <w:tcW w:w="3348" w:type="dxa"/>
          </w:tcPr>
          <w:p w14:paraId="0F8A0159" w14:textId="77777777" w:rsidR="00FA6AFC" w:rsidRDefault="00FA6AFC" w:rsidP="001D3AE4">
            <w:pPr>
              <w:textAlignment w:val="baseline"/>
              <w:rPr>
                <w:noProof/>
              </w:rPr>
            </w:pPr>
          </w:p>
          <w:p w14:paraId="3A043805" w14:textId="2800CE45" w:rsidR="00FA6AFC" w:rsidRDefault="00E41BC3" w:rsidP="001D3AE4">
            <w:pPr>
              <w:textAlignment w:val="baseline"/>
              <w:rPr>
                <w:noProof/>
              </w:rPr>
            </w:pPr>
            <w:r>
              <w:rPr>
                <w:noProof/>
              </w:rPr>
              <w:drawing>
                <wp:inline distT="0" distB="0" distL="0" distR="0" wp14:anchorId="41F5EB2F" wp14:editId="124C33CF">
                  <wp:extent cx="2034540" cy="158559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34540" cy="1585595"/>
                          </a:xfrm>
                          <a:prstGeom prst="rect">
                            <a:avLst/>
                          </a:prstGeom>
                        </pic:spPr>
                      </pic:pic>
                    </a:graphicData>
                  </a:graphic>
                </wp:inline>
              </w:drawing>
            </w:r>
          </w:p>
          <w:p w14:paraId="3C627A97" w14:textId="17452313" w:rsidR="00061B8F" w:rsidRPr="0058272B" w:rsidRDefault="00061B8F" w:rsidP="001D3AE4">
            <w:pPr>
              <w:textAlignment w:val="baseline"/>
              <w:rPr>
                <w:rFonts w:ascii="Segoe Pro" w:eastAsia="Times New Roman" w:hAnsi="Segoe Pro" w:cs="Times New Roman"/>
                <w:b/>
                <w:color w:val="505050" w:themeColor="text1"/>
              </w:rPr>
            </w:pPr>
            <w:r w:rsidRPr="395EBAF7">
              <w:rPr>
                <w:rFonts w:ascii="Segoe Pro" w:eastAsia="Times New Roman" w:hAnsi="Segoe Pro" w:cs="Times New Roman"/>
                <w:b/>
                <w:color w:val="505050" w:themeColor="text1"/>
              </w:rPr>
              <w:t xml:space="preserve">Fig. </w:t>
            </w:r>
            <w:r w:rsidR="00481EEC" w:rsidRPr="395EBAF7">
              <w:rPr>
                <w:rFonts w:ascii="Segoe Pro" w:eastAsia="Times New Roman" w:hAnsi="Segoe Pro" w:cs="Times New Roman"/>
                <w:b/>
                <w:color w:val="505050" w:themeColor="text1"/>
              </w:rPr>
              <w:t>4</w:t>
            </w:r>
            <w:r w:rsidRPr="395EBAF7">
              <w:rPr>
                <w:rFonts w:ascii="Segoe Pro" w:eastAsia="Times New Roman" w:hAnsi="Segoe Pro" w:cs="Times New Roman"/>
                <w:b/>
                <w:color w:val="505050" w:themeColor="text1"/>
              </w:rPr>
              <w:t>.3.1</w:t>
            </w:r>
          </w:p>
        </w:tc>
      </w:tr>
      <w:tr w:rsidR="00FA6AFC" w14:paraId="6D7649B1" w14:textId="77777777" w:rsidTr="006172AF">
        <w:tc>
          <w:tcPr>
            <w:tcW w:w="2340" w:type="dxa"/>
          </w:tcPr>
          <w:p w14:paraId="5D0C4B89" w14:textId="1BF847C0" w:rsidR="00FA6AFC" w:rsidRDefault="00FA6AFC" w:rsidP="00A145E0">
            <w:pPr>
              <w:pStyle w:val="ListParagraph"/>
              <w:numPr>
                <w:ilvl w:val="0"/>
                <w:numId w:val="34"/>
              </w:numPr>
              <w:spacing w:before="120" w:after="120" w:line="240" w:lineRule="auto"/>
              <w:textAlignment w:val="baseline"/>
              <w:rPr>
                <w:rFonts w:eastAsia="Segoe UI"/>
                <w:sz w:val="24"/>
                <w:szCs w:val="24"/>
              </w:rPr>
            </w:pPr>
            <w:r w:rsidRPr="395EBAF7">
              <w:rPr>
                <w:rFonts w:eastAsia="Segoe UI"/>
                <w:sz w:val="24"/>
                <w:szCs w:val="24"/>
              </w:rPr>
              <w:lastRenderedPageBreak/>
              <w:t>Create schema for external table</w:t>
            </w:r>
            <w:r w:rsidR="006F1A53" w:rsidRPr="395EBAF7">
              <w:rPr>
                <w:rFonts w:eastAsia="Segoe UI"/>
                <w:sz w:val="24"/>
                <w:szCs w:val="24"/>
              </w:rPr>
              <w:t>s</w:t>
            </w:r>
          </w:p>
        </w:tc>
        <w:tc>
          <w:tcPr>
            <w:tcW w:w="4680" w:type="dxa"/>
          </w:tcPr>
          <w:p w14:paraId="3BBAAB2D" w14:textId="77777777" w:rsidR="00FA6AFC" w:rsidRPr="00FF3D03" w:rsidRDefault="00FA6AFC" w:rsidP="00A145E0">
            <w:pPr>
              <w:pStyle w:val="ListParagraph"/>
              <w:numPr>
                <w:ilvl w:val="0"/>
                <w:numId w:val="38"/>
              </w:numPr>
              <w:spacing w:before="120" w:after="120" w:line="240" w:lineRule="auto"/>
              <w:textAlignment w:val="baseline"/>
              <w:rPr>
                <w:rFonts w:cs="Segoe UI"/>
              </w:rPr>
            </w:pPr>
            <w:r>
              <w:rPr>
                <w:rFonts w:cs="Segoe UI"/>
              </w:rPr>
              <w:t>Clear query window and execute following statements to create new schema for external table.</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shd w:val="clear" w:color="auto" w:fill="F2F2F2" w:themeFill="background1" w:themeFillShade="F2"/>
              <w:tblLayout w:type="fixed"/>
              <w:tblLook w:val="04A0" w:firstRow="1" w:lastRow="0" w:firstColumn="1" w:lastColumn="0" w:noHBand="0" w:noVBand="1"/>
            </w:tblPr>
            <w:tblGrid>
              <w:gridCol w:w="4428"/>
            </w:tblGrid>
            <w:tr w:rsidR="00FA6AFC" w14:paraId="4FE86B3D" w14:textId="77777777" w:rsidTr="001D3AE4">
              <w:tc>
                <w:tcPr>
                  <w:tcW w:w="4428" w:type="dxa"/>
                  <w:shd w:val="clear" w:color="auto" w:fill="F2F2F2" w:themeFill="background1" w:themeFillShade="F2"/>
                  <w:tcMar>
                    <w:top w:w="72" w:type="dxa"/>
                    <w:left w:w="72" w:type="dxa"/>
                    <w:bottom w:w="72" w:type="dxa"/>
                    <w:right w:w="72" w:type="dxa"/>
                  </w:tcMar>
                </w:tcPr>
                <w:p w14:paraId="0345A01D" w14:textId="77777777" w:rsidR="00FA6AFC" w:rsidRDefault="00FA6AFC" w:rsidP="001D3AE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SCHEMA</w:t>
                  </w:r>
                  <w:r>
                    <w:rPr>
                      <w:rFonts w:ascii="Consolas" w:hAnsi="Consolas" w:cs="Consolas"/>
                      <w:color w:val="000000"/>
                      <w:sz w:val="19"/>
                      <w:szCs w:val="19"/>
                    </w:rPr>
                    <w:t xml:space="preserve"> [asb]</w:t>
                  </w:r>
                  <w:r>
                    <w:rPr>
                      <w:rFonts w:ascii="Consolas" w:hAnsi="Consolas" w:cs="Consolas"/>
                      <w:color w:val="808080"/>
                      <w:sz w:val="19"/>
                      <w:szCs w:val="19"/>
                    </w:rPr>
                    <w:t>;</w:t>
                  </w:r>
                </w:p>
                <w:p w14:paraId="211C25F2" w14:textId="77777777" w:rsidR="00FA6AFC" w:rsidRPr="00C95A96" w:rsidRDefault="00FA6AFC" w:rsidP="001D3AE4">
                  <w:pPr>
                    <w:autoSpaceDE w:val="0"/>
                    <w:autoSpaceDN w:val="0"/>
                    <w:adjustRightInd w:val="0"/>
                    <w:rPr>
                      <w:rFonts w:cs="Segoe UI"/>
                      <w:sz w:val="16"/>
                      <w:szCs w:val="16"/>
                    </w:rPr>
                  </w:pPr>
                  <w:r>
                    <w:rPr>
                      <w:rFonts w:ascii="Consolas" w:hAnsi="Consolas" w:cs="Consolas"/>
                      <w:color w:val="0000FF"/>
                      <w:sz w:val="19"/>
                      <w:szCs w:val="19"/>
                    </w:rPr>
                    <w:t>GO</w:t>
                  </w:r>
                </w:p>
              </w:tc>
            </w:tr>
          </w:tbl>
          <w:p w14:paraId="2266E817" w14:textId="77777777" w:rsidR="00FA6AFC" w:rsidRPr="00FF3D03" w:rsidRDefault="00FA6AFC" w:rsidP="001D3AE4">
            <w:pPr>
              <w:spacing w:before="120" w:after="120"/>
              <w:textAlignment w:val="baseline"/>
              <w:rPr>
                <w:rFonts w:cs="Segoe UI"/>
              </w:rPr>
            </w:pPr>
          </w:p>
        </w:tc>
        <w:tc>
          <w:tcPr>
            <w:tcW w:w="3348" w:type="dxa"/>
          </w:tcPr>
          <w:p w14:paraId="7ECBEEC7" w14:textId="77777777" w:rsidR="00FA6AFC" w:rsidRDefault="00FA6AFC" w:rsidP="001D3AE4">
            <w:pPr>
              <w:textAlignment w:val="baseline"/>
              <w:rPr>
                <w:noProof/>
              </w:rPr>
            </w:pPr>
            <w:r>
              <w:rPr>
                <w:noProof/>
              </w:rPr>
              <w:drawing>
                <wp:inline distT="0" distB="0" distL="0" distR="0" wp14:anchorId="4679BC84" wp14:editId="4741F895">
                  <wp:extent cx="1552575" cy="428625"/>
                  <wp:effectExtent l="19050" t="19050" r="28575" b="285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52575" cy="428625"/>
                          </a:xfrm>
                          <a:prstGeom prst="rect">
                            <a:avLst/>
                          </a:prstGeom>
                          <a:ln>
                            <a:solidFill>
                              <a:schemeClr val="bg1">
                                <a:lumMod val="50000"/>
                              </a:schemeClr>
                            </a:solidFill>
                          </a:ln>
                        </pic:spPr>
                      </pic:pic>
                    </a:graphicData>
                  </a:graphic>
                </wp:inline>
              </w:drawing>
            </w:r>
          </w:p>
          <w:p w14:paraId="60E28788" w14:textId="18E7F752" w:rsidR="00061B8F" w:rsidRPr="0058272B" w:rsidRDefault="00061B8F" w:rsidP="001D3AE4">
            <w:pPr>
              <w:textAlignment w:val="baseline"/>
              <w:rPr>
                <w:rFonts w:ascii="Segoe Pro" w:eastAsia="Times New Roman" w:hAnsi="Segoe Pro" w:cs="Times New Roman"/>
                <w:b/>
                <w:color w:val="505050" w:themeColor="text1"/>
              </w:rPr>
            </w:pPr>
            <w:r w:rsidRPr="395EBAF7">
              <w:rPr>
                <w:rFonts w:ascii="Segoe Pro" w:eastAsia="Times New Roman" w:hAnsi="Segoe Pro" w:cs="Times New Roman"/>
                <w:b/>
                <w:color w:val="505050" w:themeColor="text1"/>
              </w:rPr>
              <w:t xml:space="preserve">Fig. </w:t>
            </w:r>
            <w:r w:rsidR="00481EEC" w:rsidRPr="395EBAF7">
              <w:rPr>
                <w:rFonts w:ascii="Segoe Pro" w:eastAsia="Times New Roman" w:hAnsi="Segoe Pro" w:cs="Times New Roman"/>
                <w:b/>
                <w:color w:val="505050" w:themeColor="text1"/>
              </w:rPr>
              <w:t>4</w:t>
            </w:r>
            <w:r w:rsidRPr="395EBAF7">
              <w:rPr>
                <w:rFonts w:ascii="Segoe Pro" w:eastAsia="Times New Roman" w:hAnsi="Segoe Pro" w:cs="Times New Roman"/>
                <w:b/>
                <w:color w:val="505050" w:themeColor="text1"/>
              </w:rPr>
              <w:t>.4.1</w:t>
            </w:r>
          </w:p>
        </w:tc>
      </w:tr>
      <w:tr w:rsidR="00FA6AFC" w14:paraId="33F05D6D" w14:textId="77777777" w:rsidTr="006172AF">
        <w:tc>
          <w:tcPr>
            <w:tcW w:w="2340" w:type="dxa"/>
          </w:tcPr>
          <w:p w14:paraId="6DF5EA9B" w14:textId="77777777" w:rsidR="00FA6AFC" w:rsidRDefault="00FA6AFC" w:rsidP="00A145E0">
            <w:pPr>
              <w:pStyle w:val="ListParagraph"/>
              <w:numPr>
                <w:ilvl w:val="0"/>
                <w:numId w:val="34"/>
              </w:numPr>
              <w:spacing w:before="120" w:after="120" w:line="240" w:lineRule="auto"/>
              <w:textAlignment w:val="baseline"/>
              <w:rPr>
                <w:rFonts w:eastAsia="Segoe UI"/>
                <w:sz w:val="24"/>
                <w:szCs w:val="24"/>
              </w:rPr>
            </w:pPr>
            <w:r w:rsidRPr="395EBAF7">
              <w:rPr>
                <w:rFonts w:eastAsia="Segoe UI"/>
                <w:sz w:val="24"/>
                <w:szCs w:val="24"/>
              </w:rPr>
              <w:lastRenderedPageBreak/>
              <w:t>Create external table</w:t>
            </w:r>
          </w:p>
        </w:tc>
        <w:tc>
          <w:tcPr>
            <w:tcW w:w="4680" w:type="dxa"/>
          </w:tcPr>
          <w:p w14:paraId="0E363E50" w14:textId="218D7B85" w:rsidR="00FA6AFC" w:rsidRDefault="00FA6AFC" w:rsidP="001D3AE4">
            <w:pPr>
              <w:spacing w:before="120" w:after="120"/>
              <w:textAlignment w:val="baseline"/>
              <w:rPr>
                <w:rFonts w:cs="Segoe UI"/>
              </w:rPr>
            </w:pPr>
            <w:r w:rsidRPr="395EBAF7">
              <w:rPr>
                <w:rFonts w:ascii="Segoe Pro" w:eastAsia="Times New Roman" w:hAnsi="Segoe Pro" w:cs="Segoe UI"/>
                <w:color w:val="505050" w:themeColor="text1"/>
              </w:rPr>
              <w:t xml:space="preserve">External tables refers </w:t>
            </w:r>
            <w:r w:rsidR="00B47D87" w:rsidRPr="395EBAF7">
              <w:rPr>
                <w:rFonts w:ascii="Segoe Pro" w:eastAsia="Times New Roman" w:hAnsi="Segoe Pro" w:cs="Segoe UI"/>
                <w:color w:val="505050" w:themeColor="text1"/>
              </w:rPr>
              <w:t xml:space="preserve">to </w:t>
            </w:r>
            <w:r w:rsidRPr="395EBAF7">
              <w:rPr>
                <w:rFonts w:ascii="Segoe Pro" w:eastAsia="Times New Roman" w:hAnsi="Segoe Pro" w:cs="Segoe UI"/>
                <w:color w:val="505050" w:themeColor="text1"/>
              </w:rPr>
              <w:t>data from external data source. Data is not stored within SQL Data Warehouse</w:t>
            </w:r>
            <w:r>
              <w:rPr>
                <w:rFonts w:cs="Segoe UI"/>
              </w:rPr>
              <w:t>.</w:t>
            </w:r>
          </w:p>
          <w:p w14:paraId="52013C3B" w14:textId="77777777" w:rsidR="00FA6AFC" w:rsidRPr="00CF5B1A" w:rsidRDefault="00FA6AFC" w:rsidP="001D3AE4">
            <w:pPr>
              <w:spacing w:before="120" w:after="120"/>
              <w:textAlignment w:val="baseline"/>
              <w:rPr>
                <w:rFonts w:ascii="Segoe Pro" w:eastAsia="Times New Roman" w:hAnsi="Segoe Pro" w:cs="Segoe UI"/>
                <w:color w:val="505050" w:themeColor="text1"/>
              </w:rPr>
            </w:pPr>
            <w:r w:rsidRPr="395EBAF7">
              <w:rPr>
                <w:rFonts w:ascii="Segoe Pro" w:eastAsia="Times New Roman" w:hAnsi="Segoe Pro" w:cs="Segoe UI"/>
                <w:color w:val="505050" w:themeColor="text1"/>
              </w:rPr>
              <w:t>Clear query window and execute following statements to define external table.</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shd w:val="clear" w:color="auto" w:fill="F2F2F2" w:themeFill="background1" w:themeFillShade="F2"/>
              <w:tblLayout w:type="fixed"/>
              <w:tblLook w:val="04A0" w:firstRow="1" w:lastRow="0" w:firstColumn="1" w:lastColumn="0" w:noHBand="0" w:noVBand="1"/>
            </w:tblPr>
            <w:tblGrid>
              <w:gridCol w:w="4428"/>
            </w:tblGrid>
            <w:tr w:rsidR="00FA6AFC" w14:paraId="2050FE7F" w14:textId="77777777" w:rsidTr="001D3AE4">
              <w:tc>
                <w:tcPr>
                  <w:tcW w:w="4428" w:type="dxa"/>
                  <w:shd w:val="clear" w:color="auto" w:fill="F2F2F2" w:themeFill="background1" w:themeFillShade="F2"/>
                  <w:tcMar>
                    <w:top w:w="72" w:type="dxa"/>
                    <w:left w:w="72" w:type="dxa"/>
                    <w:bottom w:w="72" w:type="dxa"/>
                    <w:right w:w="72" w:type="dxa"/>
                  </w:tcMar>
                </w:tcPr>
                <w:p w14:paraId="13DCA548"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EXTERNAL</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[asb]</w:t>
                  </w:r>
                  <w:r>
                    <w:rPr>
                      <w:rFonts w:ascii="Consolas" w:hAnsi="Consolas" w:cs="Consolas"/>
                      <w:color w:val="808080"/>
                      <w:sz w:val="19"/>
                      <w:szCs w:val="19"/>
                    </w:rPr>
                    <w:t>.</w:t>
                  </w:r>
                  <w:r>
                    <w:rPr>
                      <w:rFonts w:ascii="Consolas" w:hAnsi="Consolas" w:cs="Consolas"/>
                      <w:color w:val="000000"/>
                      <w:sz w:val="19"/>
                      <w:szCs w:val="19"/>
                    </w:rPr>
                    <w:t>[Trip]</w:t>
                  </w:r>
                </w:p>
                <w:p w14:paraId="12BD7F92"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0AD3B14D"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[DateID]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6457F5B"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[MedallionID]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333C296"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[HackneyLicenseID]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3BCF07F"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[PickupTimeID]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2632995"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[DropoffTimeID]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13EECC2"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[PickupGeographyID] [int] </w:t>
                  </w:r>
                  <w:r>
                    <w:rPr>
                      <w:rFonts w:ascii="Consolas" w:hAnsi="Consolas" w:cs="Consolas"/>
                      <w:color w:val="808080"/>
                      <w:sz w:val="19"/>
                      <w:szCs w:val="19"/>
                    </w:rPr>
                    <w:t>NULL,</w:t>
                  </w:r>
                </w:p>
                <w:p w14:paraId="660D87B8"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[DropoffGeographyID] [int] </w:t>
                  </w:r>
                  <w:r>
                    <w:rPr>
                      <w:rFonts w:ascii="Consolas" w:hAnsi="Consolas" w:cs="Consolas"/>
                      <w:color w:val="808080"/>
                      <w:sz w:val="19"/>
                      <w:szCs w:val="19"/>
                    </w:rPr>
                    <w:t>NULL,</w:t>
                  </w:r>
                </w:p>
                <w:p w14:paraId="301C955B"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[PickupLatitude] [float] </w:t>
                  </w:r>
                  <w:r>
                    <w:rPr>
                      <w:rFonts w:ascii="Consolas" w:hAnsi="Consolas" w:cs="Consolas"/>
                      <w:color w:val="808080"/>
                      <w:sz w:val="19"/>
                      <w:szCs w:val="19"/>
                    </w:rPr>
                    <w:t>NULL,</w:t>
                  </w:r>
                </w:p>
                <w:p w14:paraId="539A9E7F"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[PickupLongitude] [float] </w:t>
                  </w:r>
                  <w:r>
                    <w:rPr>
                      <w:rFonts w:ascii="Consolas" w:hAnsi="Consolas" w:cs="Consolas"/>
                      <w:color w:val="808080"/>
                      <w:sz w:val="19"/>
                      <w:szCs w:val="19"/>
                    </w:rPr>
                    <w:t>NULL,</w:t>
                  </w:r>
                </w:p>
                <w:p w14:paraId="6DBF5131"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[PickupLatLong] [varchar]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F9AA395"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[DropoffLatitude] [float] </w:t>
                  </w:r>
                  <w:r>
                    <w:rPr>
                      <w:rFonts w:ascii="Consolas" w:hAnsi="Consolas" w:cs="Consolas"/>
                      <w:color w:val="808080"/>
                      <w:sz w:val="19"/>
                      <w:szCs w:val="19"/>
                    </w:rPr>
                    <w:t>NULL,</w:t>
                  </w:r>
                </w:p>
                <w:p w14:paraId="4A8282CA"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[DropoffLongitude] [float] </w:t>
                  </w:r>
                  <w:r>
                    <w:rPr>
                      <w:rFonts w:ascii="Consolas" w:hAnsi="Consolas" w:cs="Consolas"/>
                      <w:color w:val="808080"/>
                      <w:sz w:val="19"/>
                      <w:szCs w:val="19"/>
                    </w:rPr>
                    <w:t>NULL,</w:t>
                  </w:r>
                </w:p>
                <w:p w14:paraId="0BE05C4C"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[DropoffLatLong] [varchar]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39418C14"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[PassengerCount] [int] </w:t>
                  </w:r>
                  <w:r>
                    <w:rPr>
                      <w:rFonts w:ascii="Consolas" w:hAnsi="Consolas" w:cs="Consolas"/>
                      <w:color w:val="808080"/>
                      <w:sz w:val="19"/>
                      <w:szCs w:val="19"/>
                    </w:rPr>
                    <w:t>NULL,</w:t>
                  </w:r>
                </w:p>
                <w:p w14:paraId="22A7A526"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[TripDurationSeconds] [int] </w:t>
                  </w:r>
                  <w:r>
                    <w:rPr>
                      <w:rFonts w:ascii="Consolas" w:hAnsi="Consolas" w:cs="Consolas"/>
                      <w:color w:val="808080"/>
                      <w:sz w:val="19"/>
                      <w:szCs w:val="19"/>
                    </w:rPr>
                    <w:t>NULL,</w:t>
                  </w:r>
                </w:p>
                <w:p w14:paraId="14775A08"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[TripDistanceMiles] [float] </w:t>
                  </w:r>
                  <w:r>
                    <w:rPr>
                      <w:rFonts w:ascii="Consolas" w:hAnsi="Consolas" w:cs="Consolas"/>
                      <w:color w:val="808080"/>
                      <w:sz w:val="19"/>
                      <w:szCs w:val="19"/>
                    </w:rPr>
                    <w:t>NULL,</w:t>
                  </w:r>
                </w:p>
                <w:p w14:paraId="41C5935D"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[PaymentType] [varchar]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3B321F0"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[FareAmount] [money] </w:t>
                  </w:r>
                  <w:r>
                    <w:rPr>
                      <w:rFonts w:ascii="Consolas" w:hAnsi="Consolas" w:cs="Consolas"/>
                      <w:color w:val="808080"/>
                      <w:sz w:val="19"/>
                      <w:szCs w:val="19"/>
                    </w:rPr>
                    <w:t>NULL,</w:t>
                  </w:r>
                </w:p>
                <w:p w14:paraId="1A29D526"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[SurchargeAmount] [money] </w:t>
                  </w:r>
                  <w:r>
                    <w:rPr>
                      <w:rFonts w:ascii="Consolas" w:hAnsi="Consolas" w:cs="Consolas"/>
                      <w:color w:val="808080"/>
                      <w:sz w:val="19"/>
                      <w:szCs w:val="19"/>
                    </w:rPr>
                    <w:t>NULL,</w:t>
                  </w:r>
                </w:p>
                <w:p w14:paraId="51E2C7EE"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[TaxAmount] [money] </w:t>
                  </w:r>
                  <w:r>
                    <w:rPr>
                      <w:rFonts w:ascii="Consolas" w:hAnsi="Consolas" w:cs="Consolas"/>
                      <w:color w:val="808080"/>
                      <w:sz w:val="19"/>
                      <w:szCs w:val="19"/>
                    </w:rPr>
                    <w:t>NULL,</w:t>
                  </w:r>
                </w:p>
                <w:p w14:paraId="041CC6FD"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[TipAmount] [money] </w:t>
                  </w:r>
                  <w:r>
                    <w:rPr>
                      <w:rFonts w:ascii="Consolas" w:hAnsi="Consolas" w:cs="Consolas"/>
                      <w:color w:val="808080"/>
                      <w:sz w:val="19"/>
                      <w:szCs w:val="19"/>
                    </w:rPr>
                    <w:t>NULL,</w:t>
                  </w:r>
                </w:p>
                <w:p w14:paraId="5F0A7D00"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[TollsAmount] [money] </w:t>
                  </w:r>
                  <w:r>
                    <w:rPr>
                      <w:rFonts w:ascii="Consolas" w:hAnsi="Consolas" w:cs="Consolas"/>
                      <w:color w:val="808080"/>
                      <w:sz w:val="19"/>
                      <w:szCs w:val="19"/>
                    </w:rPr>
                    <w:t>NULL,</w:t>
                  </w:r>
                </w:p>
                <w:p w14:paraId="306A3F78"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[TotalAmount] [money] </w:t>
                  </w:r>
                  <w:r>
                    <w:rPr>
                      <w:rFonts w:ascii="Consolas" w:hAnsi="Consolas" w:cs="Consolas"/>
                      <w:color w:val="808080"/>
                      <w:sz w:val="19"/>
                      <w:szCs w:val="19"/>
                    </w:rPr>
                    <w:t>NULL</w:t>
                  </w:r>
                </w:p>
                <w:p w14:paraId="7711A998"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7BA42599"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p>
                <w:p w14:paraId="634368AC"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2C1385B2" w14:textId="62D29A19" w:rsidR="008C7527" w:rsidRDefault="00BE0E72" w:rsidP="008C752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sidR="008C7527">
                    <w:rPr>
                      <w:rFonts w:ascii="Consolas" w:hAnsi="Consolas" w:cs="Consolas"/>
                      <w:color w:val="0000FF"/>
                      <w:sz w:val="19"/>
                      <w:szCs w:val="19"/>
                    </w:rPr>
                    <w:t>LOCATION</w:t>
                  </w:r>
                  <w:r w:rsidR="008C7527">
                    <w:rPr>
                      <w:rFonts w:ascii="Consolas" w:hAnsi="Consolas" w:cs="Consolas"/>
                      <w:color w:val="808080"/>
                      <w:sz w:val="19"/>
                      <w:szCs w:val="19"/>
                    </w:rPr>
                    <w:t>=</w:t>
                  </w:r>
                  <w:r w:rsidR="008C7527">
                    <w:rPr>
                      <w:rFonts w:ascii="Consolas" w:hAnsi="Consolas" w:cs="Consolas"/>
                      <w:color w:val="FF0000"/>
                      <w:sz w:val="19"/>
                      <w:szCs w:val="19"/>
                    </w:rPr>
                    <w:t>'/MillionTrips'</w:t>
                  </w:r>
                  <w:r w:rsidR="008C7527">
                    <w:rPr>
                      <w:rFonts w:ascii="Consolas" w:hAnsi="Consolas" w:cs="Consolas"/>
                      <w:color w:val="808080"/>
                      <w:sz w:val="19"/>
                      <w:szCs w:val="19"/>
                    </w:rPr>
                    <w:t>,</w:t>
                  </w:r>
                </w:p>
                <w:p w14:paraId="03FCD722"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DATA_SOURCE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[LabNycStorage]</w:t>
                  </w:r>
                  <w:r>
                    <w:rPr>
                      <w:rFonts w:ascii="Consolas" w:hAnsi="Consolas" w:cs="Consolas"/>
                      <w:color w:val="808080"/>
                      <w:sz w:val="19"/>
                      <w:szCs w:val="19"/>
                    </w:rPr>
                    <w:t>,</w:t>
                  </w:r>
                </w:p>
                <w:p w14:paraId="15D5E22F"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FILE_FORMAT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compressedcsv</w:t>
                  </w:r>
                  <w:r>
                    <w:rPr>
                      <w:rFonts w:ascii="Consolas" w:hAnsi="Consolas" w:cs="Consolas"/>
                      <w:color w:val="808080"/>
                      <w:sz w:val="19"/>
                      <w:szCs w:val="19"/>
                    </w:rPr>
                    <w:t>,</w:t>
                  </w:r>
                </w:p>
                <w:p w14:paraId="4952ECB5"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REJECT_TYPE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w:t>
                  </w:r>
                  <w:r>
                    <w:rPr>
                      <w:rFonts w:ascii="Consolas" w:hAnsi="Consolas" w:cs="Consolas"/>
                      <w:color w:val="808080"/>
                      <w:sz w:val="19"/>
                      <w:szCs w:val="19"/>
                    </w:rPr>
                    <w:t>,</w:t>
                  </w:r>
                </w:p>
                <w:p w14:paraId="0D4FA81C"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REJECT_VALUE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43F0F12B" w14:textId="77777777" w:rsidR="008C7527" w:rsidRDefault="008C7527" w:rsidP="008C752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554A594F" w14:textId="0D60E4E7" w:rsidR="00FA6AFC" w:rsidRPr="00C95A96" w:rsidRDefault="008C7527" w:rsidP="008C7527">
                  <w:pPr>
                    <w:autoSpaceDE w:val="0"/>
                    <w:autoSpaceDN w:val="0"/>
                    <w:adjustRightInd w:val="0"/>
                    <w:rPr>
                      <w:rFonts w:cs="Segoe UI"/>
                      <w:sz w:val="16"/>
                      <w:szCs w:val="16"/>
                    </w:rPr>
                  </w:pPr>
                  <w:r>
                    <w:rPr>
                      <w:rFonts w:ascii="Consolas" w:hAnsi="Consolas" w:cs="Consolas"/>
                      <w:color w:val="0000FF"/>
                      <w:sz w:val="19"/>
                      <w:szCs w:val="19"/>
                    </w:rPr>
                    <w:t>GO</w:t>
                  </w:r>
                </w:p>
              </w:tc>
            </w:tr>
          </w:tbl>
          <w:p w14:paraId="5E401CF6" w14:textId="77777777" w:rsidR="00FA6AFC" w:rsidRPr="00A852E5" w:rsidRDefault="00FA6AFC" w:rsidP="00A145E0">
            <w:pPr>
              <w:pStyle w:val="ListParagraph"/>
              <w:numPr>
                <w:ilvl w:val="0"/>
                <w:numId w:val="39"/>
              </w:numPr>
              <w:spacing w:before="120" w:after="120"/>
              <w:textAlignment w:val="baseline"/>
              <w:rPr>
                <w:rFonts w:cs="Segoe UI"/>
              </w:rPr>
            </w:pPr>
            <w:r w:rsidRPr="00A852E5">
              <w:rPr>
                <w:rFonts w:cs="Segoe UI"/>
              </w:rPr>
              <w:t>CREATE EXTERNAL TABLE allows one or more column definitions.</w:t>
            </w:r>
          </w:p>
          <w:p w14:paraId="2539982B" w14:textId="39702065" w:rsidR="00636EEF" w:rsidRPr="008E7A41" w:rsidRDefault="00FA6AFC" w:rsidP="00A145E0">
            <w:pPr>
              <w:pStyle w:val="ListParagraph"/>
              <w:numPr>
                <w:ilvl w:val="0"/>
                <w:numId w:val="39"/>
              </w:numPr>
              <w:spacing w:before="120" w:after="120"/>
              <w:textAlignment w:val="baseline"/>
              <w:rPr>
                <w:rFonts w:cs="Segoe UI"/>
              </w:rPr>
            </w:pPr>
            <w:r w:rsidRPr="00A852E5">
              <w:rPr>
                <w:rFonts w:cs="Segoe UI"/>
              </w:rPr>
              <w:t>The column definitions, including the data types and number of columns must match the data in the external files. If there is a mismatch, the file rows will be rejected when querying the actual data.</w:t>
            </w:r>
            <w:r w:rsidR="003419ED">
              <w:rPr>
                <w:rFonts w:cs="Segoe UI"/>
              </w:rPr>
              <w:t xml:space="preserve"> This data type strictness ensures cleanliness of data</w:t>
            </w:r>
            <w:r w:rsidR="00F21181">
              <w:rPr>
                <w:rFonts w:cs="Segoe UI"/>
              </w:rPr>
              <w:t xml:space="preserve"> and ensures query-ability</w:t>
            </w:r>
            <w:r w:rsidR="00636EEF">
              <w:rPr>
                <w:rFonts w:cs="Segoe UI"/>
              </w:rPr>
              <w:t xml:space="preserve"> but requires more care with ETL.</w:t>
            </w:r>
          </w:p>
          <w:p w14:paraId="16CEB43D" w14:textId="77777777" w:rsidR="00FA6AFC" w:rsidRPr="00A852E5" w:rsidRDefault="00FA6AFC" w:rsidP="00A145E0">
            <w:pPr>
              <w:pStyle w:val="ListParagraph"/>
              <w:numPr>
                <w:ilvl w:val="0"/>
                <w:numId w:val="39"/>
              </w:numPr>
              <w:spacing w:before="120" w:after="120"/>
              <w:textAlignment w:val="baseline"/>
              <w:rPr>
                <w:rFonts w:cs="Segoe UI"/>
              </w:rPr>
            </w:pPr>
            <w:r w:rsidRPr="00A852E5">
              <w:rPr>
                <w:rFonts w:cs="Segoe UI"/>
                <w:b/>
              </w:rPr>
              <w:t>LOCATION</w:t>
            </w:r>
            <w:r w:rsidRPr="00A852E5">
              <w:rPr>
                <w:rFonts w:cs="Segoe UI"/>
              </w:rPr>
              <w:t xml:space="preserve"> = 'folder_or_filepath'</w:t>
            </w:r>
          </w:p>
          <w:p w14:paraId="12E545AE" w14:textId="77777777" w:rsidR="00FA6AFC" w:rsidRDefault="00FA6AFC" w:rsidP="0058272B">
            <w:pPr>
              <w:pStyle w:val="ListParagraph"/>
              <w:numPr>
                <w:ilvl w:val="0"/>
                <w:numId w:val="0"/>
              </w:numPr>
              <w:spacing w:before="120" w:after="120"/>
              <w:ind w:left="720"/>
              <w:textAlignment w:val="baseline"/>
              <w:rPr>
                <w:rFonts w:cs="Segoe UI"/>
              </w:rPr>
            </w:pPr>
            <w:r w:rsidRPr="00A852E5">
              <w:rPr>
                <w:rFonts w:cs="Segoe UI"/>
              </w:rPr>
              <w:lastRenderedPageBreak/>
              <w:t>Specifies the folder or the file path and file name for the actual data in Hadoop or Azure blob storage. The location starts from the root folder; the root folder is the data location specified in the external data source.</w:t>
            </w:r>
          </w:p>
          <w:p w14:paraId="0B589203" w14:textId="67589F51" w:rsidR="00BF7DBD" w:rsidRDefault="00BF7DBD" w:rsidP="0058272B">
            <w:pPr>
              <w:pStyle w:val="ListParagraph"/>
              <w:numPr>
                <w:ilvl w:val="0"/>
                <w:numId w:val="0"/>
              </w:numPr>
              <w:spacing w:before="120" w:after="120"/>
              <w:ind w:left="720"/>
              <w:textAlignment w:val="baseline"/>
              <w:rPr>
                <w:rFonts w:cs="Segoe UI"/>
              </w:rPr>
            </w:pPr>
            <w:r>
              <w:rPr>
                <w:rFonts w:cs="Segoe UI"/>
              </w:rPr>
              <w:t>In above statement</w:t>
            </w:r>
            <w:r w:rsidR="00983003">
              <w:rPr>
                <w:rFonts w:cs="Segoe UI"/>
              </w:rPr>
              <w:t>s</w:t>
            </w:r>
            <w:r>
              <w:rPr>
                <w:rFonts w:cs="Segoe UI"/>
              </w:rPr>
              <w:t xml:space="preserve">, </w:t>
            </w:r>
            <w:r w:rsidR="005C0ADB">
              <w:rPr>
                <w:rFonts w:cs="Segoe UI"/>
              </w:rPr>
              <w:t>the location properties are defined at the folder</w:t>
            </w:r>
            <w:r w:rsidR="00280EF0">
              <w:rPr>
                <w:rFonts w:cs="Segoe UI"/>
              </w:rPr>
              <w:t xml:space="preserve"> level. This means that queries involving these tables will </w:t>
            </w:r>
            <w:r w:rsidR="002728C9">
              <w:rPr>
                <w:rFonts w:cs="Segoe UI"/>
              </w:rPr>
              <w:t>draw all data from this root level downward before processing.</w:t>
            </w:r>
          </w:p>
          <w:p w14:paraId="00AEDC90" w14:textId="77777777" w:rsidR="00FA6AFC" w:rsidRPr="00A852E5" w:rsidRDefault="00FA6AFC" w:rsidP="00A145E0">
            <w:pPr>
              <w:pStyle w:val="ListParagraph"/>
              <w:numPr>
                <w:ilvl w:val="0"/>
                <w:numId w:val="39"/>
              </w:numPr>
              <w:spacing w:before="120" w:after="120"/>
              <w:textAlignment w:val="baseline"/>
              <w:rPr>
                <w:rFonts w:cs="Segoe UI"/>
              </w:rPr>
            </w:pPr>
            <w:r w:rsidRPr="00A852E5">
              <w:rPr>
                <w:rFonts w:cs="Segoe UI"/>
                <w:b/>
              </w:rPr>
              <w:t>DATA_SOURCE</w:t>
            </w:r>
            <w:r w:rsidRPr="00A852E5">
              <w:rPr>
                <w:rFonts w:cs="Segoe UI"/>
              </w:rPr>
              <w:t xml:space="preserve"> = external_data_source_name</w:t>
            </w:r>
          </w:p>
          <w:p w14:paraId="4F502434" w14:textId="77777777" w:rsidR="00FA6AFC" w:rsidRDefault="00FA6AFC" w:rsidP="0058272B">
            <w:pPr>
              <w:pStyle w:val="ListParagraph"/>
              <w:numPr>
                <w:ilvl w:val="0"/>
                <w:numId w:val="0"/>
              </w:numPr>
              <w:spacing w:before="120" w:after="120"/>
              <w:ind w:left="720"/>
              <w:textAlignment w:val="baseline"/>
              <w:rPr>
                <w:rFonts w:cs="Segoe UI"/>
              </w:rPr>
            </w:pPr>
            <w:r w:rsidRPr="00A852E5">
              <w:rPr>
                <w:rFonts w:cs="Segoe UI"/>
              </w:rPr>
              <w:t>Specifies the name of the external data source that contains the location of the external data. This location is either a Hadoop or Azure blob storage.</w:t>
            </w:r>
          </w:p>
          <w:p w14:paraId="41DF6FF1" w14:textId="3B20FE68" w:rsidR="00750707" w:rsidRDefault="00750707" w:rsidP="0058272B">
            <w:pPr>
              <w:pStyle w:val="ListParagraph"/>
              <w:numPr>
                <w:ilvl w:val="0"/>
                <w:numId w:val="0"/>
              </w:numPr>
              <w:spacing w:before="120" w:after="120"/>
              <w:ind w:left="720"/>
              <w:textAlignment w:val="baseline"/>
              <w:rPr>
                <w:rFonts w:cs="Segoe UI"/>
              </w:rPr>
            </w:pPr>
            <w:r>
              <w:rPr>
                <w:rFonts w:cs="Segoe UI"/>
              </w:rPr>
              <w:t xml:space="preserve">Here we are referring </w:t>
            </w:r>
            <w:r w:rsidR="0083240D">
              <w:rPr>
                <w:rFonts w:cs="Segoe UI"/>
                <w:b/>
              </w:rPr>
              <w:t>LabNycStorage</w:t>
            </w:r>
            <w:r>
              <w:rPr>
                <w:rFonts w:cs="Segoe UI"/>
              </w:rPr>
              <w:t xml:space="preserve"> external data store defined in earlier steps.</w:t>
            </w:r>
          </w:p>
          <w:p w14:paraId="2338A3D1" w14:textId="36645427" w:rsidR="00750707" w:rsidRDefault="00750707" w:rsidP="0058272B">
            <w:pPr>
              <w:pStyle w:val="ListParagraph"/>
              <w:numPr>
                <w:ilvl w:val="0"/>
                <w:numId w:val="0"/>
              </w:numPr>
              <w:spacing w:before="120" w:after="120"/>
              <w:ind w:left="720"/>
              <w:textAlignment w:val="baseline"/>
              <w:rPr>
                <w:rFonts w:cs="Segoe UI"/>
              </w:rPr>
            </w:pPr>
            <w:r>
              <w:rPr>
                <w:rFonts w:cs="Segoe UI"/>
              </w:rPr>
              <w:t>This external data store points</w:t>
            </w:r>
            <w:r w:rsidR="004D2B5E">
              <w:rPr>
                <w:rFonts w:cs="Segoe UI"/>
              </w:rPr>
              <w:t xml:space="preserve"> to a </w:t>
            </w:r>
            <w:r>
              <w:rPr>
                <w:rFonts w:cs="Segoe UI"/>
              </w:rPr>
              <w:t xml:space="preserve"> container inside </w:t>
            </w:r>
            <w:r w:rsidR="004D2B5E">
              <w:rPr>
                <w:rFonts w:cs="Segoe UI"/>
              </w:rPr>
              <w:t xml:space="preserve">an </w:t>
            </w:r>
            <w:r>
              <w:rPr>
                <w:rFonts w:cs="Segoe UI"/>
              </w:rPr>
              <w:t>Azure Blob Storage account.</w:t>
            </w:r>
          </w:p>
          <w:p w14:paraId="5089B8F4" w14:textId="77777777" w:rsidR="00FA6AFC" w:rsidRPr="00A852E5" w:rsidRDefault="00FA6AFC" w:rsidP="00A145E0">
            <w:pPr>
              <w:pStyle w:val="ListParagraph"/>
              <w:numPr>
                <w:ilvl w:val="0"/>
                <w:numId w:val="39"/>
              </w:numPr>
              <w:spacing w:before="120" w:after="120"/>
              <w:textAlignment w:val="baseline"/>
              <w:rPr>
                <w:rFonts w:cs="Segoe UI"/>
              </w:rPr>
            </w:pPr>
            <w:r w:rsidRPr="00A852E5">
              <w:rPr>
                <w:rFonts w:cs="Segoe UI"/>
                <w:b/>
              </w:rPr>
              <w:t>FILE_FORMAT</w:t>
            </w:r>
            <w:r w:rsidRPr="00A852E5">
              <w:rPr>
                <w:rFonts w:cs="Segoe UI"/>
              </w:rPr>
              <w:t xml:space="preserve"> = external_file_format_name</w:t>
            </w:r>
          </w:p>
          <w:p w14:paraId="4E895AAE" w14:textId="77777777" w:rsidR="00FA6AFC" w:rsidRDefault="00FA6AFC" w:rsidP="0058272B">
            <w:pPr>
              <w:pStyle w:val="ListParagraph"/>
              <w:numPr>
                <w:ilvl w:val="0"/>
                <w:numId w:val="0"/>
              </w:numPr>
              <w:spacing w:before="120" w:after="120"/>
              <w:ind w:left="720"/>
              <w:textAlignment w:val="baseline"/>
              <w:rPr>
                <w:rFonts w:cs="Segoe UI"/>
              </w:rPr>
            </w:pPr>
            <w:r w:rsidRPr="00A852E5">
              <w:rPr>
                <w:rFonts w:cs="Segoe UI"/>
              </w:rPr>
              <w:t>Specifies the name of the external file format object that stores the file type and compression method for the external data.</w:t>
            </w:r>
          </w:p>
          <w:p w14:paraId="0AA73969" w14:textId="05510514" w:rsidR="00750707" w:rsidRDefault="00750707" w:rsidP="0058272B">
            <w:pPr>
              <w:pStyle w:val="ListParagraph"/>
              <w:numPr>
                <w:ilvl w:val="0"/>
                <w:numId w:val="0"/>
              </w:numPr>
              <w:spacing w:before="120" w:after="120"/>
              <w:ind w:left="720"/>
              <w:textAlignment w:val="baseline"/>
              <w:rPr>
                <w:rFonts w:cs="Segoe UI"/>
              </w:rPr>
            </w:pPr>
            <w:r>
              <w:rPr>
                <w:rFonts w:cs="Segoe UI"/>
              </w:rPr>
              <w:t xml:space="preserve">In above statement FILE_FORMAT is set to object </w:t>
            </w:r>
            <w:r w:rsidRPr="0058272B">
              <w:rPr>
                <w:rFonts w:cs="Segoe UI"/>
                <w:b/>
              </w:rPr>
              <w:t>TextFileFormat</w:t>
            </w:r>
            <w:r>
              <w:rPr>
                <w:rFonts w:cs="Segoe UI"/>
              </w:rPr>
              <w:t xml:space="preserve"> created in earlier steps.</w:t>
            </w:r>
          </w:p>
          <w:p w14:paraId="0668B096" w14:textId="77777777" w:rsidR="00FA6AFC" w:rsidRPr="00A852E5" w:rsidRDefault="00FA6AFC" w:rsidP="00A145E0">
            <w:pPr>
              <w:pStyle w:val="ListParagraph"/>
              <w:numPr>
                <w:ilvl w:val="0"/>
                <w:numId w:val="39"/>
              </w:numPr>
              <w:spacing w:before="120" w:after="120"/>
              <w:textAlignment w:val="baseline"/>
              <w:rPr>
                <w:rFonts w:cs="Segoe UI"/>
                <w:b/>
              </w:rPr>
            </w:pPr>
            <w:r w:rsidRPr="00A852E5">
              <w:rPr>
                <w:rFonts w:cs="Segoe UI"/>
                <w:b/>
              </w:rPr>
              <w:t>Reject Options</w:t>
            </w:r>
          </w:p>
          <w:p w14:paraId="794B2921" w14:textId="77777777" w:rsidR="00FA6AFC" w:rsidRDefault="00FA6AFC" w:rsidP="0058272B">
            <w:pPr>
              <w:pStyle w:val="ListParagraph"/>
              <w:numPr>
                <w:ilvl w:val="0"/>
                <w:numId w:val="0"/>
              </w:numPr>
              <w:spacing w:before="120" w:after="120"/>
              <w:ind w:left="720"/>
              <w:textAlignment w:val="baseline"/>
              <w:rPr>
                <w:rFonts w:cs="Segoe UI"/>
              </w:rPr>
            </w:pPr>
            <w:r w:rsidRPr="00A852E5">
              <w:rPr>
                <w:rFonts w:cs="Segoe UI"/>
              </w:rPr>
              <w:t>You can specify reject parameters that determine how PolyBase will handle dirty records it retrieves from the external data source. A data record is considered ‘dirty’ if it actual data types or the number of columns do not match the column definitions of the external table.</w:t>
            </w:r>
          </w:p>
          <w:p w14:paraId="5375D17F" w14:textId="77777777" w:rsidR="00FA6AFC" w:rsidRPr="00A852E5" w:rsidRDefault="00FA6AFC" w:rsidP="00A145E0">
            <w:pPr>
              <w:pStyle w:val="ListParagraph"/>
              <w:numPr>
                <w:ilvl w:val="0"/>
                <w:numId w:val="39"/>
              </w:numPr>
              <w:spacing w:before="120" w:after="120"/>
              <w:textAlignment w:val="baseline"/>
              <w:rPr>
                <w:rFonts w:cs="Segoe UI"/>
              </w:rPr>
            </w:pPr>
            <w:r w:rsidRPr="00A852E5">
              <w:rPr>
                <w:rFonts w:cs="Segoe UI"/>
                <w:b/>
              </w:rPr>
              <w:t>REJECT_TYPE</w:t>
            </w:r>
            <w:r w:rsidRPr="00A852E5">
              <w:rPr>
                <w:rFonts w:cs="Segoe UI"/>
              </w:rPr>
              <w:t xml:space="preserve"> = value | percentage</w:t>
            </w:r>
          </w:p>
          <w:p w14:paraId="69F2CE60" w14:textId="77777777" w:rsidR="00FA6AFC" w:rsidRDefault="00FA6AFC" w:rsidP="0058272B">
            <w:pPr>
              <w:pStyle w:val="ListParagraph"/>
              <w:numPr>
                <w:ilvl w:val="0"/>
                <w:numId w:val="0"/>
              </w:numPr>
              <w:spacing w:before="120" w:after="120"/>
              <w:ind w:left="720"/>
              <w:textAlignment w:val="baseline"/>
              <w:rPr>
                <w:rFonts w:cs="Segoe UI"/>
              </w:rPr>
            </w:pPr>
            <w:r w:rsidRPr="00A852E5">
              <w:rPr>
                <w:rFonts w:cs="Segoe UI"/>
              </w:rPr>
              <w:t>Clarifies whether the REJECT_VALUE option is specified as a literal value or a percentage.</w:t>
            </w:r>
          </w:p>
          <w:p w14:paraId="22E41F87" w14:textId="77777777" w:rsidR="00FA6AFC" w:rsidRPr="00A852E5" w:rsidRDefault="00FA6AFC" w:rsidP="00A145E0">
            <w:pPr>
              <w:pStyle w:val="ListParagraph"/>
              <w:numPr>
                <w:ilvl w:val="0"/>
                <w:numId w:val="39"/>
              </w:numPr>
              <w:spacing w:before="120" w:after="120"/>
              <w:textAlignment w:val="baseline"/>
              <w:rPr>
                <w:rFonts w:cs="Segoe UI"/>
                <w:b/>
              </w:rPr>
            </w:pPr>
            <w:r w:rsidRPr="00A852E5">
              <w:rPr>
                <w:rFonts w:cs="Segoe UI"/>
                <w:b/>
              </w:rPr>
              <w:t xml:space="preserve">REJECT_VALUE </w:t>
            </w:r>
          </w:p>
          <w:p w14:paraId="249A520A" w14:textId="54915DA4" w:rsidR="00FA6AFC" w:rsidRPr="00A852E5" w:rsidRDefault="00FA6AFC" w:rsidP="0058272B">
            <w:pPr>
              <w:pStyle w:val="ListParagraph"/>
              <w:numPr>
                <w:ilvl w:val="0"/>
                <w:numId w:val="0"/>
              </w:numPr>
              <w:spacing w:before="120" w:after="120"/>
              <w:ind w:left="720"/>
              <w:textAlignment w:val="baseline"/>
              <w:rPr>
                <w:rFonts w:cs="Segoe UI"/>
              </w:rPr>
            </w:pPr>
            <w:r w:rsidRPr="00A852E5">
              <w:rPr>
                <w:rFonts w:cs="Segoe UI"/>
              </w:rPr>
              <w:lastRenderedPageBreak/>
              <w:t>If REJECT_TYPE is value</w:t>
            </w:r>
            <w:r w:rsidR="007F0842">
              <w:rPr>
                <w:rFonts w:cs="Segoe UI"/>
              </w:rPr>
              <w:t>,</w:t>
            </w:r>
            <w:r w:rsidRPr="00A852E5">
              <w:rPr>
                <w:rFonts w:cs="Segoe UI"/>
              </w:rPr>
              <w:t xml:space="preserve"> then the PolyBase query will fail when the number of rejected rows exceeds</w:t>
            </w:r>
            <w:r w:rsidR="007F0842">
              <w:rPr>
                <w:rFonts w:cs="Segoe UI"/>
              </w:rPr>
              <w:t xml:space="preserve"> the</w:t>
            </w:r>
            <w:r w:rsidRPr="00A852E5">
              <w:rPr>
                <w:rFonts w:cs="Segoe UI"/>
              </w:rPr>
              <w:t xml:space="preserve"> reject_value.</w:t>
            </w:r>
          </w:p>
          <w:p w14:paraId="4F4A14DC" w14:textId="65F627D9" w:rsidR="00FA6AFC" w:rsidRDefault="00FA6AFC" w:rsidP="0058272B">
            <w:pPr>
              <w:pStyle w:val="ListParagraph"/>
              <w:numPr>
                <w:ilvl w:val="0"/>
                <w:numId w:val="0"/>
              </w:numPr>
              <w:spacing w:before="120" w:after="120"/>
              <w:ind w:left="720"/>
              <w:textAlignment w:val="baseline"/>
              <w:rPr>
                <w:rFonts w:cs="Segoe UI"/>
              </w:rPr>
            </w:pPr>
            <w:r w:rsidRPr="00A852E5">
              <w:rPr>
                <w:rFonts w:cs="Segoe UI"/>
              </w:rPr>
              <w:t>If REJECT_TYPE is percentage</w:t>
            </w:r>
            <w:r w:rsidR="007F0842">
              <w:rPr>
                <w:rFonts w:cs="Segoe UI"/>
              </w:rPr>
              <w:t>,</w:t>
            </w:r>
            <w:r w:rsidRPr="00A852E5">
              <w:rPr>
                <w:rFonts w:cs="Segoe UI"/>
              </w:rPr>
              <w:t xml:space="preserve"> then </w:t>
            </w:r>
            <w:r w:rsidR="007F0842">
              <w:rPr>
                <w:rFonts w:cs="Segoe UI"/>
              </w:rPr>
              <w:t>a</w:t>
            </w:r>
            <w:r w:rsidRPr="00A852E5">
              <w:rPr>
                <w:rFonts w:cs="Segoe UI"/>
              </w:rPr>
              <w:t xml:space="preserve"> PolyBase query will fail when the percentage of failed rows exceeds reject_value. The percentage of failed rows is calculated at intervals.</w:t>
            </w:r>
          </w:p>
          <w:p w14:paraId="680F23D8" w14:textId="105B05F5" w:rsidR="00FA6AFC" w:rsidRPr="00A852E5" w:rsidRDefault="00FA6AFC" w:rsidP="0058272B">
            <w:pPr>
              <w:pStyle w:val="ListParagraph"/>
              <w:numPr>
                <w:ilvl w:val="0"/>
                <w:numId w:val="0"/>
              </w:numPr>
              <w:spacing w:before="120" w:after="120"/>
              <w:ind w:left="720"/>
              <w:textAlignment w:val="baseline"/>
              <w:rPr>
                <w:rFonts w:cs="Segoe UI"/>
              </w:rPr>
            </w:pPr>
            <w:r>
              <w:rPr>
                <w:rFonts w:cs="Segoe UI"/>
              </w:rPr>
              <w:t>In</w:t>
            </w:r>
            <w:r w:rsidR="007F0842">
              <w:rPr>
                <w:rFonts w:cs="Segoe UI"/>
              </w:rPr>
              <w:t xml:space="preserve"> the</w:t>
            </w:r>
            <w:r>
              <w:rPr>
                <w:rFonts w:cs="Segoe UI"/>
              </w:rPr>
              <w:t xml:space="preserve"> above statement</w:t>
            </w:r>
            <w:r w:rsidR="007F0842">
              <w:rPr>
                <w:rFonts w:cs="Segoe UI"/>
              </w:rPr>
              <w:t>,</w:t>
            </w:r>
            <w:r>
              <w:rPr>
                <w:rFonts w:cs="Segoe UI"/>
              </w:rPr>
              <w:t xml:space="preserve"> REJECT_VALUE is set to 1 to avoid headers in external text file.</w:t>
            </w:r>
          </w:p>
        </w:tc>
        <w:tc>
          <w:tcPr>
            <w:tcW w:w="3348" w:type="dxa"/>
          </w:tcPr>
          <w:p w14:paraId="27DF1333" w14:textId="77777777" w:rsidR="00FA6AFC" w:rsidRDefault="00FA6AFC" w:rsidP="001D3AE4">
            <w:pPr>
              <w:textAlignment w:val="baseline"/>
              <w:rPr>
                <w:noProof/>
              </w:rPr>
            </w:pPr>
          </w:p>
        </w:tc>
      </w:tr>
      <w:tr w:rsidR="00C71D65" w14:paraId="4CE435CD" w14:textId="77777777" w:rsidTr="006172AF">
        <w:tc>
          <w:tcPr>
            <w:tcW w:w="2340" w:type="dxa"/>
          </w:tcPr>
          <w:p w14:paraId="4E1CE099" w14:textId="77777777" w:rsidR="00C71D65" w:rsidRDefault="00C71D65" w:rsidP="00A145E0">
            <w:pPr>
              <w:pStyle w:val="ListParagraph"/>
              <w:numPr>
                <w:ilvl w:val="0"/>
                <w:numId w:val="34"/>
              </w:numPr>
              <w:spacing w:before="120" w:after="120" w:line="240" w:lineRule="auto"/>
              <w:textAlignment w:val="baseline"/>
              <w:rPr>
                <w:rFonts w:eastAsia="Segoe UI"/>
                <w:sz w:val="24"/>
                <w:szCs w:val="24"/>
              </w:rPr>
            </w:pPr>
            <w:r w:rsidRPr="395EBAF7">
              <w:rPr>
                <w:rFonts w:eastAsia="Segoe UI"/>
                <w:sz w:val="24"/>
                <w:szCs w:val="24"/>
              </w:rPr>
              <w:lastRenderedPageBreak/>
              <w:t>Evaluate performance</w:t>
            </w:r>
            <w:r w:rsidR="007310AD" w:rsidRPr="395EBAF7">
              <w:rPr>
                <w:rFonts w:eastAsia="Segoe UI"/>
                <w:sz w:val="24"/>
                <w:szCs w:val="24"/>
              </w:rPr>
              <w:t xml:space="preserve"> of external table</w:t>
            </w:r>
          </w:p>
          <w:p w14:paraId="6F1D4A27" w14:textId="4557A334" w:rsidR="007310AD" w:rsidRDefault="007310AD" w:rsidP="007310AD">
            <w:pPr>
              <w:pStyle w:val="ListParagraph"/>
              <w:numPr>
                <w:ilvl w:val="0"/>
                <w:numId w:val="0"/>
              </w:numPr>
              <w:spacing w:before="120" w:after="120" w:line="240" w:lineRule="auto"/>
              <w:ind w:left="216"/>
              <w:textAlignment w:val="baseline"/>
              <w:rPr>
                <w:rFonts w:eastAsia="Segoe UI"/>
                <w:sz w:val="24"/>
              </w:rPr>
            </w:pPr>
          </w:p>
        </w:tc>
        <w:tc>
          <w:tcPr>
            <w:tcW w:w="4680" w:type="dxa"/>
          </w:tcPr>
          <w:p w14:paraId="5A2666F1" w14:textId="54C61EB8" w:rsidR="005A238C" w:rsidRDefault="005A238C" w:rsidP="005A238C">
            <w:pPr>
              <w:pStyle w:val="ListParagraph"/>
              <w:numPr>
                <w:ilvl w:val="0"/>
                <w:numId w:val="0"/>
              </w:numPr>
              <w:ind w:left="16"/>
            </w:pPr>
            <w:r>
              <w:t>SQL Data Warehou</w:t>
            </w:r>
            <w:r w:rsidR="000D1552">
              <w:t>s</w:t>
            </w:r>
            <w:r>
              <w:t>e can query data located in Azure Storage Blob and Azure Data Lake Storage.</w:t>
            </w:r>
            <w:r w:rsidR="00272172">
              <w:t xml:space="preserve"> When you query data from external data sources, SQL Data Warehouse will import the entirety of the data source temporarily </w:t>
            </w:r>
            <w:r w:rsidR="004667C4">
              <w:t xml:space="preserve">for query processing. </w:t>
            </w:r>
          </w:p>
          <w:p w14:paraId="73F66A7A" w14:textId="581F9A34" w:rsidR="004667C4" w:rsidRPr="005A238C" w:rsidRDefault="004667C4" w:rsidP="005A238C">
            <w:pPr>
              <w:pStyle w:val="ListParagraph"/>
              <w:numPr>
                <w:ilvl w:val="0"/>
                <w:numId w:val="0"/>
              </w:numPr>
              <w:ind w:left="16"/>
            </w:pPr>
            <w:r>
              <w:t>This query does an aggregate over an external data source. Note the time to completion.</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shd w:val="clear" w:color="auto" w:fill="F2F2F2" w:themeFill="background1" w:themeFillShade="F2"/>
              <w:tblLayout w:type="fixed"/>
              <w:tblLook w:val="04A0" w:firstRow="1" w:lastRow="0" w:firstColumn="1" w:lastColumn="0" w:noHBand="0" w:noVBand="1"/>
            </w:tblPr>
            <w:tblGrid>
              <w:gridCol w:w="4428"/>
            </w:tblGrid>
            <w:tr w:rsidR="005A238C" w14:paraId="2DFF2227" w14:textId="77777777" w:rsidTr="00932601">
              <w:tc>
                <w:tcPr>
                  <w:tcW w:w="4428" w:type="dxa"/>
                  <w:shd w:val="clear" w:color="auto" w:fill="F2F2F2" w:themeFill="background1" w:themeFillShade="F2"/>
                  <w:tcMar>
                    <w:top w:w="72" w:type="dxa"/>
                    <w:left w:w="72" w:type="dxa"/>
                    <w:bottom w:w="72" w:type="dxa"/>
                    <w:right w:w="72" w:type="dxa"/>
                  </w:tcMar>
                </w:tcPr>
                <w:p w14:paraId="3E6F27A2" w14:textId="258B769C" w:rsidR="005A238C" w:rsidRDefault="005A238C" w:rsidP="005A238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 SUM</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TotalAmount</w:t>
                  </w:r>
                  <w:r>
                    <w:rPr>
                      <w:rFonts w:ascii="Consolas" w:hAnsi="Consolas" w:cs="Consolas"/>
                      <w:color w:val="808080"/>
                      <w:sz w:val="19"/>
                      <w:szCs w:val="19"/>
                    </w:rPr>
                    <w:t>)</w:t>
                  </w:r>
                  <w:r>
                    <w:rPr>
                      <w:rFonts w:ascii="Consolas" w:hAnsi="Consolas" w:cs="Consolas"/>
                      <w:color w:val="000000"/>
                      <w:sz w:val="19"/>
                      <w:szCs w:val="19"/>
                    </w:rPr>
                    <w:tab/>
                  </w:r>
                  <w:r w:rsidR="395EBAF7" w:rsidRPr="395EBAF7">
                    <w:rPr>
                      <w:rFonts w:ascii="Consolas" w:hAnsi="Consolas" w:cs="Consolas"/>
                      <w:color w:val="808080"/>
                      <w:sz w:val="19"/>
                      <w:szCs w:val="19"/>
                    </w:rPr>
                    <w:t xml:space="preserve"> </w:t>
                  </w:r>
                  <w:r w:rsidRPr="395EBAF7">
                    <w:rPr>
                      <w:rFonts w:ascii="Consolas" w:hAnsi="Consolas" w:cs="Consolas"/>
                      <w:color w:val="808080"/>
                      <w:sz w:val="19"/>
                      <w:szCs w:val="19"/>
                    </w:rPr>
                    <w:t>AS</w:t>
                  </w:r>
                  <w:r>
                    <w:rPr>
                      <w:rFonts w:ascii="Consolas" w:hAnsi="Consolas" w:cs="Consolas"/>
                      <w:color w:val="000000"/>
                      <w:sz w:val="19"/>
                      <w:szCs w:val="19"/>
                    </w:rPr>
                    <w:t xml:space="preserve"> TotalRevenueByMedallion</w:t>
                  </w:r>
                </w:p>
                <w:p w14:paraId="4950416D" w14:textId="77777777" w:rsidR="005A238C" w:rsidRDefault="005A238C" w:rsidP="005A238C">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t>MedallionId</w:t>
                  </w:r>
                </w:p>
                <w:p w14:paraId="26EAC8B1" w14:textId="12FF8AF8" w:rsidR="005A238C" w:rsidRDefault="005A238C" w:rsidP="005A238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 asb</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Trip</w:t>
                  </w:r>
                </w:p>
                <w:p w14:paraId="07CBBC30" w14:textId="750F58AE" w:rsidR="005A238C" w:rsidRPr="00C95A96" w:rsidRDefault="005A238C" w:rsidP="005A238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 xml:space="preserve">BY </w:t>
                  </w:r>
                  <w:r>
                    <w:rPr>
                      <w:rFonts w:ascii="Consolas" w:hAnsi="Consolas" w:cs="Consolas"/>
                      <w:color w:val="000000"/>
                      <w:sz w:val="19"/>
                      <w:szCs w:val="19"/>
                    </w:rPr>
                    <w:tab/>
                  </w:r>
                  <w:r w:rsidRPr="395EBAF7">
                    <w:rPr>
                      <w:rFonts w:ascii="Consolas" w:hAnsi="Consolas" w:cs="Consolas"/>
                      <w:color w:val="0000FF"/>
                      <w:sz w:val="19"/>
                      <w:szCs w:val="19"/>
                    </w:rPr>
                    <w:t>MedallionId</w:t>
                  </w:r>
                </w:p>
              </w:tc>
            </w:tr>
          </w:tbl>
          <w:p w14:paraId="51B2B6A0" w14:textId="2A13F18D" w:rsidR="00C71D65" w:rsidRPr="00CF5B1A" w:rsidRDefault="00C71D65" w:rsidP="004A7A99">
            <w:pPr>
              <w:pStyle w:val="Code"/>
              <w:framePr w:wrap="notBeside"/>
              <w:rPr>
                <w:rFonts w:ascii="Segoe Pro" w:hAnsi="Segoe Pro" w:cs="Segoe UI"/>
              </w:rPr>
            </w:pPr>
          </w:p>
        </w:tc>
        <w:tc>
          <w:tcPr>
            <w:tcW w:w="3348" w:type="dxa"/>
          </w:tcPr>
          <w:p w14:paraId="5014E6B9" w14:textId="77777777" w:rsidR="00C71D65" w:rsidRDefault="00C71D65" w:rsidP="001D3AE4">
            <w:pPr>
              <w:textAlignment w:val="baseline"/>
              <w:rPr>
                <w:noProof/>
              </w:rPr>
            </w:pPr>
          </w:p>
        </w:tc>
      </w:tr>
      <w:tr w:rsidR="00FA6AFC" w14:paraId="7472E644" w14:textId="77777777" w:rsidTr="006172AF">
        <w:tc>
          <w:tcPr>
            <w:tcW w:w="2340" w:type="dxa"/>
          </w:tcPr>
          <w:p w14:paraId="273CE688" w14:textId="1F00AC7C" w:rsidR="00FA6AFC" w:rsidRDefault="008B29AB" w:rsidP="00A145E0">
            <w:pPr>
              <w:pStyle w:val="ListParagraph"/>
              <w:numPr>
                <w:ilvl w:val="0"/>
                <w:numId w:val="34"/>
              </w:numPr>
              <w:spacing w:before="120" w:after="120" w:line="240" w:lineRule="auto"/>
              <w:textAlignment w:val="baseline"/>
              <w:rPr>
                <w:rFonts w:eastAsia="Segoe UI"/>
                <w:sz w:val="24"/>
                <w:szCs w:val="24"/>
              </w:rPr>
            </w:pPr>
            <w:r w:rsidRPr="395EBAF7">
              <w:rPr>
                <w:rFonts w:eastAsia="Segoe UI"/>
                <w:sz w:val="24"/>
                <w:szCs w:val="24"/>
              </w:rPr>
              <w:lastRenderedPageBreak/>
              <w:t xml:space="preserve">Create </w:t>
            </w:r>
            <w:r w:rsidR="00913CCC" w:rsidRPr="395EBAF7">
              <w:rPr>
                <w:rFonts w:eastAsia="Segoe UI"/>
                <w:sz w:val="24"/>
                <w:szCs w:val="24"/>
              </w:rPr>
              <w:t>final internal table</w:t>
            </w:r>
          </w:p>
        </w:tc>
        <w:tc>
          <w:tcPr>
            <w:tcW w:w="4680" w:type="dxa"/>
          </w:tcPr>
          <w:p w14:paraId="6664B144" w14:textId="77777777" w:rsidR="00FA6AFC" w:rsidRPr="00FF3D03" w:rsidRDefault="00FA6AFC" w:rsidP="0058272B">
            <w:pPr>
              <w:pStyle w:val="ListParagraph"/>
              <w:numPr>
                <w:ilvl w:val="0"/>
                <w:numId w:val="0"/>
              </w:numPr>
              <w:spacing w:before="120" w:after="120" w:line="240" w:lineRule="auto"/>
              <w:ind w:left="216"/>
              <w:textAlignment w:val="baseline"/>
              <w:rPr>
                <w:rFonts w:cs="Segoe UI"/>
              </w:rPr>
            </w:pPr>
            <w:r>
              <w:rPr>
                <w:rFonts w:cs="Segoe UI"/>
              </w:rPr>
              <w:t>Clear query window and execute following statement to get data from external table.</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shd w:val="clear" w:color="auto" w:fill="F2F2F2" w:themeFill="background1" w:themeFillShade="F2"/>
              <w:tblLayout w:type="fixed"/>
              <w:tblLook w:val="04A0" w:firstRow="1" w:lastRow="0" w:firstColumn="1" w:lastColumn="0" w:noHBand="0" w:noVBand="1"/>
            </w:tblPr>
            <w:tblGrid>
              <w:gridCol w:w="4428"/>
            </w:tblGrid>
            <w:tr w:rsidR="00FA6AFC" w14:paraId="2C86B554" w14:textId="77777777" w:rsidTr="001D3AE4">
              <w:tc>
                <w:tcPr>
                  <w:tcW w:w="4428" w:type="dxa"/>
                  <w:shd w:val="clear" w:color="auto" w:fill="F2F2F2" w:themeFill="background1" w:themeFillShade="F2"/>
                  <w:tcMar>
                    <w:top w:w="72" w:type="dxa"/>
                    <w:left w:w="72" w:type="dxa"/>
                    <w:bottom w:w="72" w:type="dxa"/>
                    <w:right w:w="72" w:type="dxa"/>
                  </w:tcMar>
                </w:tcPr>
                <w:p w14:paraId="562214EF"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[Trip]</w:t>
                  </w:r>
                </w:p>
                <w:p w14:paraId="7489F973"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6C33AECE"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[TripId] [bigint]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5C602C2"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[DateID]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86491EF"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[MedallionID]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53F6645"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[HackneyLicenseID]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C436D37"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[PickupTimeID]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1C18C1A"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[DropoffTimeID]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928B954"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[PickupGeographyID] [int] </w:t>
                  </w:r>
                  <w:r>
                    <w:rPr>
                      <w:rFonts w:ascii="Consolas" w:hAnsi="Consolas" w:cs="Consolas"/>
                      <w:color w:val="808080"/>
                      <w:sz w:val="19"/>
                      <w:szCs w:val="19"/>
                    </w:rPr>
                    <w:t>NULL,</w:t>
                  </w:r>
                </w:p>
                <w:p w14:paraId="0A5ABD56"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[DropoffGeographyID] [int] </w:t>
                  </w:r>
                  <w:r>
                    <w:rPr>
                      <w:rFonts w:ascii="Consolas" w:hAnsi="Consolas" w:cs="Consolas"/>
                      <w:color w:val="808080"/>
                      <w:sz w:val="19"/>
                      <w:szCs w:val="19"/>
                    </w:rPr>
                    <w:t>NULL,</w:t>
                  </w:r>
                </w:p>
                <w:p w14:paraId="561E3C58"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[PickupLatitude] [float] </w:t>
                  </w:r>
                  <w:r>
                    <w:rPr>
                      <w:rFonts w:ascii="Consolas" w:hAnsi="Consolas" w:cs="Consolas"/>
                      <w:color w:val="808080"/>
                      <w:sz w:val="19"/>
                      <w:szCs w:val="19"/>
                    </w:rPr>
                    <w:t>NULL,</w:t>
                  </w:r>
                </w:p>
                <w:p w14:paraId="60FDED55"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[PickupLongitude] [float] </w:t>
                  </w:r>
                  <w:r>
                    <w:rPr>
                      <w:rFonts w:ascii="Consolas" w:hAnsi="Consolas" w:cs="Consolas"/>
                      <w:color w:val="808080"/>
                      <w:sz w:val="19"/>
                      <w:szCs w:val="19"/>
                    </w:rPr>
                    <w:t>NULL,</w:t>
                  </w:r>
                </w:p>
                <w:p w14:paraId="0886CF44"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[PickupLatLong] [varchar]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36CA2112"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[DropoffLatitude] [float] </w:t>
                  </w:r>
                  <w:r>
                    <w:rPr>
                      <w:rFonts w:ascii="Consolas" w:hAnsi="Consolas" w:cs="Consolas"/>
                      <w:color w:val="808080"/>
                      <w:sz w:val="19"/>
                      <w:szCs w:val="19"/>
                    </w:rPr>
                    <w:t>NULL,</w:t>
                  </w:r>
                </w:p>
                <w:p w14:paraId="03638051"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[DropoffLongitude] [float] </w:t>
                  </w:r>
                  <w:r>
                    <w:rPr>
                      <w:rFonts w:ascii="Consolas" w:hAnsi="Consolas" w:cs="Consolas"/>
                      <w:color w:val="808080"/>
                      <w:sz w:val="19"/>
                      <w:szCs w:val="19"/>
                    </w:rPr>
                    <w:t>NULL,</w:t>
                  </w:r>
                </w:p>
                <w:p w14:paraId="1B3E4F90"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[DropoffLatLong] [varchar]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07EFA44"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[PassengerCount] [int] </w:t>
                  </w:r>
                  <w:r>
                    <w:rPr>
                      <w:rFonts w:ascii="Consolas" w:hAnsi="Consolas" w:cs="Consolas"/>
                      <w:color w:val="808080"/>
                      <w:sz w:val="19"/>
                      <w:szCs w:val="19"/>
                    </w:rPr>
                    <w:t>NULL,</w:t>
                  </w:r>
                </w:p>
                <w:p w14:paraId="6253C9F5"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[TripDurationSeconds] [int] </w:t>
                  </w:r>
                  <w:r>
                    <w:rPr>
                      <w:rFonts w:ascii="Consolas" w:hAnsi="Consolas" w:cs="Consolas"/>
                      <w:color w:val="808080"/>
                      <w:sz w:val="19"/>
                      <w:szCs w:val="19"/>
                    </w:rPr>
                    <w:t>NULL,</w:t>
                  </w:r>
                </w:p>
                <w:p w14:paraId="4377B23E"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[TripDistanceMiles] [float] </w:t>
                  </w:r>
                  <w:r>
                    <w:rPr>
                      <w:rFonts w:ascii="Consolas" w:hAnsi="Consolas" w:cs="Consolas"/>
                      <w:color w:val="808080"/>
                      <w:sz w:val="19"/>
                      <w:szCs w:val="19"/>
                    </w:rPr>
                    <w:t>NULL,</w:t>
                  </w:r>
                </w:p>
                <w:p w14:paraId="61FDC020"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[PaymentType] [varchar]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EC07007"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[FareAmount] [money] </w:t>
                  </w:r>
                  <w:r>
                    <w:rPr>
                      <w:rFonts w:ascii="Consolas" w:hAnsi="Consolas" w:cs="Consolas"/>
                      <w:color w:val="808080"/>
                      <w:sz w:val="19"/>
                      <w:szCs w:val="19"/>
                    </w:rPr>
                    <w:t>NULL,</w:t>
                  </w:r>
                </w:p>
                <w:p w14:paraId="1796A5AC"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[SurchargeAmount] [money] </w:t>
                  </w:r>
                  <w:r>
                    <w:rPr>
                      <w:rFonts w:ascii="Consolas" w:hAnsi="Consolas" w:cs="Consolas"/>
                      <w:color w:val="808080"/>
                      <w:sz w:val="19"/>
                      <w:szCs w:val="19"/>
                    </w:rPr>
                    <w:t>NULL,</w:t>
                  </w:r>
                </w:p>
                <w:p w14:paraId="095E64E5"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[TaxAmount] [money] </w:t>
                  </w:r>
                  <w:r>
                    <w:rPr>
                      <w:rFonts w:ascii="Consolas" w:hAnsi="Consolas" w:cs="Consolas"/>
                      <w:color w:val="808080"/>
                      <w:sz w:val="19"/>
                      <w:szCs w:val="19"/>
                    </w:rPr>
                    <w:t>NULL,</w:t>
                  </w:r>
                </w:p>
                <w:p w14:paraId="05515B85"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[TipAmount] [money] </w:t>
                  </w:r>
                  <w:r>
                    <w:rPr>
                      <w:rFonts w:ascii="Consolas" w:hAnsi="Consolas" w:cs="Consolas"/>
                      <w:color w:val="808080"/>
                      <w:sz w:val="19"/>
                      <w:szCs w:val="19"/>
                    </w:rPr>
                    <w:t>NULL,</w:t>
                  </w:r>
                </w:p>
                <w:p w14:paraId="1D30A4E2"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[TollsAmount] [money] </w:t>
                  </w:r>
                  <w:r>
                    <w:rPr>
                      <w:rFonts w:ascii="Consolas" w:hAnsi="Consolas" w:cs="Consolas"/>
                      <w:color w:val="808080"/>
                      <w:sz w:val="19"/>
                      <w:szCs w:val="19"/>
                    </w:rPr>
                    <w:t>NULL,</w:t>
                  </w:r>
                </w:p>
                <w:p w14:paraId="6E3221FA"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[TotalAmount] [money] </w:t>
                  </w:r>
                  <w:r>
                    <w:rPr>
                      <w:rFonts w:ascii="Consolas" w:hAnsi="Consolas" w:cs="Consolas"/>
                      <w:color w:val="808080"/>
                      <w:sz w:val="19"/>
                      <w:szCs w:val="19"/>
                    </w:rPr>
                    <w:t>NULL</w:t>
                  </w:r>
                </w:p>
                <w:p w14:paraId="144E76A6"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212A777A"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p>
                <w:p w14:paraId="75364D7F"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3F47FA99"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CLUSTERED</w:t>
                  </w:r>
                  <w:r>
                    <w:rPr>
                      <w:rFonts w:ascii="Consolas" w:hAnsi="Consolas" w:cs="Consolas"/>
                      <w:color w:val="000000"/>
                      <w:sz w:val="19"/>
                      <w:szCs w:val="19"/>
                    </w:rPr>
                    <w:t xml:space="preserve"> </w:t>
                  </w:r>
                  <w:r>
                    <w:rPr>
                      <w:rFonts w:ascii="Consolas" w:hAnsi="Consolas" w:cs="Consolas"/>
                      <w:color w:val="0000FF"/>
                      <w:sz w:val="19"/>
                      <w:szCs w:val="19"/>
                    </w:rPr>
                    <w:t>COLUMNSTORE</w:t>
                  </w:r>
                  <w:r>
                    <w:rPr>
                      <w:rFonts w:ascii="Consolas" w:hAnsi="Consolas" w:cs="Consolas"/>
                      <w:color w:val="000000"/>
                      <w:sz w:val="19"/>
                      <w:szCs w:val="19"/>
                    </w:rPr>
                    <w:t xml:space="preserve"> </w:t>
                  </w:r>
                  <w:r>
                    <w:rPr>
                      <w:rFonts w:ascii="Consolas" w:hAnsi="Consolas" w:cs="Consolas"/>
                      <w:color w:val="0000FF"/>
                      <w:sz w:val="19"/>
                      <w:szCs w:val="19"/>
                    </w:rPr>
                    <w:t>INDEX</w:t>
                  </w:r>
                </w:p>
                <w:p w14:paraId="476583FE" w14:textId="77777777" w:rsidR="0084128F" w:rsidRDefault="0084128F" w:rsidP="0084128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DISTRIBUTION</w:t>
                  </w:r>
                  <w:r>
                    <w:rPr>
                      <w:rFonts w:ascii="Consolas" w:hAnsi="Consolas" w:cs="Consolas"/>
                      <w:color w:val="808080"/>
                      <w:sz w:val="19"/>
                      <w:szCs w:val="19"/>
                    </w:rPr>
                    <w:t>=</w:t>
                  </w:r>
                  <w:r>
                    <w:rPr>
                      <w:rFonts w:ascii="Consolas" w:hAnsi="Consolas" w:cs="Consolas"/>
                      <w:color w:val="0000FF"/>
                      <w:sz w:val="19"/>
                      <w:szCs w:val="19"/>
                    </w:rPr>
                    <w:t>HASH</w:t>
                  </w:r>
                  <w:r>
                    <w:rPr>
                      <w:rFonts w:ascii="Consolas" w:hAnsi="Consolas" w:cs="Consolas"/>
                      <w:color w:val="808080"/>
                      <w:sz w:val="19"/>
                      <w:szCs w:val="19"/>
                    </w:rPr>
                    <w:t>(</w:t>
                  </w:r>
                  <w:r>
                    <w:rPr>
                      <w:rFonts w:ascii="Consolas" w:hAnsi="Consolas" w:cs="Consolas"/>
                      <w:color w:val="000000"/>
                      <w:sz w:val="19"/>
                      <w:szCs w:val="19"/>
                    </w:rPr>
                    <w:t>[MedallionId]</w:t>
                  </w:r>
                  <w:r>
                    <w:rPr>
                      <w:rFonts w:ascii="Consolas" w:hAnsi="Consolas" w:cs="Consolas"/>
                      <w:color w:val="808080"/>
                      <w:sz w:val="19"/>
                      <w:szCs w:val="19"/>
                    </w:rPr>
                    <w:t>)</w:t>
                  </w:r>
                </w:p>
                <w:p w14:paraId="3FF170F1" w14:textId="1C857AE5" w:rsidR="00FA6AFC" w:rsidRPr="00C95A96" w:rsidRDefault="0084128F" w:rsidP="0084128F">
                  <w:pPr>
                    <w:autoSpaceDE w:val="0"/>
                    <w:autoSpaceDN w:val="0"/>
                    <w:adjustRightInd w:val="0"/>
                    <w:rPr>
                      <w:rFonts w:cs="Segoe UI"/>
                      <w:sz w:val="16"/>
                      <w:szCs w:val="16"/>
                    </w:rPr>
                  </w:pPr>
                  <w:r>
                    <w:rPr>
                      <w:rFonts w:ascii="Consolas" w:hAnsi="Consolas" w:cs="Consolas"/>
                      <w:color w:val="808080"/>
                      <w:sz w:val="19"/>
                      <w:szCs w:val="19"/>
                    </w:rPr>
                    <w:t>)</w:t>
                  </w:r>
                </w:p>
              </w:tc>
            </w:tr>
          </w:tbl>
          <w:p w14:paraId="46E720F2" w14:textId="77777777" w:rsidR="00FA6AFC" w:rsidRPr="00CB70F3" w:rsidRDefault="00FA6AFC" w:rsidP="001D3AE4">
            <w:pPr>
              <w:spacing w:before="120" w:after="120"/>
              <w:textAlignment w:val="baseline"/>
              <w:rPr>
                <w:rFonts w:cs="Segoe UI"/>
              </w:rPr>
            </w:pPr>
          </w:p>
        </w:tc>
        <w:tc>
          <w:tcPr>
            <w:tcW w:w="3348" w:type="dxa"/>
          </w:tcPr>
          <w:p w14:paraId="2BE7BE0E" w14:textId="77777777" w:rsidR="00FA6AFC" w:rsidRDefault="00FA6AFC" w:rsidP="001D3AE4">
            <w:pPr>
              <w:textAlignment w:val="baseline"/>
              <w:rPr>
                <w:noProof/>
              </w:rPr>
            </w:pPr>
          </w:p>
        </w:tc>
      </w:tr>
      <w:tr w:rsidR="00FA6AFC" w14:paraId="62FDF218" w14:textId="77777777" w:rsidTr="006172AF">
        <w:trPr>
          <w:trHeight w:val="1448"/>
        </w:trPr>
        <w:tc>
          <w:tcPr>
            <w:tcW w:w="2340" w:type="dxa"/>
          </w:tcPr>
          <w:p w14:paraId="76F8ADF8" w14:textId="2BE5BF6B" w:rsidR="00FA6AFC" w:rsidRDefault="00FA6AFC" w:rsidP="00A145E0">
            <w:pPr>
              <w:pStyle w:val="ListParagraph"/>
              <w:numPr>
                <w:ilvl w:val="0"/>
                <w:numId w:val="34"/>
              </w:numPr>
              <w:spacing w:before="120" w:after="120" w:line="240" w:lineRule="auto"/>
              <w:textAlignment w:val="baseline"/>
              <w:rPr>
                <w:rFonts w:eastAsia="Segoe UI"/>
                <w:sz w:val="24"/>
                <w:szCs w:val="24"/>
              </w:rPr>
            </w:pPr>
            <w:r w:rsidRPr="395EBAF7">
              <w:rPr>
                <w:rFonts w:eastAsia="Segoe UI"/>
                <w:sz w:val="24"/>
                <w:szCs w:val="24"/>
              </w:rPr>
              <w:t xml:space="preserve">Create schema for </w:t>
            </w:r>
            <w:r w:rsidR="00805EDE" w:rsidRPr="395EBAF7">
              <w:rPr>
                <w:rFonts w:eastAsia="Segoe UI"/>
                <w:sz w:val="24"/>
                <w:szCs w:val="24"/>
              </w:rPr>
              <w:t xml:space="preserve">staging </w:t>
            </w:r>
            <w:r w:rsidRPr="395EBAF7">
              <w:rPr>
                <w:rFonts w:eastAsia="Segoe UI"/>
                <w:sz w:val="24"/>
                <w:szCs w:val="24"/>
              </w:rPr>
              <w:t>table</w:t>
            </w:r>
            <w:r w:rsidR="00805EDE" w:rsidRPr="395EBAF7">
              <w:rPr>
                <w:rFonts w:eastAsia="Segoe UI"/>
                <w:sz w:val="24"/>
                <w:szCs w:val="24"/>
              </w:rPr>
              <w:t>s</w:t>
            </w:r>
          </w:p>
        </w:tc>
        <w:tc>
          <w:tcPr>
            <w:tcW w:w="4680" w:type="dxa"/>
          </w:tcPr>
          <w:p w14:paraId="3D36F942" w14:textId="77777777" w:rsidR="00FA6AFC" w:rsidRPr="00FF3D03" w:rsidRDefault="00FA6AFC" w:rsidP="0058272B">
            <w:pPr>
              <w:pStyle w:val="ListParagraph"/>
              <w:numPr>
                <w:ilvl w:val="0"/>
                <w:numId w:val="0"/>
              </w:numPr>
              <w:spacing w:before="120" w:after="120" w:line="240" w:lineRule="auto"/>
              <w:ind w:left="216"/>
              <w:textAlignment w:val="baseline"/>
              <w:rPr>
                <w:rFonts w:cs="Segoe UI"/>
              </w:rPr>
            </w:pPr>
            <w:r>
              <w:rPr>
                <w:rFonts w:cs="Segoe UI"/>
              </w:rPr>
              <w:t>Clear query window and execute following statements to create new schema for tables.</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shd w:val="clear" w:color="auto" w:fill="F2F2F2" w:themeFill="background1" w:themeFillShade="F2"/>
              <w:tblLayout w:type="fixed"/>
              <w:tblLook w:val="04A0" w:firstRow="1" w:lastRow="0" w:firstColumn="1" w:lastColumn="0" w:noHBand="0" w:noVBand="1"/>
            </w:tblPr>
            <w:tblGrid>
              <w:gridCol w:w="4428"/>
            </w:tblGrid>
            <w:tr w:rsidR="00FA6AFC" w14:paraId="7ECC1ACD" w14:textId="77777777" w:rsidTr="001D3AE4">
              <w:tc>
                <w:tcPr>
                  <w:tcW w:w="4428" w:type="dxa"/>
                  <w:shd w:val="clear" w:color="auto" w:fill="F2F2F2" w:themeFill="background1" w:themeFillShade="F2"/>
                  <w:tcMar>
                    <w:top w:w="72" w:type="dxa"/>
                    <w:left w:w="72" w:type="dxa"/>
                    <w:bottom w:w="72" w:type="dxa"/>
                    <w:right w:w="72" w:type="dxa"/>
                  </w:tcMar>
                </w:tcPr>
                <w:p w14:paraId="01051DB1" w14:textId="13251057" w:rsidR="00FA6AFC" w:rsidRDefault="00FA6AFC" w:rsidP="001D3AE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SCHEMA</w:t>
                  </w:r>
                  <w:r>
                    <w:rPr>
                      <w:rFonts w:ascii="Consolas" w:hAnsi="Consolas" w:cs="Consolas"/>
                      <w:color w:val="000000"/>
                      <w:sz w:val="19"/>
                      <w:szCs w:val="19"/>
                    </w:rPr>
                    <w:t xml:space="preserve"> [</w:t>
                  </w:r>
                  <w:r w:rsidR="00805EDE">
                    <w:rPr>
                      <w:rFonts w:ascii="Consolas" w:hAnsi="Consolas" w:cs="Consolas"/>
                      <w:color w:val="000000"/>
                      <w:sz w:val="19"/>
                      <w:szCs w:val="19"/>
                    </w:rPr>
                    <w:t>stg</w:t>
                  </w:r>
                  <w:r>
                    <w:rPr>
                      <w:rFonts w:ascii="Consolas" w:hAnsi="Consolas" w:cs="Consolas"/>
                      <w:color w:val="000000"/>
                      <w:sz w:val="19"/>
                      <w:szCs w:val="19"/>
                    </w:rPr>
                    <w:t>]</w:t>
                  </w:r>
                  <w:r>
                    <w:rPr>
                      <w:rFonts w:ascii="Consolas" w:hAnsi="Consolas" w:cs="Consolas"/>
                      <w:color w:val="808080"/>
                      <w:sz w:val="19"/>
                      <w:szCs w:val="19"/>
                    </w:rPr>
                    <w:t>;</w:t>
                  </w:r>
                </w:p>
                <w:p w14:paraId="3C50B211" w14:textId="77777777" w:rsidR="00FA6AFC" w:rsidRPr="00CB70F3" w:rsidRDefault="00FA6AFC" w:rsidP="001D3AE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tc>
            </w:tr>
          </w:tbl>
          <w:p w14:paraId="772D33F7" w14:textId="77777777" w:rsidR="00FA6AFC" w:rsidRPr="00CF5B1A" w:rsidRDefault="00FA6AFC" w:rsidP="001D3AE4">
            <w:pPr>
              <w:spacing w:before="120" w:after="120"/>
              <w:textAlignment w:val="baseline"/>
              <w:rPr>
                <w:rFonts w:ascii="Segoe Pro" w:eastAsia="Times New Roman" w:hAnsi="Segoe Pro" w:cs="Segoe UI"/>
                <w:color w:val="505050" w:themeColor="text1"/>
                <w:szCs w:val="20"/>
              </w:rPr>
            </w:pPr>
          </w:p>
        </w:tc>
        <w:tc>
          <w:tcPr>
            <w:tcW w:w="3348" w:type="dxa"/>
          </w:tcPr>
          <w:p w14:paraId="1C2F708F" w14:textId="77777777" w:rsidR="00FA6AFC" w:rsidRPr="008C7527" w:rsidRDefault="00FA6AFC" w:rsidP="001D3AE4">
            <w:pPr>
              <w:textAlignment w:val="baseline"/>
              <w:rPr>
                <w:rFonts w:eastAsiaTheme="minorEastAsia"/>
                <w:noProof/>
                <w:lang w:eastAsia="ja-JP"/>
              </w:rPr>
            </w:pPr>
          </w:p>
        </w:tc>
      </w:tr>
      <w:tr w:rsidR="00FA6AFC" w14:paraId="2233B4BF" w14:textId="77777777" w:rsidTr="006172AF">
        <w:trPr>
          <w:trHeight w:val="1448"/>
        </w:trPr>
        <w:tc>
          <w:tcPr>
            <w:tcW w:w="2340" w:type="dxa"/>
          </w:tcPr>
          <w:p w14:paraId="433D5BE2" w14:textId="42091408" w:rsidR="00FA6AFC" w:rsidRDefault="0063074F" w:rsidP="00A145E0">
            <w:pPr>
              <w:pStyle w:val="ListParagraph"/>
              <w:numPr>
                <w:ilvl w:val="0"/>
                <w:numId w:val="34"/>
              </w:numPr>
              <w:spacing w:before="120" w:after="120" w:line="240" w:lineRule="auto"/>
              <w:textAlignment w:val="baseline"/>
              <w:rPr>
                <w:rFonts w:eastAsia="Segoe UI"/>
                <w:sz w:val="24"/>
                <w:szCs w:val="24"/>
              </w:rPr>
            </w:pPr>
            <w:r w:rsidRPr="395EBAF7">
              <w:rPr>
                <w:rFonts w:eastAsia="Segoe UI"/>
                <w:sz w:val="24"/>
                <w:szCs w:val="24"/>
              </w:rPr>
              <w:lastRenderedPageBreak/>
              <w:t>Move data into staging</w:t>
            </w:r>
          </w:p>
        </w:tc>
        <w:tc>
          <w:tcPr>
            <w:tcW w:w="4680" w:type="dxa"/>
          </w:tcPr>
          <w:p w14:paraId="23FACCC9" w14:textId="2CB3DA23" w:rsidR="00FA6AFC" w:rsidRDefault="00FA6AFC" w:rsidP="0058272B">
            <w:pPr>
              <w:pStyle w:val="ListParagraph"/>
              <w:numPr>
                <w:ilvl w:val="0"/>
                <w:numId w:val="0"/>
              </w:numPr>
              <w:spacing w:before="120" w:after="120" w:line="240" w:lineRule="auto"/>
              <w:ind w:left="216"/>
              <w:textAlignment w:val="baseline"/>
              <w:rPr>
                <w:rFonts w:cs="Segoe UI"/>
              </w:rPr>
            </w:pPr>
            <w:r>
              <w:rPr>
                <w:rFonts w:cs="Segoe UI"/>
              </w:rPr>
              <w:t xml:space="preserve">Create table in SQL Data Warehouse using </w:t>
            </w:r>
            <w:r w:rsidRPr="009A6B3C">
              <w:rPr>
                <w:rFonts w:cs="Segoe UI"/>
              </w:rPr>
              <w:t>CREATE TABLE AS SELECT (CTAS)</w:t>
            </w:r>
            <w:r>
              <w:rPr>
                <w:rFonts w:cs="Segoe UI"/>
              </w:rPr>
              <w:t xml:space="preserve"> feature. </w:t>
            </w:r>
            <w:r w:rsidRPr="009A6B3C">
              <w:rPr>
                <w:rFonts w:cs="Segoe UI"/>
              </w:rPr>
              <w:t>It is a fully parallelized operation that creates a new table based on the output of a SELECT statement.</w:t>
            </w:r>
            <w:r w:rsidR="0065568C">
              <w:rPr>
                <w:rFonts w:cs="Segoe UI"/>
              </w:rPr>
              <w:t xml:space="preserve"> The speed at which SQL Data Warehoue can load data is </w:t>
            </w:r>
            <w:r w:rsidR="006211CF">
              <w:rPr>
                <w:rFonts w:cs="Segoe UI"/>
              </w:rPr>
              <w:t>dependent on the number of compute nodes available. With DW200, you receive approximately two times the load performance as a DW100.</w:t>
            </w:r>
          </w:p>
          <w:p w14:paraId="678F1322" w14:textId="77777777" w:rsidR="00FA6AFC" w:rsidRDefault="00FA6AFC" w:rsidP="0058272B">
            <w:pPr>
              <w:pStyle w:val="ListParagraph"/>
              <w:numPr>
                <w:ilvl w:val="0"/>
                <w:numId w:val="0"/>
              </w:numPr>
              <w:spacing w:before="120" w:after="120" w:line="240" w:lineRule="auto"/>
              <w:ind w:left="216"/>
              <w:textAlignment w:val="baseline"/>
              <w:rPr>
                <w:rFonts w:cs="Segoe UI"/>
              </w:rPr>
            </w:pPr>
            <w:r>
              <w:rPr>
                <w:rFonts w:cs="Segoe UI"/>
              </w:rPr>
              <w:t>In this lab CTAS feature is used to create table in SQL Data Warehouse based on external table defined in earlier step. It not only creates tables but also loads data in table obtained in select statement.</w:t>
            </w:r>
          </w:p>
          <w:p w14:paraId="76DDF091" w14:textId="77777777" w:rsidR="00FA6AFC" w:rsidRPr="00FF3D03" w:rsidRDefault="00FA6AFC" w:rsidP="0058272B">
            <w:pPr>
              <w:pStyle w:val="ListParagraph"/>
              <w:numPr>
                <w:ilvl w:val="0"/>
                <w:numId w:val="0"/>
              </w:numPr>
              <w:spacing w:before="120" w:after="120" w:line="240" w:lineRule="auto"/>
              <w:ind w:left="216"/>
              <w:textAlignment w:val="baseline"/>
              <w:rPr>
                <w:rFonts w:cs="Segoe UI"/>
              </w:rPr>
            </w:pPr>
            <w:r>
              <w:rPr>
                <w:rFonts w:cs="Segoe UI"/>
              </w:rPr>
              <w:t>Clear query window and execute following statements to create table in SQL Data Warehouse:</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shd w:val="clear" w:color="auto" w:fill="F2F2F2" w:themeFill="background1" w:themeFillShade="F2"/>
              <w:tblLayout w:type="fixed"/>
              <w:tblLook w:val="04A0" w:firstRow="1" w:lastRow="0" w:firstColumn="1" w:lastColumn="0" w:noHBand="0" w:noVBand="1"/>
            </w:tblPr>
            <w:tblGrid>
              <w:gridCol w:w="4428"/>
            </w:tblGrid>
            <w:tr w:rsidR="00FA6AFC" w14:paraId="78F5ECF5" w14:textId="77777777" w:rsidTr="001D3AE4">
              <w:tc>
                <w:tcPr>
                  <w:tcW w:w="4428" w:type="dxa"/>
                  <w:shd w:val="clear" w:color="auto" w:fill="F2F2F2" w:themeFill="background1" w:themeFillShade="F2"/>
                  <w:tcMar>
                    <w:top w:w="72" w:type="dxa"/>
                    <w:left w:w="72" w:type="dxa"/>
                    <w:bottom w:w="72" w:type="dxa"/>
                    <w:right w:w="72" w:type="dxa"/>
                  </w:tcMar>
                </w:tcPr>
                <w:p w14:paraId="1B2C10FB" w14:textId="1CC479B8" w:rsidR="00E234E5" w:rsidRDefault="00E234E5" w:rsidP="00E234E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sidR="00805EDE">
                    <w:rPr>
                      <w:rFonts w:ascii="Consolas" w:hAnsi="Consolas" w:cs="Consolas"/>
                      <w:color w:val="000000"/>
                      <w:sz w:val="19"/>
                      <w:szCs w:val="19"/>
                    </w:rPr>
                    <w:t>stg</w:t>
                  </w:r>
                  <w:r>
                    <w:rPr>
                      <w:rFonts w:ascii="Consolas" w:hAnsi="Consolas" w:cs="Consolas"/>
                      <w:color w:val="808080"/>
                      <w:sz w:val="19"/>
                      <w:szCs w:val="19"/>
                    </w:rPr>
                    <w:t>.</w:t>
                  </w:r>
                  <w:r>
                    <w:rPr>
                      <w:rFonts w:ascii="Consolas" w:hAnsi="Consolas" w:cs="Consolas"/>
                      <w:color w:val="000000"/>
                      <w:sz w:val="19"/>
                      <w:szCs w:val="19"/>
                    </w:rPr>
                    <w:t>Trip</w:t>
                  </w:r>
                </w:p>
                <w:p w14:paraId="04943C29" w14:textId="77777777" w:rsidR="00E234E5" w:rsidRDefault="00E234E5" w:rsidP="00E234E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p>
                <w:p w14:paraId="45D4B59B" w14:textId="77777777" w:rsidR="00E234E5" w:rsidRDefault="00E234E5" w:rsidP="00E234E5">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0C47C471" w14:textId="61969549" w:rsidR="00E234E5" w:rsidRDefault="00E234E5" w:rsidP="00E234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sidR="00805EDE">
                    <w:rPr>
                      <w:rFonts w:ascii="Consolas" w:hAnsi="Consolas" w:cs="Consolas"/>
                      <w:color w:val="0000FF"/>
                      <w:sz w:val="19"/>
                      <w:szCs w:val="19"/>
                    </w:rPr>
                    <w:t>HEAP</w:t>
                  </w:r>
                </w:p>
                <w:p w14:paraId="3847E151" w14:textId="77777777" w:rsidR="00E234E5" w:rsidRDefault="00E234E5" w:rsidP="00E234E5">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DISTRIBUTION</w:t>
                  </w:r>
                  <w:r>
                    <w:rPr>
                      <w:rFonts w:ascii="Consolas" w:hAnsi="Consolas" w:cs="Consolas"/>
                      <w:color w:val="808080"/>
                      <w:sz w:val="19"/>
                      <w:szCs w:val="19"/>
                    </w:rPr>
                    <w:t>=</w:t>
                  </w:r>
                  <w:r>
                    <w:rPr>
                      <w:rFonts w:ascii="Consolas" w:hAnsi="Consolas" w:cs="Consolas"/>
                      <w:color w:val="0000FF"/>
                      <w:sz w:val="19"/>
                      <w:szCs w:val="19"/>
                    </w:rPr>
                    <w:t>HASH</w:t>
                  </w:r>
                  <w:r>
                    <w:rPr>
                      <w:rFonts w:ascii="Consolas" w:hAnsi="Consolas" w:cs="Consolas"/>
                      <w:color w:val="808080"/>
                      <w:sz w:val="19"/>
                      <w:szCs w:val="19"/>
                    </w:rPr>
                    <w:t>(</w:t>
                  </w:r>
                  <w:r>
                    <w:rPr>
                      <w:rFonts w:ascii="Consolas" w:hAnsi="Consolas" w:cs="Consolas"/>
                      <w:color w:val="000000"/>
                      <w:sz w:val="19"/>
                      <w:szCs w:val="19"/>
                    </w:rPr>
                    <w:t>[MedallionId]</w:t>
                  </w:r>
                  <w:r>
                    <w:rPr>
                      <w:rFonts w:ascii="Consolas" w:hAnsi="Consolas" w:cs="Consolas"/>
                      <w:color w:val="808080"/>
                      <w:sz w:val="19"/>
                      <w:szCs w:val="19"/>
                    </w:rPr>
                    <w:t>)</w:t>
                  </w:r>
                </w:p>
                <w:p w14:paraId="389BB818" w14:textId="77777777" w:rsidR="00E234E5" w:rsidRDefault="00E234E5" w:rsidP="00E234E5">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8F23820" w14:textId="77777777" w:rsidR="00E234E5" w:rsidRDefault="00E234E5" w:rsidP="00E234E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F600170" w14:textId="77777777" w:rsidR="00E234E5" w:rsidRDefault="00E234E5" w:rsidP="00E234E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ab/>
                  </w:r>
                  <w:r>
                    <w:rPr>
                      <w:rFonts w:ascii="Consolas" w:hAnsi="Consolas" w:cs="Consolas"/>
                      <w:color w:val="808080"/>
                      <w:sz w:val="19"/>
                      <w:szCs w:val="19"/>
                    </w:rPr>
                    <w:t>*</w:t>
                  </w:r>
                </w:p>
                <w:p w14:paraId="50104323" w14:textId="77777777" w:rsidR="00E234E5" w:rsidRDefault="00E234E5" w:rsidP="00E234E5">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FROM</w:t>
                  </w:r>
                  <w:r>
                    <w:rPr>
                      <w:rFonts w:ascii="Consolas" w:hAnsi="Consolas" w:cs="Consolas"/>
                      <w:color w:val="000000"/>
                      <w:sz w:val="19"/>
                      <w:szCs w:val="19"/>
                    </w:rPr>
                    <w:tab/>
                    <w:t>[asb]</w:t>
                  </w:r>
                  <w:r>
                    <w:rPr>
                      <w:rFonts w:ascii="Consolas" w:hAnsi="Consolas" w:cs="Consolas"/>
                      <w:color w:val="808080"/>
                      <w:sz w:val="19"/>
                      <w:szCs w:val="19"/>
                    </w:rPr>
                    <w:t>.</w:t>
                  </w:r>
                  <w:r>
                    <w:rPr>
                      <w:rFonts w:ascii="Consolas" w:hAnsi="Consolas" w:cs="Consolas"/>
                      <w:color w:val="000000"/>
                      <w:sz w:val="19"/>
                      <w:szCs w:val="19"/>
                    </w:rPr>
                    <w:t>[Trip]</w:t>
                  </w:r>
                  <w:r>
                    <w:rPr>
                      <w:rFonts w:ascii="Consolas" w:hAnsi="Consolas" w:cs="Consolas"/>
                      <w:color w:val="0000FF"/>
                      <w:sz w:val="19"/>
                      <w:szCs w:val="19"/>
                    </w:rPr>
                    <w:t xml:space="preserve"> </w:t>
                  </w:r>
                </w:p>
                <w:p w14:paraId="27C62E96" w14:textId="359A7F89" w:rsidR="00FA6AFC" w:rsidRPr="00CB70F3" w:rsidRDefault="00FA6AFC" w:rsidP="00E234E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OPTION </w:t>
                  </w:r>
                  <w:r>
                    <w:rPr>
                      <w:rFonts w:ascii="Consolas" w:hAnsi="Consolas" w:cs="Consolas"/>
                      <w:color w:val="808080"/>
                      <w:sz w:val="19"/>
                      <w:szCs w:val="19"/>
                    </w:rPr>
                    <w:t>(</w:t>
                  </w:r>
                  <w:r>
                    <w:rPr>
                      <w:rFonts w:ascii="Consolas" w:hAnsi="Consolas" w:cs="Consolas"/>
                      <w:color w:val="000000"/>
                      <w:sz w:val="19"/>
                      <w:szCs w:val="19"/>
                    </w:rPr>
                    <w:t xml:space="preserve">LABEL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'CTAS : Load [</w:t>
                  </w:r>
                  <w:r w:rsidR="00307210">
                    <w:rPr>
                      <w:rFonts w:ascii="Consolas" w:hAnsi="Consolas" w:cs="Consolas"/>
                      <w:color w:val="FF0000"/>
                      <w:sz w:val="19"/>
                      <w:szCs w:val="19"/>
                    </w:rPr>
                    <w:t>stg</w:t>
                  </w:r>
                  <w:r>
                    <w:rPr>
                      <w:rFonts w:ascii="Consolas" w:hAnsi="Consolas" w:cs="Consolas"/>
                      <w:color w:val="FF0000"/>
                      <w:sz w:val="19"/>
                      <w:szCs w:val="19"/>
                    </w:rPr>
                    <w:t>].[</w:t>
                  </w:r>
                  <w:r w:rsidR="006E012A">
                    <w:rPr>
                      <w:rFonts w:ascii="Consolas" w:hAnsi="Consolas" w:cs="Consolas"/>
                      <w:color w:val="FF0000"/>
                      <w:sz w:val="19"/>
                      <w:szCs w:val="19"/>
                    </w:rPr>
                    <w:t>Trip</w:t>
                  </w:r>
                  <w:r>
                    <w:rPr>
                      <w:rFonts w:ascii="Consolas" w:hAnsi="Consolas" w:cs="Consolas"/>
                      <w:color w:val="FF0000"/>
                      <w:sz w:val="19"/>
                      <w:szCs w:val="19"/>
                    </w:rPr>
                    <w:t>]'</w:t>
                  </w:r>
                  <w:r>
                    <w:rPr>
                      <w:rFonts w:ascii="Consolas" w:hAnsi="Consolas" w:cs="Consolas"/>
                      <w:color w:val="808080"/>
                      <w:sz w:val="19"/>
                      <w:szCs w:val="19"/>
                    </w:rPr>
                    <w:t>);</w:t>
                  </w:r>
                </w:p>
              </w:tc>
            </w:tr>
          </w:tbl>
          <w:p w14:paraId="0D906340" w14:textId="77777777" w:rsidR="00FA6AFC" w:rsidRPr="006131E9" w:rsidRDefault="00FA6AFC" w:rsidP="00A145E0">
            <w:pPr>
              <w:pStyle w:val="ListParagraph"/>
              <w:numPr>
                <w:ilvl w:val="0"/>
                <w:numId w:val="39"/>
              </w:numPr>
              <w:spacing w:before="120" w:after="120"/>
              <w:textAlignment w:val="baseline"/>
              <w:rPr>
                <w:rFonts w:cs="Segoe UI"/>
              </w:rPr>
            </w:pPr>
            <w:r w:rsidRPr="006131E9">
              <w:rPr>
                <w:rFonts w:cs="Segoe UI"/>
                <w:b/>
              </w:rPr>
              <w:t>DISTRIBUTION</w:t>
            </w:r>
            <w:r w:rsidRPr="006131E9">
              <w:rPr>
                <w:rFonts w:cs="Segoe UI"/>
              </w:rPr>
              <w:t xml:space="preserve"> HASH ( distribution_column_name ) | ROUND_ROBIN | REPLICATE</w:t>
            </w:r>
          </w:p>
          <w:p w14:paraId="773C459E" w14:textId="428F0F63" w:rsidR="00FA6AFC" w:rsidRPr="006131E9" w:rsidRDefault="00FA6AFC" w:rsidP="0058272B">
            <w:pPr>
              <w:pStyle w:val="ListParagraph"/>
              <w:numPr>
                <w:ilvl w:val="0"/>
                <w:numId w:val="0"/>
              </w:numPr>
              <w:spacing w:before="120" w:after="120"/>
              <w:ind w:left="720"/>
              <w:textAlignment w:val="baseline"/>
              <w:rPr>
                <w:rFonts w:cs="Segoe UI"/>
              </w:rPr>
            </w:pPr>
            <w:r w:rsidRPr="006131E9">
              <w:rPr>
                <w:rFonts w:cs="Segoe UI"/>
              </w:rPr>
              <w:t>The CTAS statement requires a distribution optio</w:t>
            </w:r>
            <w:r w:rsidR="005E7C87">
              <w:rPr>
                <w:rFonts w:cs="Segoe UI"/>
              </w:rPr>
              <w:t>n</w:t>
            </w:r>
            <w:r w:rsidRPr="006131E9">
              <w:rPr>
                <w:rFonts w:cs="Segoe UI"/>
              </w:rPr>
              <w:t>.</w:t>
            </w:r>
          </w:p>
          <w:p w14:paraId="5E47C784" w14:textId="6EDE176F" w:rsidR="00FA6AFC" w:rsidRDefault="00FA6AFC" w:rsidP="0058272B">
            <w:pPr>
              <w:pStyle w:val="ListParagraph"/>
              <w:numPr>
                <w:ilvl w:val="0"/>
                <w:numId w:val="0"/>
              </w:numPr>
              <w:spacing w:before="120" w:after="120"/>
              <w:ind w:left="720"/>
              <w:textAlignment w:val="baseline"/>
              <w:rPr>
                <w:rFonts w:cs="Segoe UI"/>
              </w:rPr>
            </w:pPr>
            <w:r w:rsidRPr="006131E9">
              <w:rPr>
                <w:rFonts w:cs="Segoe UI"/>
              </w:rPr>
              <w:t xml:space="preserve">Above table is created using HASH distribution method on column </w:t>
            </w:r>
            <w:r w:rsidR="005E7C87">
              <w:rPr>
                <w:rFonts w:cs="Segoe UI"/>
              </w:rPr>
              <w:t>MedallionId</w:t>
            </w:r>
          </w:p>
          <w:p w14:paraId="02BDFC62" w14:textId="77777777" w:rsidR="00FA6AFC" w:rsidRPr="006131E9" w:rsidRDefault="00FA6AFC" w:rsidP="00A145E0">
            <w:pPr>
              <w:pStyle w:val="ListParagraph"/>
              <w:numPr>
                <w:ilvl w:val="0"/>
                <w:numId w:val="39"/>
              </w:numPr>
              <w:spacing w:before="120" w:after="120"/>
              <w:textAlignment w:val="baseline"/>
              <w:rPr>
                <w:rFonts w:cs="Segoe UI"/>
                <w:b/>
              </w:rPr>
            </w:pPr>
            <w:r w:rsidRPr="006131E9">
              <w:rPr>
                <w:rFonts w:cs="Segoe UI"/>
                <w:b/>
              </w:rPr>
              <w:t>LABEL</w:t>
            </w:r>
          </w:p>
          <w:p w14:paraId="4D87DE85" w14:textId="77777777" w:rsidR="00FA6AFC" w:rsidRPr="006131E9" w:rsidRDefault="00FA6AFC" w:rsidP="0058272B">
            <w:pPr>
              <w:pStyle w:val="ListParagraph"/>
              <w:numPr>
                <w:ilvl w:val="0"/>
                <w:numId w:val="0"/>
              </w:numPr>
              <w:spacing w:before="120" w:after="120"/>
              <w:ind w:left="720"/>
              <w:textAlignment w:val="baseline"/>
              <w:rPr>
                <w:rFonts w:cs="Segoe UI"/>
              </w:rPr>
            </w:pPr>
            <w:r>
              <w:rPr>
                <w:rFonts w:cs="Segoe UI"/>
              </w:rPr>
              <w:t>This option labels the query which helps to identify query easily.</w:t>
            </w:r>
          </w:p>
        </w:tc>
        <w:tc>
          <w:tcPr>
            <w:tcW w:w="3348" w:type="dxa"/>
          </w:tcPr>
          <w:p w14:paraId="70706085" w14:textId="77777777" w:rsidR="00FA6AFC" w:rsidRDefault="00FA6AFC" w:rsidP="001D3AE4">
            <w:pPr>
              <w:textAlignment w:val="baseline"/>
              <w:rPr>
                <w:noProof/>
              </w:rPr>
            </w:pPr>
          </w:p>
        </w:tc>
      </w:tr>
      <w:tr w:rsidR="00064FBD" w14:paraId="436BAC4B" w14:textId="77777777" w:rsidTr="006172AF">
        <w:trPr>
          <w:trHeight w:val="1448"/>
        </w:trPr>
        <w:tc>
          <w:tcPr>
            <w:tcW w:w="2340" w:type="dxa"/>
          </w:tcPr>
          <w:p w14:paraId="10B5DB8D" w14:textId="40D22732" w:rsidR="00064FBD" w:rsidRDefault="0063074F" w:rsidP="00A145E0">
            <w:pPr>
              <w:pStyle w:val="ListParagraph"/>
              <w:numPr>
                <w:ilvl w:val="0"/>
                <w:numId w:val="34"/>
              </w:numPr>
              <w:spacing w:before="120" w:after="120" w:line="240" w:lineRule="auto"/>
              <w:textAlignment w:val="baseline"/>
              <w:rPr>
                <w:rFonts w:eastAsia="Segoe UI"/>
                <w:sz w:val="24"/>
                <w:szCs w:val="24"/>
              </w:rPr>
            </w:pPr>
            <w:r w:rsidRPr="395EBAF7">
              <w:rPr>
                <w:rFonts w:eastAsia="Segoe UI"/>
                <w:sz w:val="24"/>
                <w:szCs w:val="24"/>
              </w:rPr>
              <w:lastRenderedPageBreak/>
              <w:t>Insert data into final table</w:t>
            </w:r>
          </w:p>
        </w:tc>
        <w:tc>
          <w:tcPr>
            <w:tcW w:w="4680" w:type="dxa"/>
          </w:tcPr>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shd w:val="clear" w:color="auto" w:fill="F2F2F2" w:themeFill="background1" w:themeFillShade="F2"/>
              <w:tblLayout w:type="fixed"/>
              <w:tblLook w:val="04A0" w:firstRow="1" w:lastRow="0" w:firstColumn="1" w:lastColumn="0" w:noHBand="0" w:noVBand="1"/>
            </w:tblPr>
            <w:tblGrid>
              <w:gridCol w:w="4428"/>
            </w:tblGrid>
            <w:tr w:rsidR="00632A59" w14:paraId="7CB9592B" w14:textId="77777777" w:rsidTr="0007554B">
              <w:tc>
                <w:tcPr>
                  <w:tcW w:w="4428" w:type="dxa"/>
                  <w:shd w:val="clear" w:color="auto" w:fill="F2F2F2" w:themeFill="background1" w:themeFillShade="F2"/>
                  <w:tcMar>
                    <w:top w:w="72" w:type="dxa"/>
                    <w:left w:w="72" w:type="dxa"/>
                    <w:bottom w:w="72" w:type="dxa"/>
                    <w:right w:w="72" w:type="dxa"/>
                  </w:tcMar>
                </w:tcPr>
                <w:p w14:paraId="23DF225E" w14:textId="77777777" w:rsidR="00A4480B" w:rsidRDefault="00A4480B" w:rsidP="00A4480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Trip</w:t>
                  </w:r>
                </w:p>
                <w:p w14:paraId="42363409" w14:textId="77777777" w:rsidR="00A4480B" w:rsidRDefault="00A4480B" w:rsidP="00A4480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ab/>
                  </w:r>
                  <w:r>
                    <w:rPr>
                      <w:rFonts w:ascii="Consolas" w:hAnsi="Consolas" w:cs="Consolas"/>
                      <w:color w:val="808080"/>
                      <w:sz w:val="19"/>
                      <w:szCs w:val="19"/>
                    </w:rPr>
                    <w:t>*</w:t>
                  </w:r>
                </w:p>
                <w:p w14:paraId="2A83C407" w14:textId="77777777" w:rsidR="00632A59" w:rsidRDefault="00A4480B" w:rsidP="00A4480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stg</w:t>
                  </w:r>
                  <w:r>
                    <w:rPr>
                      <w:rFonts w:ascii="Consolas" w:hAnsi="Consolas" w:cs="Consolas"/>
                      <w:color w:val="808080"/>
                      <w:sz w:val="19"/>
                      <w:szCs w:val="19"/>
                    </w:rPr>
                    <w:t>.</w:t>
                  </w:r>
                  <w:r>
                    <w:rPr>
                      <w:rFonts w:ascii="Consolas" w:hAnsi="Consolas" w:cs="Consolas"/>
                      <w:color w:val="000000"/>
                      <w:sz w:val="19"/>
                      <w:szCs w:val="19"/>
                    </w:rPr>
                    <w:t>Trip</w:t>
                  </w:r>
                </w:p>
                <w:p w14:paraId="55641CFF" w14:textId="4947E1DF" w:rsidR="00A4480B" w:rsidRPr="00CB70F3" w:rsidRDefault="00A4480B" w:rsidP="00A4480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OPTION </w:t>
                  </w:r>
                  <w:r>
                    <w:rPr>
                      <w:rFonts w:ascii="Consolas" w:hAnsi="Consolas" w:cs="Consolas"/>
                      <w:color w:val="808080"/>
                      <w:sz w:val="19"/>
                      <w:szCs w:val="19"/>
                    </w:rPr>
                    <w:t>(</w:t>
                  </w:r>
                  <w:r>
                    <w:rPr>
                      <w:rFonts w:ascii="Consolas" w:hAnsi="Consolas" w:cs="Consolas"/>
                      <w:color w:val="000000"/>
                      <w:sz w:val="19"/>
                      <w:szCs w:val="19"/>
                    </w:rPr>
                    <w:t xml:space="preserve">LABEL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'Insert into final table : Load [dbo].[Trip]'</w:t>
                  </w:r>
                  <w:r>
                    <w:rPr>
                      <w:rFonts w:ascii="Consolas" w:hAnsi="Consolas" w:cs="Consolas"/>
                      <w:color w:val="808080"/>
                      <w:sz w:val="19"/>
                      <w:szCs w:val="19"/>
                    </w:rPr>
                    <w:t>);</w:t>
                  </w:r>
                </w:p>
              </w:tc>
            </w:tr>
          </w:tbl>
          <w:p w14:paraId="0EEBA9F9" w14:textId="77777777" w:rsidR="00064FBD" w:rsidRPr="005D2C57" w:rsidRDefault="00064FBD" w:rsidP="009B6E27">
            <w:pPr>
              <w:rPr>
                <w:rFonts w:asciiTheme="minorHAnsi" w:hAnsiTheme="minorHAnsi" w:cstheme="minorHAnsi"/>
              </w:rPr>
            </w:pPr>
          </w:p>
          <w:p w14:paraId="3E410E19" w14:textId="77777777" w:rsidR="001E4329" w:rsidRDefault="00F51A85" w:rsidP="00F51A85">
            <w:pPr>
              <w:pStyle w:val="ListParagraph"/>
              <w:numPr>
                <w:ilvl w:val="0"/>
                <w:numId w:val="0"/>
              </w:numPr>
              <w:ind w:left="23"/>
            </w:pPr>
            <w:r>
              <w:t>By loading data into a HEAP staging table</w:t>
            </w:r>
            <w:r w:rsidR="007950BB">
              <w:t>, we optimize the speed of data ingestion into</w:t>
            </w:r>
            <w:r w:rsidR="003E7E67">
              <w:t xml:space="preserve">. </w:t>
            </w:r>
            <w:r w:rsidR="00947C65">
              <w:t xml:space="preserve">We then load our prepped data into our final production table which takes advantage of </w:t>
            </w:r>
            <w:r w:rsidR="00875B31">
              <w:t xml:space="preserve">a </w:t>
            </w:r>
            <w:r w:rsidR="00947C65">
              <w:t>clustered columnstore</w:t>
            </w:r>
            <w:r w:rsidR="00875B31">
              <w:t xml:space="preserve"> index and </w:t>
            </w:r>
            <w:r w:rsidR="00C365B1">
              <w:t>an identity column</w:t>
            </w:r>
            <w:r w:rsidR="008564D9">
              <w:t>.</w:t>
            </w:r>
          </w:p>
          <w:p w14:paraId="2BB4631A" w14:textId="518BDEC7" w:rsidR="00570B00" w:rsidRPr="005D2C57" w:rsidRDefault="00570B00" w:rsidP="00F51A85">
            <w:pPr>
              <w:pStyle w:val="ListParagraph"/>
              <w:numPr>
                <w:ilvl w:val="0"/>
                <w:numId w:val="0"/>
              </w:numPr>
              <w:ind w:left="23"/>
              <w:rPr>
                <w:rFonts w:cstheme="majorBidi"/>
              </w:rPr>
            </w:pPr>
            <w:r w:rsidRPr="395EBAF7">
              <w:rPr>
                <w:rFonts w:cstheme="majorBidi"/>
              </w:rPr>
              <w:t xml:space="preserve">This method is primarily used when optimizing for data ingestion only. If you have complex transformations that proceed this ingestion step, </w:t>
            </w:r>
            <w:r w:rsidR="00FD2DD2" w:rsidRPr="395EBAF7">
              <w:rPr>
                <w:rFonts w:cstheme="majorBidi"/>
              </w:rPr>
              <w:t>columnstore indexing may provide a better foundation for aggregate</w:t>
            </w:r>
            <w:r w:rsidR="002B2703" w:rsidRPr="395EBAF7">
              <w:rPr>
                <w:rFonts w:cstheme="majorBidi"/>
              </w:rPr>
              <w:t>s and joins</w:t>
            </w:r>
            <w:r w:rsidR="00D17C97" w:rsidRPr="395EBAF7">
              <w:rPr>
                <w:rFonts w:cstheme="majorBidi"/>
              </w:rPr>
              <w:t>.</w:t>
            </w:r>
            <w:r w:rsidRPr="395EBAF7">
              <w:rPr>
                <w:rFonts w:cstheme="majorBidi"/>
              </w:rPr>
              <w:t xml:space="preserve"> </w:t>
            </w:r>
          </w:p>
        </w:tc>
        <w:tc>
          <w:tcPr>
            <w:tcW w:w="3348" w:type="dxa"/>
          </w:tcPr>
          <w:p w14:paraId="424A9CBC" w14:textId="792F2FF5" w:rsidR="00064FBD" w:rsidRDefault="003817D0" w:rsidP="001D3AE4">
            <w:pPr>
              <w:textAlignment w:val="baseline"/>
              <w:rPr>
                <w:noProof/>
              </w:rPr>
            </w:pPr>
            <w:r>
              <w:rPr>
                <w:noProof/>
              </w:rPr>
              <w:drawing>
                <wp:inline distT="0" distB="0" distL="0" distR="0" wp14:anchorId="224FB5D4" wp14:editId="66FF482D">
                  <wp:extent cx="1400175" cy="581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00175" cy="581025"/>
                          </a:xfrm>
                          <a:prstGeom prst="rect">
                            <a:avLst/>
                          </a:prstGeom>
                        </pic:spPr>
                      </pic:pic>
                    </a:graphicData>
                  </a:graphic>
                </wp:inline>
              </w:drawing>
            </w:r>
          </w:p>
        </w:tc>
      </w:tr>
      <w:tr w:rsidR="00395998" w14:paraId="091D7608" w14:textId="77777777" w:rsidTr="006172AF">
        <w:trPr>
          <w:trHeight w:val="1448"/>
        </w:trPr>
        <w:tc>
          <w:tcPr>
            <w:tcW w:w="2340" w:type="dxa"/>
          </w:tcPr>
          <w:p w14:paraId="69240362" w14:textId="7FB1FECA" w:rsidR="00395998" w:rsidRDefault="00395998" w:rsidP="00A145E0">
            <w:pPr>
              <w:pStyle w:val="ListParagraph"/>
              <w:numPr>
                <w:ilvl w:val="0"/>
                <w:numId w:val="34"/>
              </w:numPr>
              <w:spacing w:before="120" w:after="120" w:line="240" w:lineRule="auto"/>
              <w:textAlignment w:val="baseline"/>
              <w:rPr>
                <w:rFonts w:eastAsia="Segoe UI"/>
                <w:sz w:val="24"/>
                <w:szCs w:val="24"/>
              </w:rPr>
            </w:pPr>
            <w:r w:rsidRPr="395EBAF7">
              <w:rPr>
                <w:rFonts w:eastAsia="Segoe UI"/>
                <w:sz w:val="24"/>
                <w:szCs w:val="24"/>
              </w:rPr>
              <w:t>Query Final Data</w:t>
            </w:r>
          </w:p>
        </w:tc>
        <w:tc>
          <w:tcPr>
            <w:tcW w:w="4680" w:type="dxa"/>
          </w:tcPr>
          <w:tbl>
            <w:tblPr>
              <w:tblStyle w:val="TableGrid"/>
              <w:tblW w:w="0" w:type="auto"/>
              <w:tblBorders>
                <w:top w:val="single" w:sz="4" w:space="0" w:color="auto"/>
                <w:left w:val="single" w:sz="4" w:space="0" w:color="808080" w:themeColor="background1" w:themeShade="80"/>
                <w:bottom w:val="single" w:sz="4" w:space="0" w:color="808080" w:themeColor="background1" w:themeShade="80"/>
                <w:right w:val="single" w:sz="4" w:space="0" w:color="808080" w:themeColor="background1" w:themeShade="80"/>
              </w:tblBorders>
              <w:shd w:val="clear" w:color="auto" w:fill="F2F2F2" w:themeFill="background1" w:themeFillShade="F2"/>
              <w:tblLayout w:type="fixed"/>
              <w:tblLook w:val="04A0" w:firstRow="1" w:lastRow="0" w:firstColumn="1" w:lastColumn="0" w:noHBand="0" w:noVBand="1"/>
            </w:tblPr>
            <w:tblGrid>
              <w:gridCol w:w="4428"/>
            </w:tblGrid>
            <w:tr w:rsidR="006B0CB9" w14:paraId="02C85C4B" w14:textId="77777777" w:rsidTr="00775B9C">
              <w:tc>
                <w:tcPr>
                  <w:tcW w:w="4428" w:type="dxa"/>
                  <w:shd w:val="clear" w:color="auto" w:fill="F2F2F2" w:themeFill="background1" w:themeFillShade="F2"/>
                  <w:tcMar>
                    <w:top w:w="72" w:type="dxa"/>
                    <w:left w:w="72" w:type="dxa"/>
                    <w:bottom w:w="72" w:type="dxa"/>
                    <w:right w:w="72" w:type="dxa"/>
                  </w:tcMar>
                </w:tcPr>
                <w:p w14:paraId="29BAE681" w14:textId="77777777" w:rsidR="001C0AD2" w:rsidRDefault="001C0AD2" w:rsidP="001C0AD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ab/>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TotalAmount</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AS</w:t>
                  </w:r>
                  <w:r>
                    <w:rPr>
                      <w:rFonts w:ascii="Consolas" w:hAnsi="Consolas" w:cs="Consolas"/>
                      <w:color w:val="000000"/>
                      <w:sz w:val="19"/>
                      <w:szCs w:val="19"/>
                    </w:rPr>
                    <w:t xml:space="preserve"> TotalRevenueByMedallion</w:t>
                  </w:r>
                </w:p>
                <w:p w14:paraId="0229B105" w14:textId="77777777" w:rsidR="001C0AD2" w:rsidRDefault="001C0AD2" w:rsidP="001C0AD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t>MedallionId</w:t>
                  </w:r>
                </w:p>
                <w:p w14:paraId="1478AB3E" w14:textId="77777777" w:rsidR="001C0AD2" w:rsidRDefault="001C0AD2" w:rsidP="001C0AD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ab/>
                    <w:t>dbo</w:t>
                  </w:r>
                  <w:r>
                    <w:rPr>
                      <w:rFonts w:ascii="Consolas" w:hAnsi="Consolas" w:cs="Consolas"/>
                      <w:color w:val="808080"/>
                      <w:sz w:val="19"/>
                      <w:szCs w:val="19"/>
                    </w:rPr>
                    <w:t>.</w:t>
                  </w:r>
                  <w:r>
                    <w:rPr>
                      <w:rFonts w:ascii="Consolas" w:hAnsi="Consolas" w:cs="Consolas"/>
                      <w:color w:val="000000"/>
                      <w:sz w:val="19"/>
                      <w:szCs w:val="19"/>
                    </w:rPr>
                    <w:t>Trip</w:t>
                  </w:r>
                </w:p>
                <w:p w14:paraId="60A05ACD" w14:textId="5483D8BD" w:rsidR="006B0CB9" w:rsidRPr="00911CA6" w:rsidRDefault="001C0AD2" w:rsidP="001C0AD2">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ab/>
                    <w:t>MedallionId</w:t>
                  </w:r>
                  <w:r>
                    <w:rPr>
                      <w:rFonts w:ascii="Consolas" w:hAnsi="Consolas" w:cs="Consolas"/>
                      <w:color w:val="0000FF"/>
                      <w:sz w:val="19"/>
                      <w:szCs w:val="19"/>
                    </w:rPr>
                    <w:t xml:space="preserve"> </w:t>
                  </w:r>
                </w:p>
              </w:tc>
            </w:tr>
          </w:tbl>
          <w:p w14:paraId="5B895959" w14:textId="77777777" w:rsidR="006B0CB9" w:rsidRPr="005D2C57" w:rsidRDefault="006B0CB9" w:rsidP="006B0CB9">
            <w:pPr>
              <w:rPr>
                <w:rFonts w:asciiTheme="minorHAnsi" w:hAnsiTheme="minorHAnsi" w:cstheme="minorHAnsi"/>
              </w:rPr>
            </w:pPr>
          </w:p>
          <w:p w14:paraId="25A2B2A6" w14:textId="07CCB86A" w:rsidR="00395998" w:rsidRDefault="007914CA" w:rsidP="007914CA">
            <w:pPr>
              <w:pStyle w:val="ListParagraph"/>
              <w:numPr>
                <w:ilvl w:val="0"/>
                <w:numId w:val="0"/>
              </w:numPr>
              <w:rPr>
                <w:rFonts w:ascii="Consolas" w:hAnsi="Consolas" w:cs="Consolas"/>
                <w:color w:val="0000FF"/>
                <w:sz w:val="19"/>
                <w:szCs w:val="19"/>
              </w:rPr>
            </w:pPr>
            <w:r>
              <w:t>Note the performance difference between this aggregate query when the table data is materialized within SQL Data Warehouse</w:t>
            </w:r>
            <w:r w:rsidR="001946A3">
              <w:t xml:space="preserve"> contrasted with step 6</w:t>
            </w:r>
            <w:r w:rsidR="00895D82">
              <w:t>.</w:t>
            </w:r>
          </w:p>
        </w:tc>
        <w:tc>
          <w:tcPr>
            <w:tcW w:w="3348" w:type="dxa"/>
          </w:tcPr>
          <w:p w14:paraId="6DAC614B" w14:textId="77777777" w:rsidR="00395998" w:rsidRDefault="00395998" w:rsidP="001D3AE4">
            <w:pPr>
              <w:textAlignment w:val="baseline"/>
              <w:rPr>
                <w:noProof/>
              </w:rPr>
            </w:pPr>
          </w:p>
        </w:tc>
      </w:tr>
    </w:tbl>
    <w:p w14:paraId="07FDFF86" w14:textId="77777777" w:rsidR="00C96F75" w:rsidRDefault="00C96F75" w:rsidP="0058272B">
      <w:pPr>
        <w:rPr>
          <w:b/>
          <w:color w:val="BB141A"/>
        </w:rPr>
      </w:pPr>
    </w:p>
    <w:p w14:paraId="559A9D1F" w14:textId="42E0CFE7" w:rsidR="00743A3B" w:rsidRPr="006C1BC8" w:rsidRDefault="006C1BC8" w:rsidP="00743A3B">
      <w:pPr>
        <w:rPr>
          <w:b/>
          <w:color w:val="BB141A"/>
        </w:rPr>
      </w:pPr>
      <w:r>
        <w:rPr>
          <w:b/>
          <w:color w:val="BB141A"/>
        </w:rPr>
        <w:br w:type="page"/>
      </w:r>
    </w:p>
    <w:p w14:paraId="7E4DB685" w14:textId="6400B29F" w:rsidR="00395998" w:rsidRDefault="00395998" w:rsidP="00395998">
      <w:pPr>
        <w:pStyle w:val="Heading2"/>
        <w:framePr w:wrap="around"/>
      </w:pPr>
      <w:bookmarkStart w:id="9" w:name="_Toc492922203"/>
      <w:bookmarkStart w:id="10" w:name="_Toc506839777"/>
      <w:r>
        <w:lastRenderedPageBreak/>
        <w:t xml:space="preserve">Section </w:t>
      </w:r>
      <w:r w:rsidR="0027317E">
        <w:t>5</w:t>
      </w:r>
      <w:r>
        <w:t>: Manage SQL DW - Scale/Pause/Resume</w:t>
      </w:r>
      <w:bookmarkEnd w:id="9"/>
      <w:bookmarkEnd w:id="10"/>
    </w:p>
    <w:tbl>
      <w:tblPr>
        <w:tblStyle w:val="TableGrid1"/>
        <w:tblW w:w="10368" w:type="dxa"/>
        <w:tblInd w:w="-275" w:type="dxa"/>
        <w:tblBorders>
          <w:top w:val="single" w:sz="4" w:space="0" w:color="969696" w:themeColor="text1" w:themeTint="99"/>
          <w:left w:val="single" w:sz="4" w:space="0" w:color="969696" w:themeColor="text1" w:themeTint="99"/>
          <w:bottom w:val="single" w:sz="4" w:space="0" w:color="969696" w:themeColor="text1" w:themeTint="99"/>
          <w:right w:val="single" w:sz="4" w:space="0" w:color="969696" w:themeColor="text1" w:themeTint="99"/>
          <w:insideH w:val="single" w:sz="4" w:space="0" w:color="969696" w:themeColor="text1" w:themeTint="99"/>
          <w:insideV w:val="single" w:sz="4" w:space="0" w:color="969696" w:themeColor="text1" w:themeTint="99"/>
        </w:tblBorders>
        <w:tblLayout w:type="fixed"/>
        <w:tblCellMar>
          <w:top w:w="72" w:type="dxa"/>
          <w:left w:w="72" w:type="dxa"/>
          <w:bottom w:w="72" w:type="dxa"/>
          <w:right w:w="72" w:type="dxa"/>
        </w:tblCellMar>
        <w:tblLook w:val="04A0" w:firstRow="1" w:lastRow="0" w:firstColumn="1" w:lastColumn="0" w:noHBand="0" w:noVBand="1"/>
      </w:tblPr>
      <w:tblGrid>
        <w:gridCol w:w="2340"/>
        <w:gridCol w:w="4572"/>
        <w:gridCol w:w="3456"/>
      </w:tblGrid>
      <w:tr w:rsidR="00395998" w:rsidRPr="00657EA5" w14:paraId="7A4F239B" w14:textId="77777777" w:rsidTr="009D14C0">
        <w:tc>
          <w:tcPr>
            <w:tcW w:w="2340" w:type="dxa"/>
            <w:shd w:val="clear" w:color="auto" w:fill="BB141A"/>
            <w:vAlign w:val="center"/>
          </w:tcPr>
          <w:p w14:paraId="06601537" w14:textId="77777777" w:rsidR="00395998" w:rsidRPr="00657EA5" w:rsidRDefault="00395998" w:rsidP="009D14C0">
            <w:pPr>
              <w:spacing w:before="120" w:after="120"/>
              <w:ind w:left="216"/>
              <w:textAlignment w:val="baseline"/>
              <w:rPr>
                <w:rFonts w:ascii="Segoe Pro" w:hAnsi="Segoe Pro" w:cs="Segoe UI"/>
                <w:color w:val="FFFFFF" w:themeColor="background1"/>
                <w:sz w:val="28"/>
                <w:szCs w:val="28"/>
              </w:rPr>
            </w:pPr>
            <w:r w:rsidRPr="395EBAF7">
              <w:rPr>
                <w:rFonts w:ascii="Segoe Pro" w:hAnsi="Segoe Pro" w:cs="Segoe UI"/>
                <w:color w:val="FFFFFF" w:themeColor="background1"/>
                <w:sz w:val="28"/>
                <w:szCs w:val="28"/>
              </w:rPr>
              <w:t>Section</w:t>
            </w:r>
          </w:p>
        </w:tc>
        <w:tc>
          <w:tcPr>
            <w:tcW w:w="4572" w:type="dxa"/>
            <w:shd w:val="clear" w:color="auto" w:fill="BB141A"/>
            <w:vAlign w:val="center"/>
          </w:tcPr>
          <w:p w14:paraId="2F1A8D10" w14:textId="77777777" w:rsidR="00395998" w:rsidRPr="00657EA5" w:rsidRDefault="00395998" w:rsidP="009D14C0">
            <w:pPr>
              <w:spacing w:before="120" w:after="120"/>
              <w:ind w:left="216"/>
              <w:textAlignment w:val="baseline"/>
              <w:rPr>
                <w:rFonts w:ascii="Segoe Pro" w:hAnsi="Segoe Pro" w:cs="Segoe UI"/>
                <w:color w:val="FFFFFF" w:themeColor="background1"/>
                <w:sz w:val="28"/>
                <w:szCs w:val="28"/>
              </w:rPr>
            </w:pPr>
            <w:r w:rsidRPr="395EBAF7">
              <w:rPr>
                <w:rFonts w:ascii="Segoe Pro" w:hAnsi="Segoe Pro" w:cs="Segoe UI"/>
                <w:color w:val="FFFFFF" w:themeColor="background1"/>
                <w:sz w:val="28"/>
                <w:szCs w:val="28"/>
              </w:rPr>
              <w:t>Steps</w:t>
            </w:r>
          </w:p>
        </w:tc>
        <w:tc>
          <w:tcPr>
            <w:tcW w:w="3456" w:type="dxa"/>
            <w:shd w:val="clear" w:color="auto" w:fill="BB141A"/>
            <w:vAlign w:val="center"/>
          </w:tcPr>
          <w:p w14:paraId="28A26D7D" w14:textId="77777777" w:rsidR="00395998" w:rsidRPr="00657EA5" w:rsidRDefault="00395998" w:rsidP="009D14C0">
            <w:pPr>
              <w:spacing w:before="120" w:after="120"/>
              <w:ind w:left="216"/>
              <w:textAlignment w:val="baseline"/>
              <w:rPr>
                <w:rFonts w:ascii="Segoe Pro" w:hAnsi="Segoe Pro" w:cs="Segoe UI"/>
                <w:color w:val="FFFFFF" w:themeColor="background1"/>
                <w:sz w:val="28"/>
                <w:szCs w:val="28"/>
              </w:rPr>
            </w:pPr>
            <w:r w:rsidRPr="395EBAF7">
              <w:rPr>
                <w:rFonts w:ascii="Segoe Pro" w:hAnsi="Segoe Pro" w:cs="Segoe UI"/>
                <w:color w:val="FFFFFF" w:themeColor="background1"/>
                <w:sz w:val="28"/>
                <w:szCs w:val="28"/>
              </w:rPr>
              <w:t>Screen Shot</w:t>
            </w:r>
          </w:p>
        </w:tc>
      </w:tr>
      <w:tr w:rsidR="00395998" w:rsidRPr="00657EA5" w14:paraId="05B82F99" w14:textId="77777777" w:rsidTr="009D14C0">
        <w:tc>
          <w:tcPr>
            <w:tcW w:w="2340" w:type="dxa"/>
          </w:tcPr>
          <w:p w14:paraId="4915F149" w14:textId="77777777" w:rsidR="00395998" w:rsidRPr="00657EA5" w:rsidRDefault="00395998" w:rsidP="00A145E0">
            <w:pPr>
              <w:numPr>
                <w:ilvl w:val="0"/>
                <w:numId w:val="25"/>
              </w:numPr>
              <w:spacing w:before="120" w:after="120"/>
              <w:textAlignment w:val="baseline"/>
              <w:rPr>
                <w:rFonts w:ascii="Segoe Pro" w:hAnsi="Segoe Pro"/>
                <w:color w:val="505050" w:themeColor="text1"/>
                <w:sz w:val="24"/>
                <w:szCs w:val="24"/>
              </w:rPr>
            </w:pPr>
            <w:r w:rsidRPr="395EBAF7">
              <w:rPr>
                <w:rFonts w:ascii="Segoe Pro" w:hAnsi="Segoe Pro"/>
                <w:color w:val="505050" w:themeColor="text1"/>
                <w:sz w:val="24"/>
                <w:szCs w:val="24"/>
              </w:rPr>
              <w:t>Scale SQL DW in Azure portal.</w:t>
            </w:r>
          </w:p>
        </w:tc>
        <w:tc>
          <w:tcPr>
            <w:tcW w:w="4572" w:type="dxa"/>
          </w:tcPr>
          <w:p w14:paraId="69D660A6" w14:textId="77777777" w:rsidR="00395998" w:rsidRPr="0058272B" w:rsidRDefault="00395998" w:rsidP="00A145E0">
            <w:pPr>
              <w:numPr>
                <w:ilvl w:val="0"/>
                <w:numId w:val="26"/>
              </w:numPr>
              <w:spacing w:before="120" w:after="120"/>
              <w:textAlignment w:val="baseline"/>
              <w:rPr>
                <w:rFonts w:ascii="Segoe Pro" w:hAnsi="Segoe Pro" w:cs="Segoe UI"/>
                <w:color w:val="505050" w:themeColor="text1"/>
              </w:rPr>
            </w:pPr>
            <w:r w:rsidRPr="395EBAF7">
              <w:rPr>
                <w:rFonts w:ascii="Segoe Pro" w:hAnsi="Segoe Pro" w:cs="Segoe UI"/>
                <w:color w:val="505050" w:themeColor="text1"/>
              </w:rPr>
              <w:t>Go to your Data Warehouse in Azure Portal.</w:t>
            </w:r>
          </w:p>
          <w:p w14:paraId="6046A60E" w14:textId="77777777" w:rsidR="00395998" w:rsidRPr="0058272B" w:rsidRDefault="00395998" w:rsidP="009D14C0">
            <w:pPr>
              <w:spacing w:before="120" w:after="120"/>
              <w:textAlignment w:val="baseline"/>
              <w:rPr>
                <w:rFonts w:ascii="Segoe Pro" w:hAnsi="Segoe Pro" w:cs="Segoe UI"/>
                <w:color w:val="505050" w:themeColor="text1"/>
                <w:szCs w:val="20"/>
              </w:rPr>
            </w:pPr>
          </w:p>
          <w:p w14:paraId="115D5A8E" w14:textId="77777777" w:rsidR="00395998" w:rsidRPr="0058272B" w:rsidRDefault="00395998" w:rsidP="009D14C0">
            <w:pPr>
              <w:spacing w:before="120" w:after="120"/>
              <w:textAlignment w:val="baseline"/>
              <w:rPr>
                <w:rFonts w:ascii="Segoe Pro" w:hAnsi="Segoe Pro" w:cs="Segoe UI"/>
                <w:color w:val="505050" w:themeColor="text1"/>
                <w:szCs w:val="20"/>
              </w:rPr>
            </w:pPr>
          </w:p>
          <w:p w14:paraId="4567A98A" w14:textId="77777777" w:rsidR="00395998" w:rsidRPr="0058272B" w:rsidRDefault="00395998" w:rsidP="00A145E0">
            <w:pPr>
              <w:numPr>
                <w:ilvl w:val="0"/>
                <w:numId w:val="26"/>
              </w:numPr>
              <w:spacing w:before="120" w:after="120"/>
              <w:textAlignment w:val="baseline"/>
              <w:rPr>
                <w:rFonts w:ascii="Segoe Pro" w:hAnsi="Segoe Pro" w:cs="Segoe UI"/>
                <w:color w:val="505050" w:themeColor="text1"/>
              </w:rPr>
            </w:pPr>
            <w:r w:rsidRPr="395EBAF7">
              <w:rPr>
                <w:rFonts w:ascii="Segoe Pro" w:hAnsi="Segoe Pro" w:cs="Segoe UI"/>
                <w:color w:val="505050" w:themeColor="text1"/>
              </w:rPr>
              <w:t xml:space="preserve">Under </w:t>
            </w:r>
            <w:r w:rsidRPr="395EBAF7">
              <w:rPr>
                <w:rFonts w:ascii="Segoe Pro" w:hAnsi="Segoe Pro" w:cs="Segoe UI"/>
                <w:b/>
                <w:color w:val="505050" w:themeColor="text1"/>
              </w:rPr>
              <w:t>COMMON TASKS</w:t>
            </w:r>
            <w:r w:rsidRPr="395EBAF7">
              <w:rPr>
                <w:rFonts w:ascii="Segoe Pro" w:hAnsi="Segoe Pro" w:cs="Segoe UI"/>
                <w:color w:val="505050" w:themeColor="text1"/>
              </w:rPr>
              <w:t xml:space="preserve"> section click </w:t>
            </w:r>
            <w:r w:rsidRPr="395EBAF7">
              <w:rPr>
                <w:rFonts w:ascii="Segoe Pro" w:hAnsi="Segoe Pro" w:cs="Segoe UI"/>
                <w:b/>
                <w:color w:val="505050" w:themeColor="text1"/>
              </w:rPr>
              <w:t>Scale</w:t>
            </w:r>
            <w:r w:rsidRPr="395EBAF7">
              <w:rPr>
                <w:rFonts w:ascii="Segoe Pro" w:hAnsi="Segoe Pro" w:cs="Segoe UI"/>
                <w:color w:val="505050" w:themeColor="text1"/>
              </w:rPr>
              <w:t xml:space="preserve"> tab. (Fig. 4.1)</w:t>
            </w:r>
          </w:p>
          <w:p w14:paraId="34DFF690" w14:textId="77777777" w:rsidR="00395998" w:rsidRPr="0058272B" w:rsidRDefault="00395998" w:rsidP="009D14C0">
            <w:pPr>
              <w:spacing w:before="120" w:after="120"/>
              <w:textAlignment w:val="baseline"/>
              <w:rPr>
                <w:rFonts w:ascii="Segoe Pro" w:hAnsi="Segoe Pro" w:cs="Segoe UI"/>
                <w:color w:val="505050" w:themeColor="text1"/>
                <w:szCs w:val="20"/>
              </w:rPr>
            </w:pPr>
          </w:p>
          <w:p w14:paraId="0F02CD94" w14:textId="77777777" w:rsidR="00395998" w:rsidRPr="0058272B" w:rsidRDefault="00395998" w:rsidP="009D14C0">
            <w:pPr>
              <w:spacing w:before="120" w:after="120"/>
              <w:textAlignment w:val="baseline"/>
              <w:rPr>
                <w:rFonts w:ascii="Segoe Pro" w:hAnsi="Segoe Pro" w:cs="Segoe UI"/>
                <w:color w:val="505050" w:themeColor="text1"/>
                <w:szCs w:val="20"/>
              </w:rPr>
            </w:pPr>
          </w:p>
          <w:p w14:paraId="2040E1E4" w14:textId="1A1A2E8C" w:rsidR="00354299" w:rsidRPr="00354299" w:rsidRDefault="00395998" w:rsidP="00A145E0">
            <w:pPr>
              <w:numPr>
                <w:ilvl w:val="0"/>
                <w:numId w:val="26"/>
              </w:numPr>
              <w:spacing w:before="120" w:after="120"/>
              <w:textAlignment w:val="baseline"/>
              <w:rPr>
                <w:rFonts w:ascii="Segoe Pro" w:hAnsi="Segoe Pro" w:cs="Segoe UI"/>
                <w:color w:val="505050" w:themeColor="text1"/>
              </w:rPr>
            </w:pPr>
            <w:r w:rsidRPr="395EBAF7">
              <w:rPr>
                <w:rFonts w:ascii="Segoe Pro" w:hAnsi="Segoe Pro" w:cs="Segoe UI"/>
                <w:color w:val="505050" w:themeColor="text1"/>
              </w:rPr>
              <w:t>In the Scale blade, move the slider left or right to change the DWU setting. (Fig. 4.2)</w:t>
            </w:r>
            <w:r w:rsidR="00354299" w:rsidRPr="395EBAF7">
              <w:rPr>
                <w:rFonts w:ascii="Segoe Pro" w:hAnsi="Segoe Pro" w:cs="Segoe UI"/>
                <w:color w:val="505050" w:themeColor="text1"/>
              </w:rPr>
              <w:t>. Change you DW to DW100.</w:t>
            </w:r>
          </w:p>
          <w:p w14:paraId="73127E6A" w14:textId="77777777" w:rsidR="00395998" w:rsidRPr="0058272B" w:rsidRDefault="00395998" w:rsidP="009D14C0">
            <w:pPr>
              <w:spacing w:before="120" w:after="120"/>
              <w:textAlignment w:val="baseline"/>
              <w:rPr>
                <w:rFonts w:ascii="Segoe Pro" w:hAnsi="Segoe Pro" w:cs="Segoe UI"/>
                <w:color w:val="505050" w:themeColor="text1"/>
                <w:szCs w:val="20"/>
              </w:rPr>
            </w:pPr>
          </w:p>
          <w:p w14:paraId="2788A437" w14:textId="77777777" w:rsidR="00395998" w:rsidRPr="0058272B" w:rsidRDefault="00395998" w:rsidP="009D14C0">
            <w:pPr>
              <w:spacing w:before="120" w:after="120"/>
              <w:textAlignment w:val="baseline"/>
              <w:rPr>
                <w:rFonts w:ascii="Segoe Pro" w:hAnsi="Segoe Pro" w:cs="Segoe UI"/>
                <w:color w:val="505050" w:themeColor="text1"/>
                <w:szCs w:val="20"/>
              </w:rPr>
            </w:pPr>
          </w:p>
          <w:p w14:paraId="4010A7A0" w14:textId="4F16F2F4" w:rsidR="00395998" w:rsidRPr="00657EA5" w:rsidRDefault="00395998" w:rsidP="00A145E0">
            <w:pPr>
              <w:numPr>
                <w:ilvl w:val="0"/>
                <w:numId w:val="26"/>
              </w:numPr>
              <w:spacing w:before="120" w:after="120"/>
              <w:textAlignment w:val="baseline"/>
              <w:rPr>
                <w:rFonts w:ascii="Segoe Pro" w:hAnsi="Segoe Pro" w:cs="Segoe UI"/>
                <w:color w:val="505050" w:themeColor="text1"/>
              </w:rPr>
            </w:pPr>
            <w:r w:rsidRPr="395EBAF7">
              <w:rPr>
                <w:rFonts w:ascii="Segoe Pro" w:hAnsi="Segoe Pro" w:cs="Segoe UI"/>
                <w:color w:val="505050" w:themeColor="text1"/>
              </w:rPr>
              <w:t>Click </w:t>
            </w:r>
            <w:r w:rsidRPr="395EBAF7">
              <w:rPr>
                <w:rFonts w:ascii="Segoe Pro" w:hAnsi="Segoe Pro" w:cs="Segoe UI"/>
                <w:b/>
                <w:color w:val="505050" w:themeColor="text1"/>
              </w:rPr>
              <w:t xml:space="preserve">Save </w:t>
            </w:r>
            <w:r w:rsidRPr="395EBAF7">
              <w:rPr>
                <w:rFonts w:ascii="Segoe Pro" w:hAnsi="Segoe Pro" w:cs="Segoe UI"/>
                <w:color w:val="505050" w:themeColor="text1"/>
              </w:rPr>
              <w:t>to change Performance Units. A confirmation message appears. Click </w:t>
            </w:r>
            <w:r w:rsidRPr="395EBAF7">
              <w:rPr>
                <w:rFonts w:ascii="Segoe Pro" w:hAnsi="Segoe Pro" w:cs="Segoe UI"/>
                <w:b/>
                <w:color w:val="505050" w:themeColor="text1"/>
              </w:rPr>
              <w:t>yes</w:t>
            </w:r>
            <w:r w:rsidRPr="395EBAF7">
              <w:rPr>
                <w:rFonts w:ascii="Segoe Pro" w:hAnsi="Segoe Pro" w:cs="Segoe UI"/>
                <w:color w:val="505050" w:themeColor="text1"/>
              </w:rPr>
              <w:t> to confirm. (Fig. 4.3)</w:t>
            </w:r>
            <w:r w:rsidR="004522D7" w:rsidRPr="395EBAF7">
              <w:rPr>
                <w:rFonts w:ascii="Segoe Pro" w:hAnsi="Segoe Pro" w:cs="Segoe UI"/>
                <w:color w:val="505050" w:themeColor="text1"/>
              </w:rPr>
              <w:t xml:space="preserve">. </w:t>
            </w:r>
          </w:p>
        </w:tc>
        <w:tc>
          <w:tcPr>
            <w:tcW w:w="3456" w:type="dxa"/>
          </w:tcPr>
          <w:p w14:paraId="59FB7034" w14:textId="60300C27" w:rsidR="00395998" w:rsidRDefault="00395998" w:rsidP="009D14C0">
            <w:pPr>
              <w:textAlignment w:val="baseline"/>
              <w:rPr>
                <w:rFonts w:cs="Segoe UI"/>
                <w:szCs w:val="20"/>
              </w:rPr>
            </w:pPr>
            <w:r w:rsidRPr="005A73A8">
              <w:rPr>
                <w:rFonts w:cs="Segoe UI"/>
                <w:noProof/>
                <w:szCs w:val="20"/>
              </w:rPr>
              <w:drawing>
                <wp:inline distT="0" distB="0" distL="0" distR="0" wp14:anchorId="12E40AF4" wp14:editId="3DBEEA51">
                  <wp:extent cx="2026920" cy="3732530"/>
                  <wp:effectExtent l="19050" t="19050" r="11430"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26920" cy="3732530"/>
                          </a:xfrm>
                          <a:prstGeom prst="rect">
                            <a:avLst/>
                          </a:prstGeom>
                          <a:noFill/>
                          <a:ln w="9525" cmpd="sng">
                            <a:solidFill>
                              <a:srgbClr val="7F7F7F"/>
                            </a:solidFill>
                            <a:miter lim="800000"/>
                            <a:headEnd/>
                            <a:tailEnd/>
                          </a:ln>
                          <a:effectLst/>
                        </pic:spPr>
                      </pic:pic>
                    </a:graphicData>
                  </a:graphic>
                </wp:inline>
              </w:drawing>
            </w:r>
          </w:p>
          <w:p w14:paraId="1E0C54E2" w14:textId="22831C00" w:rsidR="00395998" w:rsidRDefault="00395998" w:rsidP="009D14C0">
            <w:pPr>
              <w:textAlignment w:val="baseline"/>
              <w:rPr>
                <w:b/>
                <w:noProof/>
                <w:color w:val="505050"/>
              </w:rPr>
            </w:pPr>
            <w:r>
              <w:rPr>
                <w:b/>
                <w:noProof/>
                <w:color w:val="505050"/>
              </w:rPr>
              <w:t xml:space="preserve">Fig. </w:t>
            </w:r>
            <w:r w:rsidR="00481EEC">
              <w:rPr>
                <w:b/>
                <w:noProof/>
                <w:color w:val="505050"/>
              </w:rPr>
              <w:t>5</w:t>
            </w:r>
            <w:r>
              <w:rPr>
                <w:b/>
                <w:noProof/>
                <w:color w:val="505050"/>
              </w:rPr>
              <w:t>.1</w:t>
            </w:r>
          </w:p>
          <w:p w14:paraId="5A211B58" w14:textId="77777777" w:rsidR="00395998" w:rsidRDefault="00395998" w:rsidP="009D14C0">
            <w:pPr>
              <w:textAlignment w:val="baseline"/>
              <w:rPr>
                <w:b/>
                <w:noProof/>
                <w:color w:val="505050"/>
              </w:rPr>
            </w:pPr>
          </w:p>
          <w:p w14:paraId="4322F67B" w14:textId="3244F4D0" w:rsidR="00395998" w:rsidRDefault="00395998" w:rsidP="009D14C0">
            <w:pPr>
              <w:textAlignment w:val="baseline"/>
              <w:rPr>
                <w:rFonts w:cs="Segoe UI"/>
                <w:szCs w:val="20"/>
              </w:rPr>
            </w:pPr>
            <w:r>
              <w:drawing>
                <wp:inline distT="0" distB="0" distL="0" distR="0" wp14:anchorId="5184EA29" wp14:editId="6123B789">
                  <wp:extent cx="2067560" cy="504825"/>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67560" cy="504825"/>
                          </a:xfrm>
                          <a:prstGeom prst="rect">
                            <a:avLst/>
                          </a:prstGeom>
                          <a:noFill/>
                          <a:ln>
                            <a:noFill/>
                          </a:ln>
                        </pic:spPr>
                      </pic:pic>
                    </a:graphicData>
                  </a:graphic>
                </wp:inline>
              </w:drawing>
            </w:r>
          </w:p>
          <w:p w14:paraId="2F569BA9" w14:textId="00A56F12" w:rsidR="00395998" w:rsidRDefault="00395998" w:rsidP="009D14C0">
            <w:pPr>
              <w:textAlignment w:val="baseline"/>
              <w:rPr>
                <w:b/>
                <w:noProof/>
                <w:color w:val="505050"/>
              </w:rPr>
            </w:pPr>
            <w:r>
              <w:rPr>
                <w:b/>
                <w:noProof/>
                <w:color w:val="505050"/>
              </w:rPr>
              <w:t xml:space="preserve">Fig. </w:t>
            </w:r>
            <w:r w:rsidR="00481EEC">
              <w:rPr>
                <w:b/>
                <w:noProof/>
                <w:color w:val="505050"/>
              </w:rPr>
              <w:t>5</w:t>
            </w:r>
            <w:r>
              <w:rPr>
                <w:b/>
                <w:noProof/>
                <w:color w:val="505050"/>
              </w:rPr>
              <w:t>.2</w:t>
            </w:r>
          </w:p>
          <w:p w14:paraId="289E671B" w14:textId="77777777" w:rsidR="00395998" w:rsidRDefault="00395998" w:rsidP="009D14C0">
            <w:pPr>
              <w:textAlignment w:val="baseline"/>
              <w:rPr>
                <w:b/>
                <w:noProof/>
                <w:color w:val="505050"/>
              </w:rPr>
            </w:pPr>
          </w:p>
          <w:p w14:paraId="5FE63FF0" w14:textId="5110632C" w:rsidR="00395998" w:rsidRDefault="00395998" w:rsidP="009D14C0">
            <w:pPr>
              <w:textAlignment w:val="baseline"/>
              <w:rPr>
                <w:b/>
                <w:noProof/>
                <w:color w:val="505050"/>
              </w:rPr>
            </w:pPr>
            <w:r w:rsidRPr="005A73A8">
              <w:rPr>
                <w:b/>
                <w:noProof/>
                <w:color w:val="505050"/>
              </w:rPr>
              <w:drawing>
                <wp:inline distT="0" distB="0" distL="0" distR="0" wp14:anchorId="73181795" wp14:editId="22026604">
                  <wp:extent cx="2047240" cy="866775"/>
                  <wp:effectExtent l="19050" t="19050" r="1016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7240" cy="866775"/>
                          </a:xfrm>
                          <a:prstGeom prst="rect">
                            <a:avLst/>
                          </a:prstGeom>
                          <a:noFill/>
                          <a:ln w="9525" cmpd="sng">
                            <a:solidFill>
                              <a:srgbClr val="7F7F7F"/>
                            </a:solidFill>
                            <a:miter lim="800000"/>
                            <a:headEnd/>
                            <a:tailEnd/>
                          </a:ln>
                          <a:effectLst/>
                        </pic:spPr>
                      </pic:pic>
                    </a:graphicData>
                  </a:graphic>
                </wp:inline>
              </w:drawing>
            </w:r>
          </w:p>
          <w:p w14:paraId="1F2FBED2" w14:textId="01D35FC9" w:rsidR="00395998" w:rsidRPr="00657EA5" w:rsidRDefault="00395998" w:rsidP="009D14C0">
            <w:pPr>
              <w:textAlignment w:val="baseline"/>
              <w:rPr>
                <w:b/>
                <w:noProof/>
                <w:color w:val="505050"/>
              </w:rPr>
            </w:pPr>
            <w:r>
              <w:rPr>
                <w:b/>
                <w:noProof/>
                <w:color w:val="505050"/>
              </w:rPr>
              <w:t xml:space="preserve">Fig. </w:t>
            </w:r>
            <w:r w:rsidR="00481EEC">
              <w:rPr>
                <w:b/>
                <w:noProof/>
                <w:color w:val="505050"/>
              </w:rPr>
              <w:t>5</w:t>
            </w:r>
            <w:r>
              <w:rPr>
                <w:b/>
                <w:noProof/>
                <w:color w:val="505050"/>
              </w:rPr>
              <w:t>.3</w:t>
            </w:r>
          </w:p>
        </w:tc>
      </w:tr>
    </w:tbl>
    <w:p w14:paraId="6FEB165E" w14:textId="59E56CE2" w:rsidR="00284F1D" w:rsidRPr="00BF2206" w:rsidRDefault="00284F1D" w:rsidP="00284F1D">
      <w:pPr>
        <w:pStyle w:val="Heading2"/>
        <w:framePr w:wrap="around"/>
        <w:rPr>
          <w:rFonts w:eastAsiaTheme="minorEastAsia"/>
          <w:lang w:eastAsia="ja-JP"/>
        </w:rPr>
      </w:pPr>
      <w:bookmarkStart w:id="11" w:name="_Toc506839778"/>
      <w:r>
        <w:lastRenderedPageBreak/>
        <w:t xml:space="preserve">Section 6: </w:t>
      </w:r>
      <w:r w:rsidR="00FF32F3">
        <w:t xml:space="preserve">Enrich </w:t>
      </w:r>
      <w:r w:rsidR="00025D7B">
        <w:t>Analysis</w:t>
      </w:r>
      <w:bookmarkEnd w:id="11"/>
    </w:p>
    <w:tbl>
      <w:tblPr>
        <w:tblStyle w:val="TableGrid1"/>
        <w:tblW w:w="10368" w:type="dxa"/>
        <w:tblInd w:w="-275" w:type="dxa"/>
        <w:tblBorders>
          <w:top w:val="single" w:sz="4" w:space="0" w:color="969696" w:themeColor="text1" w:themeTint="99"/>
          <w:left w:val="single" w:sz="4" w:space="0" w:color="969696" w:themeColor="text1" w:themeTint="99"/>
          <w:bottom w:val="single" w:sz="4" w:space="0" w:color="969696" w:themeColor="text1" w:themeTint="99"/>
          <w:right w:val="single" w:sz="4" w:space="0" w:color="969696" w:themeColor="text1" w:themeTint="99"/>
          <w:insideH w:val="single" w:sz="4" w:space="0" w:color="969696" w:themeColor="text1" w:themeTint="99"/>
          <w:insideV w:val="single" w:sz="4" w:space="0" w:color="969696" w:themeColor="text1" w:themeTint="99"/>
        </w:tblBorders>
        <w:tblLayout w:type="fixed"/>
        <w:tblCellMar>
          <w:top w:w="72" w:type="dxa"/>
          <w:left w:w="72" w:type="dxa"/>
          <w:bottom w:w="72" w:type="dxa"/>
          <w:right w:w="72" w:type="dxa"/>
        </w:tblCellMar>
        <w:tblLook w:val="04A0" w:firstRow="1" w:lastRow="0" w:firstColumn="1" w:lastColumn="0" w:noHBand="0" w:noVBand="1"/>
      </w:tblPr>
      <w:tblGrid>
        <w:gridCol w:w="2340"/>
        <w:gridCol w:w="4572"/>
        <w:gridCol w:w="3456"/>
      </w:tblGrid>
      <w:tr w:rsidR="00284F1D" w:rsidRPr="00657EA5" w14:paraId="0C6BAC7A" w14:textId="77777777" w:rsidTr="395EBAF7">
        <w:tc>
          <w:tcPr>
            <w:tcW w:w="2340" w:type="dxa"/>
            <w:shd w:val="clear" w:color="auto" w:fill="BB141A" w:themeFill="accent2"/>
            <w:vAlign w:val="center"/>
          </w:tcPr>
          <w:p w14:paraId="28C60CA3" w14:textId="77777777" w:rsidR="00284F1D" w:rsidRPr="00657EA5" w:rsidRDefault="00284F1D" w:rsidP="00B666CC">
            <w:pPr>
              <w:spacing w:before="120" w:after="120"/>
              <w:ind w:left="216"/>
              <w:textAlignment w:val="baseline"/>
              <w:rPr>
                <w:rFonts w:ascii="Segoe Pro" w:hAnsi="Segoe Pro" w:cs="Segoe UI"/>
                <w:color w:val="FFFFFF" w:themeColor="background1"/>
                <w:sz w:val="28"/>
                <w:szCs w:val="28"/>
              </w:rPr>
            </w:pPr>
            <w:r w:rsidRPr="395EBAF7">
              <w:rPr>
                <w:rFonts w:ascii="Segoe Pro" w:hAnsi="Segoe Pro" w:cs="Segoe UI"/>
                <w:color w:val="FFFFFF" w:themeColor="background1"/>
                <w:sz w:val="28"/>
                <w:szCs w:val="28"/>
              </w:rPr>
              <w:t>Section</w:t>
            </w:r>
          </w:p>
        </w:tc>
        <w:tc>
          <w:tcPr>
            <w:tcW w:w="4572" w:type="dxa"/>
            <w:shd w:val="clear" w:color="auto" w:fill="BB141A" w:themeFill="accent2"/>
            <w:vAlign w:val="center"/>
          </w:tcPr>
          <w:p w14:paraId="50DF7FB0" w14:textId="77777777" w:rsidR="00284F1D" w:rsidRPr="00657EA5" w:rsidRDefault="00284F1D" w:rsidP="00B666CC">
            <w:pPr>
              <w:spacing w:before="120" w:after="120"/>
              <w:ind w:left="216"/>
              <w:textAlignment w:val="baseline"/>
              <w:rPr>
                <w:rFonts w:ascii="Segoe Pro" w:hAnsi="Segoe Pro" w:cs="Segoe UI"/>
                <w:color w:val="FFFFFF" w:themeColor="background1"/>
                <w:sz w:val="28"/>
                <w:szCs w:val="28"/>
              </w:rPr>
            </w:pPr>
            <w:r w:rsidRPr="395EBAF7">
              <w:rPr>
                <w:rFonts w:ascii="Segoe Pro" w:hAnsi="Segoe Pro" w:cs="Segoe UI"/>
                <w:color w:val="FFFFFF" w:themeColor="background1"/>
                <w:sz w:val="28"/>
                <w:szCs w:val="28"/>
              </w:rPr>
              <w:t>Steps</w:t>
            </w:r>
          </w:p>
        </w:tc>
        <w:tc>
          <w:tcPr>
            <w:tcW w:w="3456" w:type="dxa"/>
            <w:shd w:val="clear" w:color="auto" w:fill="BB141A" w:themeFill="accent2"/>
            <w:vAlign w:val="center"/>
          </w:tcPr>
          <w:p w14:paraId="29325ECD" w14:textId="77777777" w:rsidR="00284F1D" w:rsidRPr="00657EA5" w:rsidRDefault="00284F1D" w:rsidP="00B666CC">
            <w:pPr>
              <w:spacing w:before="120" w:after="120"/>
              <w:ind w:left="216"/>
              <w:textAlignment w:val="baseline"/>
              <w:rPr>
                <w:rFonts w:ascii="Segoe Pro" w:hAnsi="Segoe Pro" w:cs="Segoe UI"/>
                <w:color w:val="FFFFFF" w:themeColor="background1"/>
                <w:sz w:val="28"/>
                <w:szCs w:val="28"/>
              </w:rPr>
            </w:pPr>
            <w:r w:rsidRPr="395EBAF7">
              <w:rPr>
                <w:rFonts w:ascii="Segoe Pro" w:hAnsi="Segoe Pro" w:cs="Segoe UI"/>
                <w:color w:val="FFFFFF" w:themeColor="background1"/>
                <w:sz w:val="28"/>
                <w:szCs w:val="28"/>
              </w:rPr>
              <w:t>Screen Shot</w:t>
            </w:r>
          </w:p>
        </w:tc>
      </w:tr>
      <w:tr w:rsidR="00284F1D" w:rsidRPr="00657EA5" w14:paraId="1CBB57E5" w14:textId="77777777" w:rsidTr="00B666CC">
        <w:tc>
          <w:tcPr>
            <w:tcW w:w="2340" w:type="dxa"/>
          </w:tcPr>
          <w:p w14:paraId="19C47B2C" w14:textId="3407D798" w:rsidR="00284F1D" w:rsidRPr="00657EA5" w:rsidRDefault="00BF2206" w:rsidP="00A145E0">
            <w:pPr>
              <w:numPr>
                <w:ilvl w:val="0"/>
                <w:numId w:val="42"/>
              </w:numPr>
              <w:spacing w:before="120" w:after="120"/>
              <w:textAlignment w:val="baseline"/>
              <w:rPr>
                <w:rFonts w:ascii="Segoe Pro" w:hAnsi="Segoe Pro"/>
                <w:color w:val="505050" w:themeColor="text1"/>
                <w:sz w:val="24"/>
                <w:szCs w:val="24"/>
              </w:rPr>
            </w:pPr>
            <w:r w:rsidRPr="395EBAF7">
              <w:rPr>
                <w:rFonts w:ascii="Segoe Pro" w:hAnsi="Segoe Pro"/>
                <w:color w:val="505050" w:themeColor="text1"/>
                <w:sz w:val="24"/>
                <w:szCs w:val="24"/>
              </w:rPr>
              <w:t xml:space="preserve">Create </w:t>
            </w:r>
            <w:r w:rsidR="00CA35AC" w:rsidRPr="395EBAF7">
              <w:rPr>
                <w:rFonts w:ascii="Segoe Pro" w:hAnsi="Segoe Pro"/>
                <w:color w:val="505050" w:themeColor="text1"/>
                <w:sz w:val="24"/>
                <w:szCs w:val="24"/>
              </w:rPr>
              <w:t>External File Format</w:t>
            </w:r>
            <w:r w:rsidR="00776E45" w:rsidRPr="395EBAF7">
              <w:rPr>
                <w:rFonts w:ascii="Segoe Pro" w:hAnsi="Segoe Pro"/>
                <w:color w:val="505050" w:themeColor="text1"/>
                <w:sz w:val="24"/>
                <w:szCs w:val="24"/>
              </w:rPr>
              <w:t xml:space="preserve"> for parquet types. </w:t>
            </w:r>
          </w:p>
        </w:tc>
        <w:tc>
          <w:tcPr>
            <w:tcW w:w="4572" w:type="dxa"/>
          </w:tcPr>
          <w:p w14:paraId="785F55A8" w14:textId="03E38E28" w:rsidR="00DA756B" w:rsidRDefault="00DA756B" w:rsidP="00DA756B">
            <w:pPr>
              <w:pStyle w:val="ListParagraph"/>
              <w:numPr>
                <w:ilvl w:val="0"/>
                <w:numId w:val="0"/>
              </w:numPr>
            </w:pPr>
            <w:r>
              <w:t xml:space="preserve">Ensure that your scaling operation has completed before attempting to execute this query. The portal will inform you of when a scaling operation is complete. </w:t>
            </w:r>
          </w:p>
          <w:p w14:paraId="4BD14A41" w14:textId="343D4E9E" w:rsidR="00BE0AC9" w:rsidRDefault="00BE0AC9" w:rsidP="00DA756B">
            <w:pPr>
              <w:pStyle w:val="ListParagraph"/>
              <w:numPr>
                <w:ilvl w:val="0"/>
                <w:numId w:val="0"/>
              </w:numPr>
            </w:pPr>
            <w:r>
              <w:t xml:space="preserve">In this step, we are creating an external file format definition for </w:t>
            </w:r>
            <w:r w:rsidR="00081F27">
              <w:t>P</w:t>
            </w:r>
            <w:r>
              <w:t>arquet files. This is a</w:t>
            </w:r>
            <w:r w:rsidR="00416BBF">
              <w:t xml:space="preserve"> columnar storage format</w:t>
            </w:r>
            <w:r w:rsidR="00B248F5">
              <w:t xml:space="preserve"> widely used by big data technologies</w:t>
            </w:r>
            <w:r w:rsidR="00CC2092">
              <w:t>.</w:t>
            </w:r>
          </w:p>
          <w:tbl>
            <w:tblPr>
              <w:tblStyle w:val="TableGrid"/>
              <w:tblW w:w="442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shd w:val="clear" w:color="auto" w:fill="F2F2F2" w:themeFill="background1" w:themeFillShade="F2"/>
              <w:tblLayout w:type="fixed"/>
              <w:tblLook w:val="04A0" w:firstRow="1" w:lastRow="0" w:firstColumn="1" w:lastColumn="0" w:noHBand="0" w:noVBand="1"/>
            </w:tblPr>
            <w:tblGrid>
              <w:gridCol w:w="4428"/>
            </w:tblGrid>
            <w:tr w:rsidR="00CA35AC" w14:paraId="4BAE3AFB" w14:textId="77777777" w:rsidTr="00DA756B">
              <w:tc>
                <w:tcPr>
                  <w:tcW w:w="4428" w:type="dxa"/>
                  <w:shd w:val="clear" w:color="auto" w:fill="F2F2F2" w:themeFill="background1" w:themeFillShade="F2"/>
                  <w:tcMar>
                    <w:top w:w="72" w:type="dxa"/>
                    <w:left w:w="72" w:type="dxa"/>
                    <w:bottom w:w="72" w:type="dxa"/>
                    <w:right w:w="72" w:type="dxa"/>
                  </w:tcMar>
                </w:tcPr>
                <w:p w14:paraId="4FB49266" w14:textId="77777777" w:rsidR="00D64F49" w:rsidRDefault="00D64F49" w:rsidP="00D64F4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EXTERNAL</w:t>
                  </w:r>
                  <w:r>
                    <w:rPr>
                      <w:rFonts w:ascii="Consolas" w:hAnsi="Consolas" w:cs="Consolas"/>
                      <w:color w:val="000000"/>
                      <w:sz w:val="19"/>
                      <w:szCs w:val="19"/>
                    </w:rPr>
                    <w:t xml:space="preserve"> </w:t>
                  </w:r>
                  <w:r>
                    <w:rPr>
                      <w:rFonts w:ascii="Consolas" w:hAnsi="Consolas" w:cs="Consolas"/>
                      <w:color w:val="0000FF"/>
                      <w:sz w:val="19"/>
                      <w:szCs w:val="19"/>
                    </w:rPr>
                    <w:t>FILE</w:t>
                  </w:r>
                  <w:r>
                    <w:rPr>
                      <w:rFonts w:ascii="Consolas" w:hAnsi="Consolas" w:cs="Consolas"/>
                      <w:color w:val="000000"/>
                      <w:sz w:val="19"/>
                      <w:szCs w:val="19"/>
                    </w:rPr>
                    <w:t xml:space="preserve"> </w:t>
                  </w:r>
                  <w:r>
                    <w:rPr>
                      <w:rFonts w:ascii="Consolas" w:hAnsi="Consolas" w:cs="Consolas"/>
                      <w:color w:val="FF00FF"/>
                      <w:sz w:val="19"/>
                      <w:szCs w:val="19"/>
                    </w:rPr>
                    <w:t>FORMAT</w:t>
                  </w:r>
                  <w:r>
                    <w:rPr>
                      <w:rFonts w:ascii="Consolas" w:hAnsi="Consolas" w:cs="Consolas"/>
                      <w:color w:val="000000"/>
                      <w:sz w:val="19"/>
                      <w:szCs w:val="19"/>
                    </w:rPr>
                    <w:t xml:space="preserve"> parquetfile</w:t>
                  </w:r>
                </w:p>
                <w:p w14:paraId="5D61452B" w14:textId="77777777" w:rsidR="00D64F49" w:rsidRDefault="00D64F49" w:rsidP="00D64F4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p>
                <w:p w14:paraId="77A774F5" w14:textId="77777777" w:rsidR="00D64F49" w:rsidRDefault="00D64F49" w:rsidP="00D64F49">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6E3EE23F" w14:textId="77777777" w:rsidR="00D64F49" w:rsidRDefault="00D64F49" w:rsidP="00D64F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FORMAT_TYPE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PARQUET</w:t>
                  </w:r>
                  <w:r>
                    <w:rPr>
                      <w:rFonts w:ascii="Consolas" w:hAnsi="Consolas" w:cs="Consolas"/>
                      <w:color w:val="808080"/>
                      <w:sz w:val="19"/>
                      <w:szCs w:val="19"/>
                    </w:rPr>
                    <w:t>,</w:t>
                  </w:r>
                </w:p>
                <w:p w14:paraId="7D7A85D7" w14:textId="77777777" w:rsidR="00D64F49" w:rsidRDefault="00D64F49" w:rsidP="00D64F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DATA_COMPRESSION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'org.apache.hadoop.io.compress.SnappyCodec'</w:t>
                  </w:r>
                </w:p>
                <w:p w14:paraId="6AA80AAB" w14:textId="606D8C27" w:rsidR="00CA35AC" w:rsidRPr="00CB70F3" w:rsidRDefault="00D64F49" w:rsidP="00D64F49">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tc>
            </w:tr>
          </w:tbl>
          <w:p w14:paraId="340D61E7" w14:textId="77777777" w:rsidR="00E65E3E" w:rsidRDefault="00CA35AC" w:rsidP="00E65E3E">
            <w:pPr>
              <w:pStyle w:val="ListParagraph"/>
              <w:numPr>
                <w:ilvl w:val="0"/>
                <w:numId w:val="0"/>
              </w:numPr>
              <w:ind w:left="113"/>
            </w:pPr>
            <w:r>
              <w:t xml:space="preserve"> </w:t>
            </w:r>
          </w:p>
          <w:p w14:paraId="38E3B0B9" w14:textId="0A2A48DC" w:rsidR="00E65E3E" w:rsidRDefault="00EA5C8C" w:rsidP="00E65E3E">
            <w:pPr>
              <w:pStyle w:val="ListParagraph"/>
              <w:numPr>
                <w:ilvl w:val="0"/>
                <w:numId w:val="0"/>
              </w:numPr>
              <w:ind w:left="113"/>
            </w:pPr>
            <w:r>
              <w:t>You should notice that your connection was closed by the scaling operation. This is expected as scaling operations</w:t>
            </w:r>
            <w:r w:rsidR="00017E85">
              <w:t xml:space="preserve"> are offline</w:t>
            </w:r>
            <w:r w:rsidR="00E65E3E">
              <w:t xml:space="preserve">. </w:t>
            </w:r>
            <w:r w:rsidR="00A1056C">
              <w:t>Retrying this query will cause SSMS/Visual Studio to reconnect.</w:t>
            </w:r>
          </w:p>
          <w:p w14:paraId="4BAE5731" w14:textId="2790CC2C" w:rsidR="00284F1D" w:rsidRPr="00657EA5" w:rsidRDefault="000B1982" w:rsidP="00DA756B">
            <w:pPr>
              <w:pStyle w:val="ListParagraph"/>
              <w:numPr>
                <w:ilvl w:val="0"/>
                <w:numId w:val="0"/>
              </w:numPr>
              <w:ind w:left="113"/>
              <w:rPr>
                <w:rFonts w:cs="Segoe UI"/>
              </w:rPr>
            </w:pPr>
            <w:r>
              <w:t>Note – the error will look something like:</w:t>
            </w:r>
            <w:r w:rsidR="00DA756B">
              <w:t xml:space="preserve"> </w:t>
            </w:r>
            <w:r w:rsidR="00DA756B">
              <w:rPr>
                <w:rFonts w:ascii="Consolas" w:hAnsi="Consolas" w:cs="Consolas"/>
                <w:color w:val="000000"/>
                <w:sz w:val="19"/>
                <w:szCs w:val="19"/>
              </w:rPr>
              <w:t>(provider: TCP Provider, error: 0 - An existing connection was forcibly closed by the remote host.)</w:t>
            </w:r>
          </w:p>
        </w:tc>
        <w:tc>
          <w:tcPr>
            <w:tcW w:w="3456" w:type="dxa"/>
          </w:tcPr>
          <w:p w14:paraId="7A53C1D9" w14:textId="190A8F70" w:rsidR="00284F1D" w:rsidRDefault="00284F1D" w:rsidP="00B666CC">
            <w:pPr>
              <w:textAlignment w:val="baseline"/>
              <w:rPr>
                <w:rFonts w:cs="Segoe UI"/>
                <w:szCs w:val="20"/>
              </w:rPr>
            </w:pPr>
          </w:p>
          <w:p w14:paraId="3392AB1D" w14:textId="25D11CB1" w:rsidR="00284F1D" w:rsidRPr="00657EA5" w:rsidRDefault="00284F1D" w:rsidP="00B666CC">
            <w:pPr>
              <w:textAlignment w:val="baseline"/>
              <w:rPr>
                <w:b/>
                <w:noProof/>
                <w:color w:val="505050"/>
              </w:rPr>
            </w:pPr>
          </w:p>
        </w:tc>
      </w:tr>
      <w:tr w:rsidR="00AD1F0A" w:rsidRPr="00657EA5" w14:paraId="4C9B5398" w14:textId="77777777" w:rsidTr="00B666CC">
        <w:tc>
          <w:tcPr>
            <w:tcW w:w="2340" w:type="dxa"/>
          </w:tcPr>
          <w:p w14:paraId="63CD3538" w14:textId="1FF5CE1B" w:rsidR="00AD1F0A" w:rsidRDefault="00AD1F0A" w:rsidP="00A145E0">
            <w:pPr>
              <w:numPr>
                <w:ilvl w:val="0"/>
                <w:numId w:val="42"/>
              </w:numPr>
              <w:spacing w:before="120" w:after="120"/>
              <w:textAlignment w:val="baseline"/>
              <w:rPr>
                <w:rFonts w:ascii="Segoe Pro" w:hAnsi="Segoe Pro"/>
                <w:color w:val="505050" w:themeColor="text1"/>
                <w:sz w:val="24"/>
                <w:szCs w:val="24"/>
              </w:rPr>
            </w:pPr>
            <w:r w:rsidRPr="395EBAF7">
              <w:rPr>
                <w:rFonts w:ascii="Segoe Pro" w:hAnsi="Segoe Pro"/>
                <w:color w:val="505050" w:themeColor="text1"/>
                <w:sz w:val="24"/>
                <w:szCs w:val="24"/>
              </w:rPr>
              <w:lastRenderedPageBreak/>
              <w:t xml:space="preserve"> Create External Table</w:t>
            </w:r>
          </w:p>
        </w:tc>
        <w:tc>
          <w:tcPr>
            <w:tcW w:w="4572" w:type="dxa"/>
          </w:tcPr>
          <w:p w14:paraId="2A38C77F" w14:textId="46BDEB14" w:rsidR="00560945" w:rsidRDefault="006867A3" w:rsidP="00560945">
            <w:pPr>
              <w:pStyle w:val="ListParagraph"/>
              <w:numPr>
                <w:ilvl w:val="0"/>
                <w:numId w:val="0"/>
              </w:numPr>
              <w:ind w:left="113"/>
            </w:pPr>
            <w:r>
              <w:t xml:space="preserve">External table data </w:t>
            </w:r>
            <w:r w:rsidR="00C417DD">
              <w:t>need not</w:t>
            </w:r>
            <w:r>
              <w:t xml:space="preserve"> always be </w:t>
            </w:r>
            <w:r w:rsidR="00334167">
              <w:t>stored</w:t>
            </w:r>
            <w:r w:rsidR="00EF0E40">
              <w:t xml:space="preserve"> </w:t>
            </w:r>
            <w:r w:rsidR="00334167">
              <w:t xml:space="preserve">permanently in </w:t>
            </w:r>
            <w:r w:rsidR="00EF0E40">
              <w:t xml:space="preserve">SQL Data Warehouse. SQL Data Warehouse can utilize data sets produced by other big data technologies to enrich analysis </w:t>
            </w:r>
            <w:r w:rsidR="00560945">
              <w:t>when necessary</w:t>
            </w:r>
            <w:r w:rsidR="00C417DD">
              <w:t xml:space="preserve">. </w:t>
            </w:r>
            <w:r w:rsidR="00560945">
              <w:t xml:space="preserve"> </w:t>
            </w:r>
          </w:p>
          <w:p w14:paraId="7EF035A1" w14:textId="66468201" w:rsidR="00081F27" w:rsidRDefault="00081F27" w:rsidP="00560945">
            <w:pPr>
              <w:pStyle w:val="ListParagraph"/>
              <w:numPr>
                <w:ilvl w:val="0"/>
                <w:numId w:val="0"/>
              </w:numPr>
              <w:ind w:left="113"/>
            </w:pPr>
            <w:r>
              <w:t>This weather data is stored in blogs in a Parquet format</w:t>
            </w:r>
            <w:r w:rsidR="00F1030D">
              <w:t xml:space="preserve"> which is why we defined the external file format from earlier.</w:t>
            </w:r>
          </w:p>
          <w:tbl>
            <w:tblPr>
              <w:tblStyle w:val="TableGrid"/>
              <w:tblW w:w="442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shd w:val="clear" w:color="auto" w:fill="F2F2F2" w:themeFill="background1" w:themeFillShade="F2"/>
              <w:tblLayout w:type="fixed"/>
              <w:tblLook w:val="04A0" w:firstRow="1" w:lastRow="0" w:firstColumn="1" w:lastColumn="0" w:noHBand="0" w:noVBand="1"/>
            </w:tblPr>
            <w:tblGrid>
              <w:gridCol w:w="4428"/>
            </w:tblGrid>
            <w:tr w:rsidR="00560945" w14:paraId="3B4C4780" w14:textId="77777777" w:rsidTr="00B666CC">
              <w:tc>
                <w:tcPr>
                  <w:tcW w:w="4428" w:type="dxa"/>
                  <w:shd w:val="clear" w:color="auto" w:fill="F2F2F2" w:themeFill="background1" w:themeFillShade="F2"/>
                  <w:tcMar>
                    <w:top w:w="72" w:type="dxa"/>
                    <w:left w:w="72" w:type="dxa"/>
                    <w:bottom w:w="72" w:type="dxa"/>
                    <w:right w:w="72" w:type="dxa"/>
                  </w:tcMar>
                </w:tcPr>
                <w:p w14:paraId="5F4A299A" w14:textId="77777777" w:rsidR="00560945" w:rsidRDefault="00560945" w:rsidP="0056094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EXTERNAL</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[asb]</w:t>
                  </w:r>
                  <w:r>
                    <w:rPr>
                      <w:rFonts w:ascii="Consolas" w:hAnsi="Consolas" w:cs="Consolas"/>
                      <w:color w:val="808080"/>
                      <w:sz w:val="19"/>
                      <w:szCs w:val="19"/>
                    </w:rPr>
                    <w:t>.</w:t>
                  </w:r>
                  <w:r>
                    <w:rPr>
                      <w:rFonts w:ascii="Consolas" w:hAnsi="Consolas" w:cs="Consolas"/>
                      <w:color w:val="000000"/>
                      <w:sz w:val="19"/>
                      <w:szCs w:val="19"/>
                    </w:rPr>
                    <w:t>[Weather]</w:t>
                  </w:r>
                </w:p>
                <w:p w14:paraId="3B2AEA50" w14:textId="77777777" w:rsidR="00560945" w:rsidRDefault="00560945" w:rsidP="00560945">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786BD214" w14:textId="77777777" w:rsidR="00560945" w:rsidRDefault="00560945" w:rsidP="0056094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[DateID]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B67535B" w14:textId="77777777" w:rsidR="00560945" w:rsidRDefault="00560945" w:rsidP="0056094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[GeographyID]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5F5C145" w14:textId="77777777" w:rsidR="00560945" w:rsidRDefault="00560945" w:rsidP="0056094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[PrecipitationInches] [float]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0044D87" w14:textId="77777777" w:rsidR="00560945" w:rsidRDefault="00560945" w:rsidP="0056094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[AvgTemperatureFahrenheit] [float]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01F2F9A" w14:textId="77777777" w:rsidR="00560945" w:rsidRDefault="00560945" w:rsidP="00560945">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6771EE93" w14:textId="77777777" w:rsidR="00560945" w:rsidRDefault="00560945" w:rsidP="0056094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p>
                <w:p w14:paraId="18DA701F" w14:textId="77777777" w:rsidR="00560945" w:rsidRDefault="00560945" w:rsidP="00560945">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0F0C0C43" w14:textId="77777777" w:rsidR="00560945" w:rsidRDefault="00560945" w:rsidP="0056094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LOCATION</w:t>
                  </w:r>
                  <w:r>
                    <w:rPr>
                      <w:rFonts w:ascii="Consolas" w:hAnsi="Consolas" w:cs="Consolas"/>
                      <w:color w:val="808080"/>
                      <w:sz w:val="19"/>
                      <w:szCs w:val="19"/>
                    </w:rPr>
                    <w:t>=</w:t>
                  </w:r>
                  <w:r>
                    <w:rPr>
                      <w:rFonts w:ascii="Consolas" w:hAnsi="Consolas" w:cs="Consolas"/>
                      <w:color w:val="FF0000"/>
                      <w:sz w:val="19"/>
                      <w:szCs w:val="19"/>
                    </w:rPr>
                    <w:t>'/Weather/'</w:t>
                  </w:r>
                  <w:r>
                    <w:rPr>
                      <w:rFonts w:ascii="Consolas" w:hAnsi="Consolas" w:cs="Consolas"/>
                      <w:color w:val="808080"/>
                      <w:sz w:val="19"/>
                      <w:szCs w:val="19"/>
                    </w:rPr>
                    <w:t>,</w:t>
                  </w:r>
                </w:p>
                <w:p w14:paraId="5C3F2641" w14:textId="77777777" w:rsidR="00560945" w:rsidRDefault="00560945" w:rsidP="0056094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DATA_SOURCE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[LabNycStorage]</w:t>
                  </w:r>
                  <w:r>
                    <w:rPr>
                      <w:rFonts w:ascii="Consolas" w:hAnsi="Consolas" w:cs="Consolas"/>
                      <w:color w:val="808080"/>
                      <w:sz w:val="19"/>
                      <w:szCs w:val="19"/>
                    </w:rPr>
                    <w:t>,</w:t>
                  </w:r>
                </w:p>
                <w:p w14:paraId="7DAB6320" w14:textId="77777777" w:rsidR="00560945" w:rsidRDefault="00560945" w:rsidP="0056094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FILE_FORMAT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parquetfile</w:t>
                  </w:r>
                  <w:r>
                    <w:rPr>
                      <w:rFonts w:ascii="Consolas" w:hAnsi="Consolas" w:cs="Consolas"/>
                      <w:color w:val="808080"/>
                      <w:sz w:val="19"/>
                      <w:szCs w:val="19"/>
                    </w:rPr>
                    <w:t>,</w:t>
                  </w:r>
                </w:p>
                <w:p w14:paraId="3306C8D3" w14:textId="77777777" w:rsidR="00560945" w:rsidRDefault="00560945" w:rsidP="0056094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REJECT_TYPE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w:t>
                  </w:r>
                  <w:r>
                    <w:rPr>
                      <w:rFonts w:ascii="Consolas" w:hAnsi="Consolas" w:cs="Consolas"/>
                      <w:color w:val="808080"/>
                      <w:sz w:val="19"/>
                      <w:szCs w:val="19"/>
                    </w:rPr>
                    <w:t>,</w:t>
                  </w:r>
                </w:p>
                <w:p w14:paraId="2653066B" w14:textId="77777777" w:rsidR="00560945" w:rsidRDefault="00560945" w:rsidP="0056094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REJECT_VALUE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5A2A0073" w14:textId="77777777" w:rsidR="00560945" w:rsidRDefault="00560945" w:rsidP="00560945">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186023DB" w14:textId="77777777" w:rsidR="00560945" w:rsidRPr="00CB70F3" w:rsidRDefault="00560945" w:rsidP="0056094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tc>
            </w:tr>
          </w:tbl>
          <w:p w14:paraId="7FD8D5CB" w14:textId="1458B587" w:rsidR="00AD1F0A" w:rsidRDefault="00AD1F0A" w:rsidP="00AD1F0A">
            <w:pPr>
              <w:autoSpaceDE w:val="0"/>
              <w:autoSpaceDN w:val="0"/>
              <w:adjustRightInd w:val="0"/>
              <w:rPr>
                <w:rFonts w:ascii="Consolas" w:hAnsi="Consolas" w:cs="Consolas"/>
                <w:color w:val="0000FF"/>
                <w:sz w:val="19"/>
                <w:szCs w:val="19"/>
              </w:rPr>
            </w:pPr>
          </w:p>
          <w:p w14:paraId="72382840" w14:textId="2005F4EE" w:rsidR="000774A3" w:rsidRDefault="000774A3" w:rsidP="000774A3">
            <w:pPr>
              <w:pStyle w:val="ListParagraph"/>
              <w:numPr>
                <w:ilvl w:val="0"/>
                <w:numId w:val="0"/>
              </w:numPr>
              <w:ind w:left="113"/>
            </w:pPr>
            <w:r>
              <w:t>Note – this table is a small dimension table. This form of querying is not recomended for large files as SQL Data Warehouse today will import the entire</w:t>
            </w:r>
            <w:r w:rsidR="00334167">
              <w:t xml:space="preserve"> file before query processing.</w:t>
            </w:r>
          </w:p>
          <w:p w14:paraId="44C1D316" w14:textId="77777777" w:rsidR="000774A3" w:rsidRDefault="000774A3" w:rsidP="00AD1F0A">
            <w:pPr>
              <w:autoSpaceDE w:val="0"/>
              <w:autoSpaceDN w:val="0"/>
              <w:adjustRightInd w:val="0"/>
              <w:rPr>
                <w:rFonts w:ascii="Consolas" w:hAnsi="Consolas" w:cs="Consolas"/>
                <w:color w:val="0000FF"/>
                <w:sz w:val="19"/>
                <w:szCs w:val="19"/>
              </w:rPr>
            </w:pPr>
          </w:p>
          <w:p w14:paraId="527F8A45" w14:textId="688120ED" w:rsidR="00AD1F0A" w:rsidRDefault="00AD1F0A" w:rsidP="00AD1F0A">
            <w:pPr>
              <w:autoSpaceDE w:val="0"/>
              <w:autoSpaceDN w:val="0"/>
              <w:adjustRightInd w:val="0"/>
              <w:rPr>
                <w:rFonts w:ascii="Consolas" w:hAnsi="Consolas" w:cs="Consolas"/>
                <w:color w:val="0000FF"/>
                <w:sz w:val="19"/>
                <w:szCs w:val="19"/>
              </w:rPr>
            </w:pPr>
          </w:p>
        </w:tc>
        <w:tc>
          <w:tcPr>
            <w:tcW w:w="3456" w:type="dxa"/>
          </w:tcPr>
          <w:p w14:paraId="01E86C9C" w14:textId="77777777" w:rsidR="00AD1F0A" w:rsidRDefault="00AD1F0A" w:rsidP="00B666CC">
            <w:pPr>
              <w:textAlignment w:val="baseline"/>
              <w:rPr>
                <w:rFonts w:cs="Segoe UI"/>
                <w:szCs w:val="20"/>
              </w:rPr>
            </w:pPr>
          </w:p>
        </w:tc>
      </w:tr>
      <w:tr w:rsidR="00E122DF" w:rsidRPr="00657EA5" w14:paraId="031893AE" w14:textId="77777777" w:rsidTr="00B666CC">
        <w:tc>
          <w:tcPr>
            <w:tcW w:w="2340" w:type="dxa"/>
          </w:tcPr>
          <w:p w14:paraId="2959C512" w14:textId="2B2BDBBA" w:rsidR="00E122DF" w:rsidRDefault="00E122DF" w:rsidP="00A145E0">
            <w:pPr>
              <w:numPr>
                <w:ilvl w:val="0"/>
                <w:numId w:val="42"/>
              </w:numPr>
              <w:spacing w:before="120" w:after="120"/>
              <w:textAlignment w:val="baseline"/>
              <w:rPr>
                <w:rFonts w:ascii="Segoe Pro" w:hAnsi="Segoe Pro"/>
                <w:color w:val="505050" w:themeColor="text1"/>
                <w:sz w:val="24"/>
                <w:szCs w:val="24"/>
              </w:rPr>
            </w:pPr>
            <w:r w:rsidRPr="395EBAF7">
              <w:rPr>
                <w:rFonts w:ascii="Segoe Pro" w:hAnsi="Segoe Pro"/>
                <w:color w:val="505050" w:themeColor="text1"/>
                <w:sz w:val="24"/>
                <w:szCs w:val="24"/>
              </w:rPr>
              <w:t xml:space="preserve">Query data stored in SQL Data Warehouse with external Weather data. </w:t>
            </w:r>
          </w:p>
        </w:tc>
        <w:tc>
          <w:tcPr>
            <w:tcW w:w="4572" w:type="dxa"/>
          </w:tcPr>
          <w:tbl>
            <w:tblPr>
              <w:tblStyle w:val="TableGrid"/>
              <w:tblW w:w="442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shd w:val="clear" w:color="auto" w:fill="F2F2F2" w:themeFill="background1" w:themeFillShade="F2"/>
              <w:tblLayout w:type="fixed"/>
              <w:tblLook w:val="04A0" w:firstRow="1" w:lastRow="0" w:firstColumn="1" w:lastColumn="0" w:noHBand="0" w:noVBand="1"/>
            </w:tblPr>
            <w:tblGrid>
              <w:gridCol w:w="4428"/>
            </w:tblGrid>
            <w:tr w:rsidR="00560945" w14:paraId="39E1F111" w14:textId="77777777" w:rsidTr="000774A3">
              <w:tc>
                <w:tcPr>
                  <w:tcW w:w="4428" w:type="dxa"/>
                  <w:tcBorders>
                    <w:top w:val="single" w:sz="4" w:space="0" w:color="auto"/>
                  </w:tcBorders>
                  <w:shd w:val="clear" w:color="auto" w:fill="F2F2F2" w:themeFill="background1" w:themeFillShade="F2"/>
                  <w:tcMar>
                    <w:top w:w="72" w:type="dxa"/>
                    <w:left w:w="72" w:type="dxa"/>
                    <w:bottom w:w="72" w:type="dxa"/>
                    <w:right w:w="72" w:type="dxa"/>
                  </w:tcMar>
                </w:tcPr>
                <w:p w14:paraId="7A6ADDD9" w14:textId="12BE4441" w:rsidR="00025D7B" w:rsidRDefault="00025D7B" w:rsidP="00025D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 SUM</w:t>
                  </w:r>
                  <w:r>
                    <w:rPr>
                      <w:rFonts w:ascii="Consolas" w:hAnsi="Consolas" w:cs="Consolas"/>
                      <w:color w:val="000000"/>
                      <w:sz w:val="19"/>
                      <w:szCs w:val="19"/>
                    </w:rPr>
                    <w:tab/>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wt</w:t>
                  </w:r>
                  <w:r>
                    <w:rPr>
                      <w:rFonts w:ascii="Consolas" w:hAnsi="Consolas" w:cs="Consolas"/>
                      <w:color w:val="808080"/>
                      <w:sz w:val="19"/>
                      <w:szCs w:val="19"/>
                    </w:rPr>
                    <w:t>.</w:t>
                  </w:r>
                  <w:r>
                    <w:rPr>
                      <w:rFonts w:ascii="Consolas" w:hAnsi="Consolas" w:cs="Consolas"/>
                      <w:color w:val="000000"/>
                      <w:sz w:val="19"/>
                      <w:szCs w:val="19"/>
                    </w:rPr>
                    <w:t>PrecipitationInches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TotalInchesPrecipitation</w:t>
                  </w:r>
                </w:p>
                <w:p w14:paraId="70CDC1BE" w14:textId="77777777" w:rsidR="00025D7B" w:rsidRDefault="00025D7B" w:rsidP="00025D7B">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t>tr</w:t>
                  </w:r>
                  <w:r>
                    <w:rPr>
                      <w:rFonts w:ascii="Consolas" w:hAnsi="Consolas" w:cs="Consolas"/>
                      <w:color w:val="808080"/>
                      <w:sz w:val="19"/>
                      <w:szCs w:val="19"/>
                    </w:rPr>
                    <w:t>.</w:t>
                  </w:r>
                  <w:r>
                    <w:rPr>
                      <w:rFonts w:ascii="Consolas" w:hAnsi="Consolas" w:cs="Consolas"/>
                      <w:color w:val="000000"/>
                      <w:sz w:val="19"/>
                      <w:szCs w:val="19"/>
                    </w:rPr>
                    <w:t>PickupGeographyId</w:t>
                  </w:r>
                </w:p>
                <w:p w14:paraId="208E963A" w14:textId="00736813" w:rsidR="00025D7B" w:rsidRDefault="00025D7B" w:rsidP="00025D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ab/>
                  </w:r>
                  <w:r w:rsidR="395EBAF7" w:rsidRPr="395EBAF7">
                    <w:rPr>
                      <w:rFonts w:ascii="Consolas" w:hAnsi="Consolas" w:cs="Consolas"/>
                      <w:color w:val="0000FF"/>
                      <w:sz w:val="19"/>
                      <w:szCs w:val="19"/>
                    </w:rPr>
                    <w:t xml:space="preserve"> </w:t>
                  </w:r>
                  <w:r w:rsidR="00D77EC1" w:rsidRPr="395EBAF7">
                    <w:rPr>
                      <w:rFonts w:ascii="Consolas" w:hAnsi="Consolas" w:cs="Consolas"/>
                      <w:color w:val="0000FF"/>
                      <w:sz w:val="19"/>
                      <w:szCs w:val="19"/>
                    </w:rPr>
                    <w:t>[</w:t>
                  </w:r>
                  <w:r>
                    <w:rPr>
                      <w:rFonts w:ascii="Consolas" w:hAnsi="Consolas" w:cs="Consolas"/>
                      <w:color w:val="000000"/>
                      <w:sz w:val="19"/>
                      <w:szCs w:val="19"/>
                    </w:rPr>
                    <w:t>dbo</w:t>
                  </w:r>
                  <w:r w:rsidR="00D77EC1">
                    <w:rPr>
                      <w:rFonts w:ascii="Consolas" w:hAnsi="Consolas" w:cs="Consolas"/>
                      <w:color w:val="000000"/>
                      <w:sz w:val="19"/>
                      <w:szCs w:val="19"/>
                    </w:rPr>
                    <w:t>]</w:t>
                  </w:r>
                  <w:r>
                    <w:rPr>
                      <w:rFonts w:ascii="Consolas" w:hAnsi="Consolas" w:cs="Consolas"/>
                      <w:color w:val="808080"/>
                      <w:sz w:val="19"/>
                      <w:szCs w:val="19"/>
                    </w:rPr>
                    <w:t>.</w:t>
                  </w:r>
                  <w:r w:rsidR="00D77EC1">
                    <w:rPr>
                      <w:rFonts w:ascii="Consolas" w:hAnsi="Consolas" w:cs="Consolas"/>
                      <w:color w:val="808080"/>
                      <w:sz w:val="19"/>
                      <w:szCs w:val="19"/>
                    </w:rPr>
                    <w:t>[</w:t>
                  </w:r>
                  <w:r>
                    <w:rPr>
                      <w:rFonts w:ascii="Consolas" w:hAnsi="Consolas" w:cs="Consolas"/>
                      <w:color w:val="000000"/>
                      <w:sz w:val="19"/>
                      <w:szCs w:val="19"/>
                    </w:rPr>
                    <w:t>Trip</w:t>
                  </w:r>
                  <w:r w:rsidR="00D77EC1">
                    <w:rPr>
                      <w:rFonts w:ascii="Consolas" w:hAnsi="Consolas" w:cs="Consolas"/>
                      <w:color w:val="000000"/>
                      <w:sz w:val="19"/>
                      <w:szCs w:val="19"/>
                    </w:rPr>
                    <w:t>]</w:t>
                  </w:r>
                  <w:r>
                    <w:rPr>
                      <w:rFonts w:ascii="Consolas" w:hAnsi="Consolas" w:cs="Consolas"/>
                      <w:color w:val="000000"/>
                      <w:sz w:val="19"/>
                      <w:szCs w:val="19"/>
                    </w:rPr>
                    <w:t xml:space="preserve"> tr</w:t>
                  </w:r>
                </w:p>
                <w:p w14:paraId="192600D2" w14:textId="2DC32431" w:rsidR="00025D7B" w:rsidRDefault="00025D7B" w:rsidP="00025D7B">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ab/>
                  </w:r>
                  <w:r w:rsidR="395EBAF7" w:rsidRPr="395EBAF7">
                    <w:rPr>
                      <w:rFonts w:ascii="Consolas" w:hAnsi="Consolas" w:cs="Consolas"/>
                      <w:color w:val="808080"/>
                      <w:sz w:val="19"/>
                      <w:szCs w:val="19"/>
                    </w:rPr>
                    <w:t xml:space="preserve"> </w:t>
                  </w:r>
                  <w:r w:rsidR="00D77EC1" w:rsidRPr="395EBAF7">
                    <w:rPr>
                      <w:rFonts w:ascii="Consolas" w:hAnsi="Consolas" w:cs="Consolas"/>
                      <w:color w:val="808080"/>
                      <w:sz w:val="19"/>
                      <w:szCs w:val="19"/>
                    </w:rPr>
                    <w:t>[</w:t>
                  </w:r>
                  <w:r>
                    <w:rPr>
                      <w:rFonts w:ascii="Consolas" w:hAnsi="Consolas" w:cs="Consolas"/>
                      <w:color w:val="000000"/>
                      <w:sz w:val="19"/>
                      <w:szCs w:val="19"/>
                    </w:rPr>
                    <w:t>asb</w:t>
                  </w:r>
                  <w:r w:rsidR="00D77EC1">
                    <w:rPr>
                      <w:rFonts w:ascii="Consolas" w:hAnsi="Consolas" w:cs="Consolas"/>
                      <w:color w:val="000000"/>
                      <w:sz w:val="19"/>
                      <w:szCs w:val="19"/>
                    </w:rPr>
                    <w:t>]</w:t>
                  </w:r>
                  <w:r>
                    <w:rPr>
                      <w:rFonts w:ascii="Consolas" w:hAnsi="Consolas" w:cs="Consolas"/>
                      <w:color w:val="808080"/>
                      <w:sz w:val="19"/>
                      <w:szCs w:val="19"/>
                    </w:rPr>
                    <w:t>.</w:t>
                  </w:r>
                  <w:r w:rsidR="00D77EC1">
                    <w:rPr>
                      <w:rFonts w:ascii="Consolas" w:hAnsi="Consolas" w:cs="Consolas"/>
                      <w:color w:val="808080"/>
                      <w:sz w:val="19"/>
                      <w:szCs w:val="19"/>
                    </w:rPr>
                    <w:t>[</w:t>
                  </w:r>
                  <w:r>
                    <w:rPr>
                      <w:rFonts w:ascii="Consolas" w:hAnsi="Consolas" w:cs="Consolas"/>
                      <w:color w:val="000000"/>
                      <w:sz w:val="19"/>
                      <w:szCs w:val="19"/>
                    </w:rPr>
                    <w:t>Weather</w:t>
                  </w:r>
                  <w:r w:rsidR="00D77EC1">
                    <w:rPr>
                      <w:rFonts w:ascii="Consolas" w:hAnsi="Consolas" w:cs="Consolas"/>
                      <w:color w:val="000000"/>
                      <w:sz w:val="19"/>
                      <w:szCs w:val="19"/>
                    </w:rPr>
                    <w:t>]</w:t>
                  </w:r>
                  <w:r>
                    <w:rPr>
                      <w:rFonts w:ascii="Consolas" w:hAnsi="Consolas" w:cs="Consolas"/>
                      <w:color w:val="000000"/>
                      <w:sz w:val="19"/>
                      <w:szCs w:val="19"/>
                    </w:rPr>
                    <w:t xml:space="preserve"> wt</w:t>
                  </w:r>
                </w:p>
                <w:p w14:paraId="61FA3248" w14:textId="4D65944A" w:rsidR="00025D7B" w:rsidRDefault="00025D7B" w:rsidP="00025D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ab/>
                  </w:r>
                  <w:r>
                    <w:rPr>
                      <w:rFonts w:ascii="Consolas" w:hAnsi="Consolas" w:cs="Consolas"/>
                      <w:color w:val="000000"/>
                      <w:sz w:val="19"/>
                      <w:szCs w:val="19"/>
                    </w:rPr>
                    <w:tab/>
                  </w:r>
                  <w:r w:rsidRPr="395EBAF7">
                    <w:rPr>
                      <w:rFonts w:ascii="Consolas" w:hAnsi="Consolas" w:cs="Consolas"/>
                      <w:color w:val="0000FF"/>
                      <w:sz w:val="19"/>
                      <w:szCs w:val="19"/>
                    </w:rPr>
                    <w:t>tr</w:t>
                  </w:r>
                  <w:r w:rsidR="395EBAF7" w:rsidRPr="395EBAF7">
                    <w:rPr>
                      <w:rFonts w:ascii="Consolas" w:hAnsi="Consolas" w:cs="Consolas"/>
                      <w:color w:val="808080"/>
                      <w:sz w:val="19"/>
                      <w:szCs w:val="19"/>
                    </w:rPr>
                    <w:t>.</w:t>
                  </w:r>
                  <w:r w:rsidR="395EBAF7" w:rsidRPr="395EBAF7">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[PickupGeographyID] PickupGeographyID] </w:t>
                  </w:r>
                  <w:r>
                    <w:rPr>
                      <w:rFonts w:ascii="Consolas" w:hAnsi="Consolas" w:cs="Consolas"/>
                      <w:color w:val="808080"/>
                      <w:sz w:val="19"/>
                      <w:szCs w:val="19"/>
                    </w:rPr>
                    <w:t>=</w:t>
                  </w:r>
                  <w:r>
                    <w:rPr>
                      <w:rFonts w:ascii="Consolas" w:hAnsi="Consolas" w:cs="Consolas"/>
                      <w:color w:val="000000"/>
                      <w:sz w:val="19"/>
                      <w:szCs w:val="19"/>
                    </w:rPr>
                    <w:t xml:space="preserve"> wt</w:t>
                  </w:r>
                  <w:r>
                    <w:rPr>
                      <w:rFonts w:ascii="Consolas" w:hAnsi="Consolas" w:cs="Consolas"/>
                      <w:color w:val="808080"/>
                      <w:sz w:val="19"/>
                      <w:szCs w:val="19"/>
                    </w:rPr>
                    <w:t>.</w:t>
                  </w:r>
                  <w:r>
                    <w:rPr>
                      <w:rFonts w:ascii="Consolas" w:hAnsi="Consolas" w:cs="Consolas"/>
                      <w:color w:val="000000"/>
                      <w:sz w:val="19"/>
                      <w:szCs w:val="19"/>
                    </w:rPr>
                    <w:t>GeographyID</w:t>
                  </w:r>
                </w:p>
                <w:p w14:paraId="47484092" w14:textId="5667E49F" w:rsidR="00560945" w:rsidRPr="00CB70F3" w:rsidRDefault="00025D7B" w:rsidP="00025D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tr</w:t>
                  </w:r>
                  <w:r>
                    <w:rPr>
                      <w:rFonts w:ascii="Consolas" w:hAnsi="Consolas" w:cs="Consolas"/>
                      <w:color w:val="808080"/>
                      <w:sz w:val="19"/>
                      <w:szCs w:val="19"/>
                    </w:rPr>
                    <w:t>.</w:t>
                  </w:r>
                  <w:r>
                    <w:rPr>
                      <w:rFonts w:ascii="Consolas" w:hAnsi="Consolas" w:cs="Consolas"/>
                      <w:color w:val="000000"/>
                      <w:sz w:val="19"/>
                      <w:szCs w:val="19"/>
                    </w:rPr>
                    <w:t>PickupGeographyId</w:t>
                  </w:r>
                </w:p>
              </w:tc>
            </w:tr>
          </w:tbl>
          <w:p w14:paraId="73EA0C97" w14:textId="77777777" w:rsidR="00E122DF" w:rsidRDefault="00E122DF" w:rsidP="00E122DF">
            <w:pPr>
              <w:pStyle w:val="ListParagraph"/>
              <w:numPr>
                <w:ilvl w:val="0"/>
                <w:numId w:val="0"/>
              </w:numPr>
              <w:ind w:left="113"/>
            </w:pPr>
          </w:p>
        </w:tc>
        <w:tc>
          <w:tcPr>
            <w:tcW w:w="3456" w:type="dxa"/>
          </w:tcPr>
          <w:p w14:paraId="74F200E0" w14:textId="77777777" w:rsidR="00E122DF" w:rsidRDefault="00E122DF" w:rsidP="00B666CC">
            <w:pPr>
              <w:textAlignment w:val="baseline"/>
              <w:rPr>
                <w:rFonts w:cs="Segoe UI"/>
                <w:szCs w:val="20"/>
              </w:rPr>
            </w:pPr>
          </w:p>
        </w:tc>
      </w:tr>
    </w:tbl>
    <w:p w14:paraId="5C795E01" w14:textId="3A560C22" w:rsidR="009E5D50" w:rsidRDefault="009E5D50" w:rsidP="003B54FC">
      <w:pPr>
        <w:rPr>
          <w:rFonts w:ascii="Segoe Pro" w:eastAsia="Times New Roman" w:hAnsi="Segoe Pro" w:cs="Times New Roman"/>
          <w:i/>
          <w:color w:val="505050" w:themeColor="text1"/>
          <w:szCs w:val="20"/>
        </w:rPr>
      </w:pPr>
    </w:p>
    <w:p w14:paraId="6E11C240" w14:textId="5918C97B" w:rsidR="00DD59CB" w:rsidRDefault="009E5D50" w:rsidP="003B54FC">
      <w:pPr>
        <w:rPr>
          <w:rFonts w:ascii="Segoe Pro" w:eastAsia="Times New Roman" w:hAnsi="Segoe Pro" w:cs="Times New Roman"/>
          <w:i/>
          <w:color w:val="505050" w:themeColor="text1"/>
          <w:szCs w:val="20"/>
        </w:rPr>
      </w:pPr>
      <w:r>
        <w:rPr>
          <w:rFonts w:ascii="Segoe Pro" w:eastAsia="Times New Roman" w:hAnsi="Segoe Pro" w:cs="Times New Roman"/>
          <w:i/>
          <w:color w:val="505050" w:themeColor="text1"/>
          <w:szCs w:val="20"/>
        </w:rPr>
        <w:br w:type="page"/>
      </w:r>
    </w:p>
    <w:p w14:paraId="0A175033" w14:textId="77777777" w:rsidR="00A414CD" w:rsidRDefault="00A414CD" w:rsidP="003B54FC">
      <w:pPr>
        <w:rPr>
          <w:rFonts w:ascii="Segoe Pro" w:eastAsia="Times New Roman" w:hAnsi="Segoe Pro" w:cs="Times New Roman"/>
          <w:i/>
          <w:color w:val="505050" w:themeColor="text1"/>
          <w:szCs w:val="20"/>
        </w:rPr>
      </w:pPr>
    </w:p>
    <w:p w14:paraId="7390D62B" w14:textId="11A240A9" w:rsidR="00A414CD" w:rsidRPr="00BF2206" w:rsidRDefault="00A414CD" w:rsidP="00A414CD">
      <w:pPr>
        <w:pStyle w:val="Heading2"/>
        <w:framePr w:wrap="around"/>
        <w:rPr>
          <w:rFonts w:eastAsiaTheme="minorEastAsia"/>
          <w:lang w:eastAsia="ja-JP"/>
        </w:rPr>
      </w:pPr>
      <w:bookmarkStart w:id="12" w:name="_Toc506839779"/>
      <w:r>
        <w:t xml:space="preserve">Section </w:t>
      </w:r>
      <w:r w:rsidR="00481EEC">
        <w:t>7</w:t>
      </w:r>
      <w:r>
        <w:t>: Publish Data</w:t>
      </w:r>
      <w:r w:rsidR="00644447">
        <w:t xml:space="preserve"> (Optional)</w:t>
      </w:r>
      <w:bookmarkEnd w:id="12"/>
      <w:r w:rsidR="00644447">
        <w:t xml:space="preserve"> </w:t>
      </w:r>
    </w:p>
    <w:tbl>
      <w:tblPr>
        <w:tblStyle w:val="TableGrid"/>
        <w:tblW w:w="10368" w:type="dxa"/>
        <w:tblInd w:w="-275" w:type="dxa"/>
        <w:tblBorders>
          <w:top w:val="single" w:sz="4" w:space="0" w:color="969696" w:themeColor="text1" w:themeTint="99"/>
          <w:left w:val="single" w:sz="4" w:space="0" w:color="969696" w:themeColor="text1" w:themeTint="99"/>
          <w:bottom w:val="single" w:sz="4" w:space="0" w:color="969696" w:themeColor="text1" w:themeTint="99"/>
          <w:right w:val="single" w:sz="4" w:space="0" w:color="969696" w:themeColor="text1" w:themeTint="99"/>
          <w:insideH w:val="single" w:sz="4" w:space="0" w:color="969696" w:themeColor="text1" w:themeTint="99"/>
          <w:insideV w:val="single" w:sz="4" w:space="0" w:color="969696" w:themeColor="text1" w:themeTint="99"/>
        </w:tblBorders>
        <w:tblLayout w:type="fixed"/>
        <w:tblCellMar>
          <w:top w:w="72" w:type="dxa"/>
          <w:left w:w="72" w:type="dxa"/>
          <w:bottom w:w="72" w:type="dxa"/>
          <w:right w:w="72" w:type="dxa"/>
        </w:tblCellMar>
        <w:tblLook w:val="04A0" w:firstRow="1" w:lastRow="0" w:firstColumn="1" w:lastColumn="0" w:noHBand="0" w:noVBand="1"/>
      </w:tblPr>
      <w:tblGrid>
        <w:gridCol w:w="2340"/>
        <w:gridCol w:w="4572"/>
        <w:gridCol w:w="3456"/>
      </w:tblGrid>
      <w:tr w:rsidR="00C96833" w:rsidRPr="00A87231" w14:paraId="3D949C1C" w14:textId="77777777" w:rsidTr="003874EC">
        <w:tc>
          <w:tcPr>
            <w:tcW w:w="2340" w:type="dxa"/>
            <w:shd w:val="clear" w:color="auto" w:fill="BB141A"/>
            <w:vAlign w:val="center"/>
          </w:tcPr>
          <w:p w14:paraId="570F59EB" w14:textId="77777777" w:rsidR="00C96833" w:rsidRPr="00740909" w:rsidRDefault="00C96833" w:rsidP="003874EC">
            <w:pPr>
              <w:pStyle w:val="TableHeader"/>
            </w:pPr>
            <w:r w:rsidRPr="00740909">
              <w:t>Section</w:t>
            </w:r>
          </w:p>
        </w:tc>
        <w:tc>
          <w:tcPr>
            <w:tcW w:w="4572" w:type="dxa"/>
            <w:shd w:val="clear" w:color="auto" w:fill="BB141A"/>
            <w:vAlign w:val="center"/>
          </w:tcPr>
          <w:p w14:paraId="02F971FA" w14:textId="77777777" w:rsidR="00C96833" w:rsidRPr="00740909" w:rsidRDefault="00C96833" w:rsidP="003874EC">
            <w:pPr>
              <w:pStyle w:val="TableHeader"/>
            </w:pPr>
            <w:r w:rsidRPr="00740909">
              <w:t>Steps</w:t>
            </w:r>
          </w:p>
        </w:tc>
        <w:tc>
          <w:tcPr>
            <w:tcW w:w="3456" w:type="dxa"/>
            <w:shd w:val="clear" w:color="auto" w:fill="BB141A"/>
            <w:vAlign w:val="center"/>
          </w:tcPr>
          <w:p w14:paraId="369642FC" w14:textId="77777777" w:rsidR="00C96833" w:rsidRPr="00740909" w:rsidRDefault="00C96833" w:rsidP="003874EC">
            <w:pPr>
              <w:pStyle w:val="TableHeader"/>
            </w:pPr>
            <w:r w:rsidRPr="00740909">
              <w:t>Screen Shot</w:t>
            </w:r>
          </w:p>
        </w:tc>
      </w:tr>
      <w:tr w:rsidR="00C96833" w:rsidRPr="00A87231" w14:paraId="2B85EA2B" w14:textId="77777777" w:rsidTr="003874EC">
        <w:tc>
          <w:tcPr>
            <w:tcW w:w="2340" w:type="dxa"/>
          </w:tcPr>
          <w:p w14:paraId="0935B17F" w14:textId="77777777" w:rsidR="00C96833" w:rsidRPr="00F14734" w:rsidRDefault="00C96833" w:rsidP="00A145E0">
            <w:pPr>
              <w:pStyle w:val="ListParagraph"/>
              <w:numPr>
                <w:ilvl w:val="0"/>
                <w:numId w:val="43"/>
              </w:numPr>
              <w:spacing w:before="120" w:after="120" w:line="240" w:lineRule="auto"/>
              <w:textAlignment w:val="baseline"/>
              <w:rPr>
                <w:rFonts w:eastAsia="Segoe UI"/>
                <w:sz w:val="24"/>
                <w:szCs w:val="24"/>
              </w:rPr>
            </w:pPr>
            <w:r w:rsidRPr="395EBAF7">
              <w:rPr>
                <w:rFonts w:eastAsia="Segoe UI"/>
                <w:sz w:val="24"/>
                <w:szCs w:val="24"/>
              </w:rPr>
              <w:t>Access Azure Preview Portal</w:t>
            </w:r>
          </w:p>
        </w:tc>
        <w:tc>
          <w:tcPr>
            <w:tcW w:w="4572" w:type="dxa"/>
          </w:tcPr>
          <w:p w14:paraId="6BE70803" w14:textId="77777777" w:rsidR="00C96833" w:rsidRPr="002057BD" w:rsidRDefault="395EBAF7" w:rsidP="00A145E0">
            <w:pPr>
              <w:pStyle w:val="ListParagraph"/>
              <w:numPr>
                <w:ilvl w:val="0"/>
                <w:numId w:val="44"/>
              </w:numPr>
              <w:spacing w:before="120" w:after="120" w:line="240" w:lineRule="auto"/>
              <w:textAlignment w:val="baseline"/>
              <w:rPr>
                <w:rFonts w:cs="Segoe UI"/>
              </w:rPr>
            </w:pPr>
            <w:r w:rsidRPr="395EBAF7">
              <w:rPr>
                <w:rFonts w:cs="Segoe UI"/>
              </w:rPr>
              <w:t xml:space="preserve">Sign in to the </w:t>
            </w:r>
            <w:hyperlink r:id="rId66">
              <w:r w:rsidRPr="395EBAF7">
                <w:rPr>
                  <w:rStyle w:val="Hyperlink"/>
                  <w:rFonts w:cs="Segoe UI"/>
                  <w:b/>
                  <w:bCs/>
                </w:rPr>
                <w:t>Azure preview portal</w:t>
              </w:r>
            </w:hyperlink>
            <w:r w:rsidRPr="395EBAF7">
              <w:rPr>
                <w:rFonts w:cs="Segoe UI"/>
              </w:rPr>
              <w:t xml:space="preserve">. </w:t>
            </w:r>
          </w:p>
        </w:tc>
        <w:tc>
          <w:tcPr>
            <w:tcW w:w="3456" w:type="dxa"/>
          </w:tcPr>
          <w:p w14:paraId="192B41BF" w14:textId="77777777" w:rsidR="00C96833" w:rsidRDefault="00C96833" w:rsidP="003874EC">
            <w:pPr>
              <w:textAlignment w:val="baseline"/>
              <w:rPr>
                <w:rFonts w:eastAsia="Times New Roman" w:cs="Segoe UI"/>
                <w:szCs w:val="20"/>
              </w:rPr>
            </w:pPr>
          </w:p>
        </w:tc>
      </w:tr>
      <w:tr w:rsidR="00C96833" w:rsidRPr="00A87231" w14:paraId="1F88F12F" w14:textId="77777777" w:rsidTr="003874EC">
        <w:trPr>
          <w:trHeight w:val="4301"/>
        </w:trPr>
        <w:tc>
          <w:tcPr>
            <w:tcW w:w="2340" w:type="dxa"/>
          </w:tcPr>
          <w:p w14:paraId="4B754CC9" w14:textId="5332BFAA" w:rsidR="00C96833" w:rsidRPr="00F14734" w:rsidRDefault="00C96833" w:rsidP="00A145E0">
            <w:pPr>
              <w:pStyle w:val="ListParagraph"/>
              <w:numPr>
                <w:ilvl w:val="0"/>
                <w:numId w:val="43"/>
              </w:numPr>
              <w:spacing w:before="120" w:after="120" w:line="240" w:lineRule="auto"/>
              <w:textAlignment w:val="baseline"/>
              <w:rPr>
                <w:rFonts w:eastAsia="Segoe UI"/>
                <w:sz w:val="24"/>
                <w:szCs w:val="24"/>
              </w:rPr>
            </w:pPr>
            <w:r w:rsidRPr="395EBAF7">
              <w:rPr>
                <w:rFonts w:eastAsia="Segoe UI"/>
                <w:sz w:val="24"/>
                <w:szCs w:val="24"/>
              </w:rPr>
              <w:t>Create a new storage account</w:t>
            </w:r>
          </w:p>
        </w:tc>
        <w:tc>
          <w:tcPr>
            <w:tcW w:w="4572" w:type="dxa"/>
          </w:tcPr>
          <w:p w14:paraId="77642F7C" w14:textId="5D735F5E" w:rsidR="006A3A81" w:rsidRPr="00514007" w:rsidRDefault="006A3A81" w:rsidP="00A145E0">
            <w:pPr>
              <w:pStyle w:val="ListParagraph"/>
              <w:numPr>
                <w:ilvl w:val="0"/>
                <w:numId w:val="45"/>
              </w:numPr>
              <w:spacing w:before="120" w:after="120"/>
              <w:textAlignment w:val="baseline"/>
              <w:rPr>
                <w:rFonts w:eastAsia="Segoe UI" w:cs="Segoe UI"/>
              </w:rPr>
            </w:pPr>
            <w:r w:rsidRPr="00642739">
              <w:rPr>
                <w:rFonts w:eastAsia="Segoe UI" w:cs="Segoe UI"/>
              </w:rPr>
              <w:t>Click </w:t>
            </w:r>
            <w:r>
              <w:rPr>
                <w:rFonts w:eastAsia="Segoe UI" w:cs="Segoe UI"/>
                <w:b/>
                <w:bCs/>
              </w:rPr>
              <w:t>New</w:t>
            </w:r>
            <w:r w:rsidRPr="00642739">
              <w:rPr>
                <w:rFonts w:eastAsia="Segoe UI" w:cs="Segoe UI"/>
              </w:rPr>
              <w:t> &gt; </w:t>
            </w:r>
            <w:r>
              <w:rPr>
                <w:rFonts w:eastAsia="Segoe UI" w:cs="Segoe UI"/>
                <w:b/>
                <w:bCs/>
              </w:rPr>
              <w:t>Storage</w:t>
            </w:r>
            <w:r w:rsidRPr="00642739">
              <w:rPr>
                <w:rFonts w:eastAsia="Segoe UI" w:cs="Segoe UI"/>
              </w:rPr>
              <w:t> &gt; </w:t>
            </w:r>
            <w:r>
              <w:rPr>
                <w:rFonts w:eastAsia="Segoe UI" w:cs="Segoe UI"/>
                <w:b/>
                <w:bCs/>
              </w:rPr>
              <w:t>Storage account – blob, file, table, queue</w:t>
            </w:r>
            <w:r w:rsidRPr="00642739">
              <w:rPr>
                <w:rFonts w:eastAsia="Segoe UI" w:cs="Segoe UI"/>
              </w:rPr>
              <w:t xml:space="preserve">. (Fig. </w:t>
            </w:r>
            <w:r w:rsidR="00481EEC">
              <w:rPr>
                <w:rFonts w:eastAsia="Segoe UI" w:cs="Segoe UI"/>
              </w:rPr>
              <w:t>7.1</w:t>
            </w:r>
            <w:r w:rsidRPr="00642739">
              <w:rPr>
                <w:rFonts w:eastAsia="Segoe UI" w:cs="Segoe UI"/>
              </w:rPr>
              <w:t>)</w:t>
            </w:r>
          </w:p>
          <w:p w14:paraId="67AEC381" w14:textId="77777777" w:rsidR="00C96833" w:rsidRDefault="00C96833" w:rsidP="003874EC">
            <w:pPr>
              <w:spacing w:before="120" w:after="120"/>
              <w:textAlignment w:val="baseline"/>
              <w:rPr>
                <w:rFonts w:cs="Segoe UI"/>
              </w:rPr>
            </w:pPr>
          </w:p>
          <w:p w14:paraId="549883D3" w14:textId="77777777" w:rsidR="00C60CEF" w:rsidRDefault="00C60CEF" w:rsidP="00A145E0">
            <w:pPr>
              <w:pStyle w:val="ListParagraph"/>
              <w:numPr>
                <w:ilvl w:val="0"/>
                <w:numId w:val="45"/>
              </w:numPr>
              <w:spacing w:before="120" w:after="120"/>
              <w:textAlignment w:val="baseline"/>
              <w:rPr>
                <w:rFonts w:eastAsia="Segoe UI" w:cs="Segoe UI"/>
              </w:rPr>
            </w:pPr>
            <w:r>
              <w:rPr>
                <w:rFonts w:eastAsia="Segoe UI" w:cs="Segoe UI"/>
              </w:rPr>
              <w:t>Provide following values for properties</w:t>
            </w:r>
          </w:p>
          <w:p w14:paraId="7A061D6D" w14:textId="408FA584" w:rsidR="00C60CEF" w:rsidRDefault="00C60CEF" w:rsidP="00C60CEF">
            <w:pPr>
              <w:pStyle w:val="ListParagraph"/>
              <w:numPr>
                <w:ilvl w:val="0"/>
                <w:numId w:val="0"/>
              </w:numPr>
              <w:spacing w:before="120" w:after="120"/>
              <w:ind w:left="360"/>
              <w:textAlignment w:val="baseline"/>
              <w:rPr>
                <w:rFonts w:eastAsia="Segoe UI" w:cs="Segoe UI"/>
              </w:rPr>
            </w:pPr>
            <w:r>
              <w:rPr>
                <w:rFonts w:eastAsia="Segoe UI" w:cs="Segoe UI"/>
                <w:b/>
              </w:rPr>
              <w:t>Name</w:t>
            </w:r>
            <w:r w:rsidRPr="0058272B">
              <w:rPr>
                <w:rFonts w:eastAsia="Segoe UI" w:cs="Segoe UI"/>
                <w:b/>
              </w:rPr>
              <w:t>:</w:t>
            </w:r>
            <w:r>
              <w:rPr>
                <w:rFonts w:eastAsia="Segoe UI" w:cs="Segoe UI"/>
              </w:rPr>
              <w:t xml:space="preserve"> Enter appropriate name for SQL Data Warehouse.</w:t>
            </w:r>
            <w:r w:rsidR="00225E29">
              <w:rPr>
                <w:rFonts w:eastAsia="Segoe UI" w:cs="Segoe UI"/>
              </w:rPr>
              <w:t xml:space="preserve"> You will need this name for step 5.</w:t>
            </w:r>
            <w:r>
              <w:rPr>
                <w:rFonts w:eastAsia="Segoe UI" w:cs="Segoe UI"/>
              </w:rPr>
              <w:t xml:space="preserve"> (Fig. 1.14)</w:t>
            </w:r>
          </w:p>
          <w:p w14:paraId="2296245B" w14:textId="3ADBC4A9" w:rsidR="00E81B05" w:rsidRDefault="00E81B05" w:rsidP="00E81B05">
            <w:pPr>
              <w:pStyle w:val="ListParagraph"/>
              <w:numPr>
                <w:ilvl w:val="0"/>
                <w:numId w:val="0"/>
              </w:numPr>
              <w:spacing w:before="120" w:after="120"/>
              <w:ind w:left="360"/>
              <w:textAlignment w:val="baseline"/>
              <w:rPr>
                <w:rFonts w:eastAsia="Segoe UI" w:cs="Segoe UI"/>
              </w:rPr>
            </w:pPr>
            <w:r>
              <w:rPr>
                <w:rFonts w:eastAsia="Segoe UI" w:cs="Segoe UI"/>
                <w:b/>
              </w:rPr>
              <w:t>Deployment Model:</w:t>
            </w:r>
            <w:r>
              <w:rPr>
                <w:rFonts w:eastAsia="Segoe UI" w:cs="Segoe UI"/>
              </w:rPr>
              <w:t xml:space="preserve"> Resource Manager</w:t>
            </w:r>
            <w:r>
              <w:rPr>
                <w:rFonts w:eastAsia="Segoe UI" w:cs="Segoe UI"/>
                <w:b/>
              </w:rPr>
              <w:t xml:space="preserve">. </w:t>
            </w:r>
            <w:r>
              <w:rPr>
                <w:rFonts w:eastAsia="Segoe UI" w:cs="Segoe UI"/>
              </w:rPr>
              <w:t xml:space="preserve">(Fig. </w:t>
            </w:r>
            <w:r w:rsidR="00C45291">
              <w:rPr>
                <w:rFonts w:eastAsia="Segoe UI" w:cs="Segoe UI"/>
              </w:rPr>
              <w:t>7.2</w:t>
            </w:r>
            <w:r>
              <w:rPr>
                <w:rFonts w:eastAsia="Segoe UI" w:cs="Segoe UI"/>
              </w:rPr>
              <w:t>)</w:t>
            </w:r>
          </w:p>
          <w:p w14:paraId="5A8FFCEC" w14:textId="77777777" w:rsidR="006A6CEB" w:rsidRDefault="00FC7403" w:rsidP="006A6CEB">
            <w:pPr>
              <w:pStyle w:val="ListParagraph"/>
              <w:numPr>
                <w:ilvl w:val="0"/>
                <w:numId w:val="0"/>
              </w:numPr>
              <w:spacing w:before="120" w:after="120"/>
              <w:ind w:left="360"/>
              <w:textAlignment w:val="baseline"/>
              <w:rPr>
                <w:rFonts w:eastAsia="Segoe UI" w:cs="Segoe UI"/>
              </w:rPr>
            </w:pPr>
            <w:r>
              <w:rPr>
                <w:rFonts w:eastAsia="Segoe UI" w:cs="Segoe UI"/>
                <w:b/>
              </w:rPr>
              <w:t>Account Kind</w:t>
            </w:r>
            <w:r w:rsidR="006A6CEB">
              <w:rPr>
                <w:rFonts w:eastAsia="Segoe UI" w:cs="Segoe UI"/>
                <w:b/>
              </w:rPr>
              <w:t xml:space="preserve">: </w:t>
            </w:r>
            <w:r w:rsidR="006A6CEB">
              <w:rPr>
                <w:rFonts w:eastAsia="Segoe UI" w:cs="Segoe UI"/>
              </w:rPr>
              <w:t>StorageV2.</w:t>
            </w:r>
            <w:r w:rsidR="006A6CEB">
              <w:rPr>
                <w:rFonts w:eastAsia="Segoe UI"/>
              </w:rPr>
              <w:t xml:space="preserve"> </w:t>
            </w:r>
            <w:r w:rsidR="006A6CEB">
              <w:rPr>
                <w:rFonts w:eastAsia="Segoe UI" w:cs="Segoe UI"/>
              </w:rPr>
              <w:t>(Fig. 7.2)</w:t>
            </w:r>
          </w:p>
          <w:p w14:paraId="7E354678" w14:textId="77777777" w:rsidR="006A6CEB" w:rsidRDefault="006A6CEB" w:rsidP="006A6CEB">
            <w:pPr>
              <w:pStyle w:val="ListParagraph"/>
              <w:numPr>
                <w:ilvl w:val="0"/>
                <w:numId w:val="0"/>
              </w:numPr>
              <w:spacing w:before="120" w:after="120"/>
              <w:ind w:left="360"/>
              <w:textAlignment w:val="baseline"/>
              <w:rPr>
                <w:rFonts w:eastAsia="Segoe UI" w:cs="Segoe UI"/>
              </w:rPr>
            </w:pPr>
            <w:r>
              <w:rPr>
                <w:rFonts w:eastAsia="Segoe UI" w:cs="Segoe UI"/>
                <w:b/>
              </w:rPr>
              <w:t>Performance:</w:t>
            </w:r>
            <w:r>
              <w:rPr>
                <w:rFonts w:eastAsia="Segoe UI" w:cs="Segoe UI"/>
              </w:rPr>
              <w:t xml:space="preserve"> Standard. (Fig. 7.2)</w:t>
            </w:r>
          </w:p>
          <w:p w14:paraId="3EA35CE7" w14:textId="77777777" w:rsidR="006A6CEB" w:rsidRDefault="006A6CEB" w:rsidP="006A6CEB">
            <w:pPr>
              <w:pStyle w:val="ListParagraph"/>
              <w:numPr>
                <w:ilvl w:val="0"/>
                <w:numId w:val="0"/>
              </w:numPr>
              <w:spacing w:before="120" w:after="120"/>
              <w:ind w:left="360"/>
              <w:textAlignment w:val="baseline"/>
              <w:rPr>
                <w:rFonts w:eastAsia="Segoe UI" w:cs="Segoe UI"/>
              </w:rPr>
            </w:pPr>
            <w:r>
              <w:rPr>
                <w:rFonts w:eastAsia="Segoe UI" w:cs="Segoe UI"/>
                <w:b/>
              </w:rPr>
              <w:t>Replication:</w:t>
            </w:r>
            <w:r>
              <w:rPr>
                <w:rFonts w:eastAsia="Segoe UI" w:cs="Segoe UI"/>
              </w:rPr>
              <w:t xml:space="preserve"> LRS. (Fig. 7.2)</w:t>
            </w:r>
          </w:p>
          <w:p w14:paraId="4EFD59EE" w14:textId="77777777" w:rsidR="006A6CEB" w:rsidRDefault="006A6CEB" w:rsidP="006A6CEB">
            <w:pPr>
              <w:pStyle w:val="ListParagraph"/>
              <w:numPr>
                <w:ilvl w:val="0"/>
                <w:numId w:val="0"/>
              </w:numPr>
              <w:spacing w:before="120" w:after="120"/>
              <w:ind w:left="360"/>
              <w:textAlignment w:val="baseline"/>
              <w:rPr>
                <w:rFonts w:eastAsia="Segoe UI" w:cs="Segoe UI"/>
              </w:rPr>
            </w:pPr>
            <w:r>
              <w:rPr>
                <w:rFonts w:eastAsia="Segoe UI" w:cs="Segoe UI"/>
                <w:b/>
              </w:rPr>
              <w:t>Access tier:</w:t>
            </w:r>
            <w:r>
              <w:rPr>
                <w:rFonts w:eastAsia="Segoe UI" w:cs="Segoe UI"/>
              </w:rPr>
              <w:t xml:space="preserve"> Hot. (Fig. 7.2)</w:t>
            </w:r>
          </w:p>
          <w:p w14:paraId="20C66C61" w14:textId="77777777" w:rsidR="006A6CEB" w:rsidRDefault="006A6CEB" w:rsidP="006A6CEB">
            <w:pPr>
              <w:pStyle w:val="ListParagraph"/>
              <w:numPr>
                <w:ilvl w:val="0"/>
                <w:numId w:val="0"/>
              </w:numPr>
              <w:spacing w:before="120" w:after="120"/>
              <w:ind w:left="360"/>
              <w:textAlignment w:val="baseline"/>
              <w:rPr>
                <w:rFonts w:eastAsia="Segoe UI" w:cs="Segoe UI"/>
              </w:rPr>
            </w:pPr>
            <w:r>
              <w:rPr>
                <w:rFonts w:eastAsia="Segoe UI" w:cs="Segoe UI"/>
                <w:b/>
              </w:rPr>
              <w:t>Secure Transfer required:</w:t>
            </w:r>
            <w:r>
              <w:rPr>
                <w:rFonts w:eastAsia="Segoe UI" w:cs="Segoe UI"/>
              </w:rPr>
              <w:t xml:space="preserve"> Enabled. (Fig. 7.2)</w:t>
            </w:r>
          </w:p>
          <w:p w14:paraId="57A3CE64" w14:textId="0F44C59D" w:rsidR="00C60CEF" w:rsidRDefault="00C60CEF" w:rsidP="00C60CEF">
            <w:pPr>
              <w:pStyle w:val="ListParagraph"/>
              <w:numPr>
                <w:ilvl w:val="0"/>
                <w:numId w:val="0"/>
              </w:numPr>
              <w:spacing w:before="120" w:after="120"/>
              <w:ind w:left="360"/>
              <w:textAlignment w:val="baseline"/>
              <w:rPr>
                <w:rFonts w:eastAsia="Segoe UI" w:cs="Segoe UI"/>
              </w:rPr>
            </w:pPr>
            <w:r>
              <w:rPr>
                <w:rFonts w:eastAsia="Segoe UI" w:cs="Segoe UI"/>
                <w:b/>
              </w:rPr>
              <w:t>Subscription:</w:t>
            </w:r>
            <w:r>
              <w:rPr>
                <w:rFonts w:eastAsia="Segoe UI" w:cs="Segoe UI"/>
              </w:rPr>
              <w:t xml:space="preserve"> Select same subscription you used for creating SQL Server in earlier steps. </w:t>
            </w:r>
          </w:p>
          <w:p w14:paraId="4231AC78" w14:textId="3FBE9944" w:rsidR="00C60CEF" w:rsidRDefault="00C60CEF" w:rsidP="00C60CEF">
            <w:pPr>
              <w:pStyle w:val="ListParagraph"/>
              <w:numPr>
                <w:ilvl w:val="0"/>
                <w:numId w:val="0"/>
              </w:numPr>
              <w:spacing w:before="120" w:after="120"/>
              <w:ind w:left="360"/>
              <w:textAlignment w:val="baseline"/>
              <w:rPr>
                <w:rFonts w:eastAsia="Segoe UI" w:cs="Segoe UI"/>
              </w:rPr>
            </w:pPr>
            <w:r>
              <w:rPr>
                <w:rFonts w:eastAsia="Segoe UI" w:cs="Segoe UI"/>
                <w:b/>
              </w:rPr>
              <w:t>Resource Group:</w:t>
            </w:r>
            <w:r>
              <w:rPr>
                <w:rFonts w:eastAsia="Segoe UI" w:cs="Segoe UI"/>
              </w:rPr>
              <w:t xml:space="preserve"> Check Use existing radio button and select Resource Group you created while provisioning SQL Server. </w:t>
            </w:r>
          </w:p>
          <w:p w14:paraId="2B5B73B7" w14:textId="5D769771" w:rsidR="00C96833" w:rsidRPr="00890B15" w:rsidRDefault="00C60CEF" w:rsidP="00A145E0">
            <w:pPr>
              <w:pStyle w:val="ListParagraph"/>
              <w:numPr>
                <w:ilvl w:val="0"/>
                <w:numId w:val="45"/>
              </w:numPr>
              <w:spacing w:before="120" w:after="120"/>
              <w:textAlignment w:val="baseline"/>
              <w:rPr>
                <w:rFonts w:cs="Segoe UI"/>
              </w:rPr>
            </w:pPr>
            <w:r>
              <w:rPr>
                <w:rFonts w:eastAsia="Segoe UI" w:cs="Segoe UI"/>
              </w:rPr>
              <w:t xml:space="preserve">Press </w:t>
            </w:r>
            <w:r w:rsidRPr="0058272B">
              <w:rPr>
                <w:rFonts w:eastAsia="Segoe UI" w:cs="Segoe UI"/>
                <w:b/>
              </w:rPr>
              <w:t>Create</w:t>
            </w:r>
            <w:r>
              <w:rPr>
                <w:rFonts w:eastAsia="Segoe UI" w:cs="Segoe UI"/>
              </w:rPr>
              <w:t xml:space="preserve"> button at the bottom of blade to provision new </w:t>
            </w:r>
            <w:r w:rsidR="006A6CEB">
              <w:rPr>
                <w:rFonts w:eastAsia="Segoe UI" w:cs="Segoe UI"/>
              </w:rPr>
              <w:t>storage account.</w:t>
            </w:r>
          </w:p>
        </w:tc>
        <w:tc>
          <w:tcPr>
            <w:tcW w:w="3456" w:type="dxa"/>
          </w:tcPr>
          <w:p w14:paraId="6E72F916" w14:textId="33B44FC1" w:rsidR="00C96833" w:rsidRDefault="00C96833" w:rsidP="003874EC">
            <w:pPr>
              <w:textAlignment w:val="baseline"/>
              <w:rPr>
                <w:rFonts w:eastAsia="Times New Roman" w:cs="Segoe UI"/>
                <w:szCs w:val="20"/>
              </w:rPr>
            </w:pPr>
          </w:p>
          <w:p w14:paraId="301FBA5E" w14:textId="77777777" w:rsidR="00C96833" w:rsidRDefault="00481EEC" w:rsidP="003874EC">
            <w:pPr>
              <w:rPr>
                <w:b/>
                <w:noProof/>
                <w:color w:val="505050"/>
              </w:rPr>
            </w:pPr>
            <w:r>
              <w:rPr>
                <w:noProof/>
              </w:rPr>
              <w:drawing>
                <wp:inline distT="0" distB="0" distL="0" distR="0" wp14:anchorId="29B11246" wp14:editId="0916C10E">
                  <wp:extent cx="2103120" cy="959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03120" cy="959485"/>
                          </a:xfrm>
                          <a:prstGeom prst="rect">
                            <a:avLst/>
                          </a:prstGeom>
                        </pic:spPr>
                      </pic:pic>
                    </a:graphicData>
                  </a:graphic>
                </wp:inline>
              </w:drawing>
            </w:r>
            <w:r>
              <w:rPr>
                <w:b/>
                <w:noProof/>
                <w:color w:val="505050"/>
              </w:rPr>
              <w:t>Figure 7.1</w:t>
            </w:r>
          </w:p>
          <w:p w14:paraId="14296E70" w14:textId="77777777" w:rsidR="00C45291" w:rsidRDefault="00C45291" w:rsidP="003874EC">
            <w:pPr>
              <w:rPr>
                <w:b/>
                <w:noProof/>
                <w:color w:val="505050"/>
              </w:rPr>
            </w:pPr>
          </w:p>
          <w:p w14:paraId="4B32DA6C" w14:textId="33EA6B32" w:rsidR="00C45291" w:rsidRDefault="006A6CEB" w:rsidP="003874EC">
            <w:pPr>
              <w:rPr>
                <w:b/>
                <w:noProof/>
                <w:color w:val="505050"/>
              </w:rPr>
            </w:pPr>
            <w:r>
              <w:rPr>
                <w:noProof/>
              </w:rPr>
              <w:drawing>
                <wp:inline distT="0" distB="0" distL="0" distR="0" wp14:anchorId="431F1F7A" wp14:editId="1C075BA5">
                  <wp:extent cx="2103120" cy="25857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03120" cy="2585720"/>
                          </a:xfrm>
                          <a:prstGeom prst="rect">
                            <a:avLst/>
                          </a:prstGeom>
                        </pic:spPr>
                      </pic:pic>
                    </a:graphicData>
                  </a:graphic>
                </wp:inline>
              </w:drawing>
            </w:r>
          </w:p>
          <w:p w14:paraId="1C3B0704" w14:textId="3B455E7F" w:rsidR="00C45291" w:rsidRPr="00890B15" w:rsidRDefault="00C45291" w:rsidP="003874EC">
            <w:pPr>
              <w:rPr>
                <w:b/>
                <w:noProof/>
                <w:color w:val="505050"/>
              </w:rPr>
            </w:pPr>
            <w:r>
              <w:rPr>
                <w:b/>
                <w:noProof/>
                <w:color w:val="505050"/>
              </w:rPr>
              <w:t>Figure 7.2</w:t>
            </w:r>
          </w:p>
        </w:tc>
      </w:tr>
      <w:tr w:rsidR="000E0E88" w:rsidRPr="00A87231" w14:paraId="2CBC1E64" w14:textId="77777777" w:rsidTr="003874EC">
        <w:trPr>
          <w:trHeight w:val="4301"/>
        </w:trPr>
        <w:tc>
          <w:tcPr>
            <w:tcW w:w="2340" w:type="dxa"/>
          </w:tcPr>
          <w:p w14:paraId="1AE6C2B6" w14:textId="6BB2CFD8" w:rsidR="000E0E88" w:rsidRDefault="002054F0" w:rsidP="00A145E0">
            <w:pPr>
              <w:pStyle w:val="ListParagraph"/>
              <w:numPr>
                <w:ilvl w:val="0"/>
                <w:numId w:val="43"/>
              </w:numPr>
              <w:spacing w:before="120" w:after="120" w:line="240" w:lineRule="auto"/>
              <w:textAlignment w:val="baseline"/>
              <w:rPr>
                <w:rFonts w:eastAsia="Segoe UI"/>
                <w:sz w:val="24"/>
                <w:szCs w:val="24"/>
              </w:rPr>
            </w:pPr>
            <w:r w:rsidRPr="395EBAF7">
              <w:rPr>
                <w:rFonts w:eastAsia="Segoe UI"/>
                <w:sz w:val="24"/>
                <w:szCs w:val="24"/>
              </w:rPr>
              <w:lastRenderedPageBreak/>
              <w:t>Create a storage container</w:t>
            </w:r>
          </w:p>
        </w:tc>
        <w:tc>
          <w:tcPr>
            <w:tcW w:w="4572" w:type="dxa"/>
          </w:tcPr>
          <w:p w14:paraId="7A7E43D9" w14:textId="48D2EC4D" w:rsidR="002054F0" w:rsidRDefault="002054F0" w:rsidP="00A145E0">
            <w:pPr>
              <w:numPr>
                <w:ilvl w:val="0"/>
                <w:numId w:val="46"/>
              </w:numPr>
              <w:spacing w:before="120" w:after="120"/>
              <w:textAlignment w:val="baseline"/>
              <w:rPr>
                <w:rFonts w:ascii="Segoe Pro" w:hAnsi="Segoe Pro" w:cs="Segoe UI"/>
                <w:color w:val="505050" w:themeColor="text1"/>
              </w:rPr>
            </w:pPr>
            <w:r w:rsidRPr="395EBAF7">
              <w:rPr>
                <w:rFonts w:ascii="Segoe Pro" w:hAnsi="Segoe Pro" w:cs="Segoe UI"/>
                <w:color w:val="505050" w:themeColor="text1"/>
              </w:rPr>
              <w:t>Go to your Storage Account in Azure portal.</w:t>
            </w:r>
          </w:p>
          <w:p w14:paraId="2437B08A" w14:textId="77777777" w:rsidR="00CF6B45" w:rsidRPr="0058272B" w:rsidRDefault="00CF6B45" w:rsidP="00CF6B45">
            <w:pPr>
              <w:spacing w:before="120" w:after="120"/>
              <w:ind w:left="216"/>
              <w:textAlignment w:val="baseline"/>
              <w:rPr>
                <w:rFonts w:ascii="Segoe Pro" w:hAnsi="Segoe Pro" w:cs="Segoe UI"/>
                <w:color w:val="505050" w:themeColor="text1"/>
                <w:szCs w:val="20"/>
              </w:rPr>
            </w:pPr>
          </w:p>
          <w:p w14:paraId="7EAA024A" w14:textId="77777777" w:rsidR="000E0E88" w:rsidRDefault="002054F0" w:rsidP="00A145E0">
            <w:pPr>
              <w:pStyle w:val="ListParagraph"/>
              <w:numPr>
                <w:ilvl w:val="0"/>
                <w:numId w:val="46"/>
              </w:numPr>
              <w:spacing w:before="120" w:after="120"/>
              <w:textAlignment w:val="baseline"/>
              <w:rPr>
                <w:rFonts w:eastAsia="Segoe UI" w:cs="Segoe UI"/>
              </w:rPr>
            </w:pPr>
            <w:r>
              <w:rPr>
                <w:rFonts w:eastAsia="Segoe UI" w:cs="Segoe UI"/>
              </w:rPr>
              <w:t xml:space="preserve">Select </w:t>
            </w:r>
            <w:r w:rsidRPr="00637566">
              <w:rPr>
                <w:rFonts w:eastAsia="Segoe UI" w:cs="Segoe UI"/>
                <w:b/>
              </w:rPr>
              <w:t>Blobs</w:t>
            </w:r>
            <w:r>
              <w:rPr>
                <w:rFonts w:eastAsia="Segoe UI" w:cs="Segoe UI"/>
              </w:rPr>
              <w:t xml:space="preserve"> under </w:t>
            </w:r>
            <w:r w:rsidRPr="00637566">
              <w:rPr>
                <w:rFonts w:eastAsia="Segoe UI" w:cs="Segoe UI"/>
                <w:b/>
              </w:rPr>
              <w:t>Services</w:t>
            </w:r>
            <w:r>
              <w:rPr>
                <w:rFonts w:eastAsia="Segoe UI" w:cs="Segoe UI"/>
              </w:rPr>
              <w:t xml:space="preserve"> (Fig 7.1)</w:t>
            </w:r>
          </w:p>
          <w:p w14:paraId="69FB40EB" w14:textId="77777777" w:rsidR="00CF6B45" w:rsidRPr="00CF6B45" w:rsidRDefault="00CF6B45" w:rsidP="00CF6B45">
            <w:pPr>
              <w:pStyle w:val="ListParagraph"/>
              <w:numPr>
                <w:ilvl w:val="0"/>
                <w:numId w:val="0"/>
              </w:numPr>
              <w:ind w:left="720"/>
              <w:rPr>
                <w:rFonts w:eastAsia="Segoe UI" w:cs="Segoe UI"/>
              </w:rPr>
            </w:pPr>
          </w:p>
          <w:p w14:paraId="437F82EF" w14:textId="2EA628F2" w:rsidR="00CF6B45" w:rsidRDefault="00637566" w:rsidP="00A145E0">
            <w:pPr>
              <w:pStyle w:val="ListParagraph"/>
              <w:numPr>
                <w:ilvl w:val="0"/>
                <w:numId w:val="46"/>
              </w:numPr>
              <w:spacing w:before="120" w:after="120"/>
              <w:textAlignment w:val="baseline"/>
              <w:rPr>
                <w:rFonts w:eastAsia="Segoe UI" w:cs="Segoe UI"/>
              </w:rPr>
            </w:pPr>
            <w:r>
              <w:rPr>
                <w:rFonts w:eastAsia="Segoe UI" w:cs="Segoe UI"/>
              </w:rPr>
              <w:t xml:space="preserve">Click </w:t>
            </w:r>
            <w:r w:rsidRPr="00637566">
              <w:rPr>
                <w:rFonts w:eastAsia="Segoe UI" w:cs="Segoe UI"/>
                <w:b/>
              </w:rPr>
              <w:t>+ Container</w:t>
            </w:r>
            <w:r w:rsidR="00547F42">
              <w:rPr>
                <w:rFonts w:eastAsia="Segoe UI" w:cs="Segoe UI"/>
                <w:b/>
              </w:rPr>
              <w:t>.</w:t>
            </w:r>
            <w:r>
              <w:rPr>
                <w:rFonts w:eastAsia="Segoe UI" w:cs="Segoe UI"/>
              </w:rPr>
              <w:t xml:space="preserve"> </w:t>
            </w:r>
          </w:p>
          <w:p w14:paraId="6DC4432B" w14:textId="2F0E4ADC" w:rsidR="00637566" w:rsidRPr="00637566" w:rsidRDefault="00637566" w:rsidP="00637566">
            <w:pPr>
              <w:pStyle w:val="ListParagraph"/>
              <w:numPr>
                <w:ilvl w:val="0"/>
                <w:numId w:val="0"/>
              </w:numPr>
              <w:ind w:left="720"/>
              <w:rPr>
                <w:rFonts w:eastAsia="Segoe UI" w:cs="Segoe UI"/>
              </w:rPr>
            </w:pPr>
          </w:p>
          <w:p w14:paraId="7FA7110F" w14:textId="19E39037" w:rsidR="00637566" w:rsidRDefault="00180157" w:rsidP="00A145E0">
            <w:pPr>
              <w:pStyle w:val="ListParagraph"/>
              <w:numPr>
                <w:ilvl w:val="0"/>
                <w:numId w:val="46"/>
              </w:numPr>
              <w:spacing w:before="120" w:after="120"/>
              <w:textAlignment w:val="baseline"/>
              <w:rPr>
                <w:rFonts w:eastAsia="Segoe UI" w:cs="Segoe UI"/>
              </w:rPr>
            </w:pPr>
            <w:r>
              <w:rPr>
                <w:rFonts w:eastAsia="Segoe UI" w:cs="Segoe UI"/>
              </w:rPr>
              <w:t>Provide the following values:</w:t>
            </w:r>
          </w:p>
          <w:p w14:paraId="0A7DFC3B" w14:textId="61D0C211" w:rsidR="00180157" w:rsidRDefault="00180157" w:rsidP="00180157">
            <w:pPr>
              <w:pStyle w:val="ListParagraph"/>
              <w:numPr>
                <w:ilvl w:val="0"/>
                <w:numId w:val="0"/>
              </w:numPr>
              <w:ind w:left="196"/>
              <w:rPr>
                <w:rFonts w:eastAsia="Segoe UI" w:cs="Segoe UI"/>
                <w:b/>
              </w:rPr>
            </w:pPr>
            <w:r>
              <w:rPr>
                <w:rFonts w:eastAsia="Segoe UI" w:cs="Segoe UI"/>
                <w:b/>
              </w:rPr>
              <w:t>Name</w:t>
            </w:r>
            <w:r>
              <w:rPr>
                <w:rFonts w:eastAsia="Segoe UI" w:cs="Segoe UI"/>
              </w:rPr>
              <w:t xml:space="preserve">: Create a name for your container. In this example, </w:t>
            </w:r>
            <w:r w:rsidR="000B19F9">
              <w:rPr>
                <w:rFonts w:eastAsia="Segoe UI" w:cs="Segoe UI"/>
              </w:rPr>
              <w:t xml:space="preserve">name it </w:t>
            </w:r>
            <w:r w:rsidRPr="000B19F9">
              <w:rPr>
                <w:rFonts w:eastAsia="Segoe UI" w:cs="Segoe UI"/>
                <w:i/>
              </w:rPr>
              <w:t>export</w:t>
            </w:r>
            <w:r w:rsidR="00547F42">
              <w:rPr>
                <w:rFonts w:eastAsia="Segoe UI" w:cs="Segoe UI"/>
              </w:rPr>
              <w:t>.</w:t>
            </w:r>
          </w:p>
          <w:p w14:paraId="32E6505F" w14:textId="3987D3DB" w:rsidR="00180157" w:rsidRPr="000B19F9" w:rsidRDefault="00180157" w:rsidP="00180157">
            <w:pPr>
              <w:pStyle w:val="ListParagraph"/>
              <w:numPr>
                <w:ilvl w:val="0"/>
                <w:numId w:val="0"/>
              </w:numPr>
              <w:ind w:left="196"/>
              <w:rPr>
                <w:rFonts w:eastAsia="Segoe UI" w:cs="Segoe UI"/>
              </w:rPr>
            </w:pPr>
            <w:r>
              <w:rPr>
                <w:rFonts w:eastAsia="Segoe UI" w:cs="Segoe UI"/>
                <w:b/>
              </w:rPr>
              <w:t xml:space="preserve">Public access level: </w:t>
            </w:r>
            <w:r w:rsidR="000B19F9">
              <w:rPr>
                <w:rFonts w:eastAsia="Segoe UI" w:cs="Segoe UI"/>
              </w:rPr>
              <w:t>Private (no anonymous access). (Fig</w:t>
            </w:r>
            <w:r w:rsidR="00611561">
              <w:rPr>
                <w:rFonts w:eastAsia="Segoe UI" w:cs="Segoe UI"/>
              </w:rPr>
              <w:t xml:space="preserve"> 7.3)</w:t>
            </w:r>
          </w:p>
          <w:p w14:paraId="03499930" w14:textId="1C35A78F" w:rsidR="00787DCC" w:rsidRPr="00787DCC" w:rsidRDefault="00787DCC" w:rsidP="00787DCC">
            <w:pPr>
              <w:pStyle w:val="ListParagraph"/>
              <w:numPr>
                <w:ilvl w:val="0"/>
                <w:numId w:val="0"/>
              </w:numPr>
              <w:ind w:left="720"/>
              <w:rPr>
                <w:rFonts w:eastAsia="Segoe UI" w:cs="Segoe UI"/>
              </w:rPr>
            </w:pPr>
          </w:p>
          <w:p w14:paraId="21C89251" w14:textId="0AB71731" w:rsidR="00CF6B45" w:rsidRPr="00642739" w:rsidRDefault="00547F42" w:rsidP="00A145E0">
            <w:pPr>
              <w:pStyle w:val="ListParagraph"/>
              <w:numPr>
                <w:ilvl w:val="0"/>
                <w:numId w:val="46"/>
              </w:numPr>
              <w:spacing w:before="120" w:after="120"/>
              <w:textAlignment w:val="baseline"/>
              <w:rPr>
                <w:rFonts w:eastAsia="Segoe UI" w:cs="Segoe UI"/>
              </w:rPr>
            </w:pPr>
            <w:r>
              <w:rPr>
                <w:rFonts w:eastAsia="Segoe UI" w:cs="Segoe UI"/>
              </w:rPr>
              <w:t xml:space="preserve">Select </w:t>
            </w:r>
            <w:r>
              <w:rPr>
                <w:rFonts w:eastAsia="Segoe UI" w:cs="Segoe UI"/>
                <w:b/>
              </w:rPr>
              <w:t>OK</w:t>
            </w:r>
            <w:r>
              <w:rPr>
                <w:rFonts w:eastAsia="Segoe UI" w:cs="Segoe UI"/>
              </w:rPr>
              <w:t xml:space="preserve"> to create your container.</w:t>
            </w:r>
          </w:p>
        </w:tc>
        <w:tc>
          <w:tcPr>
            <w:tcW w:w="3456" w:type="dxa"/>
          </w:tcPr>
          <w:p w14:paraId="2C6A5818" w14:textId="77777777" w:rsidR="000E0E88" w:rsidRDefault="00CF6B45" w:rsidP="003874EC">
            <w:pPr>
              <w:textAlignment w:val="baseline"/>
              <w:rPr>
                <w:rFonts w:eastAsia="Times New Roman" w:cs="Segoe UI"/>
                <w:szCs w:val="20"/>
              </w:rPr>
            </w:pPr>
            <w:r>
              <w:rPr>
                <w:noProof/>
              </w:rPr>
              <w:drawing>
                <wp:inline distT="0" distB="0" distL="0" distR="0" wp14:anchorId="68BDB449" wp14:editId="50BA5266">
                  <wp:extent cx="2103120" cy="1013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03120" cy="1013460"/>
                          </a:xfrm>
                          <a:prstGeom prst="rect">
                            <a:avLst/>
                          </a:prstGeom>
                        </pic:spPr>
                      </pic:pic>
                    </a:graphicData>
                  </a:graphic>
                </wp:inline>
              </w:drawing>
            </w:r>
          </w:p>
          <w:p w14:paraId="751E1971" w14:textId="77777777" w:rsidR="00CF6B45" w:rsidRDefault="00CF6B45" w:rsidP="003874EC">
            <w:pPr>
              <w:textAlignment w:val="baseline"/>
              <w:rPr>
                <w:rFonts w:eastAsia="Times New Roman" w:cs="Segoe UI"/>
                <w:b/>
              </w:rPr>
            </w:pPr>
            <w:r w:rsidRPr="395EBAF7">
              <w:rPr>
                <w:rFonts w:eastAsia="Times New Roman" w:cs="Segoe UI"/>
                <w:b/>
              </w:rPr>
              <w:t>Fig 7.1</w:t>
            </w:r>
          </w:p>
          <w:p w14:paraId="71EF7F2A" w14:textId="77777777" w:rsidR="00637566" w:rsidRDefault="00637566" w:rsidP="003874EC">
            <w:pPr>
              <w:textAlignment w:val="baseline"/>
              <w:rPr>
                <w:rFonts w:eastAsia="Times New Roman" w:cs="Segoe UI"/>
                <w:b/>
                <w:szCs w:val="20"/>
              </w:rPr>
            </w:pPr>
          </w:p>
          <w:p w14:paraId="2BB53A45" w14:textId="77777777" w:rsidR="00637566" w:rsidRDefault="00637566" w:rsidP="003874EC">
            <w:pPr>
              <w:textAlignment w:val="baseline"/>
              <w:rPr>
                <w:rFonts w:eastAsia="Times New Roman" w:cs="Segoe UI"/>
                <w:b/>
                <w:szCs w:val="20"/>
              </w:rPr>
            </w:pPr>
            <w:r>
              <w:rPr>
                <w:noProof/>
              </w:rPr>
              <w:drawing>
                <wp:inline distT="0" distB="0" distL="0" distR="0" wp14:anchorId="31083EBB" wp14:editId="245B4BED">
                  <wp:extent cx="2103120" cy="742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03120" cy="742950"/>
                          </a:xfrm>
                          <a:prstGeom prst="rect">
                            <a:avLst/>
                          </a:prstGeom>
                        </pic:spPr>
                      </pic:pic>
                    </a:graphicData>
                  </a:graphic>
                </wp:inline>
              </w:drawing>
            </w:r>
          </w:p>
          <w:p w14:paraId="12F69C5C" w14:textId="77777777" w:rsidR="00637566" w:rsidRDefault="00637566" w:rsidP="003874EC">
            <w:pPr>
              <w:textAlignment w:val="baseline"/>
              <w:rPr>
                <w:rFonts w:eastAsia="Times New Roman" w:cs="Segoe UI"/>
                <w:b/>
              </w:rPr>
            </w:pPr>
            <w:r w:rsidRPr="395EBAF7">
              <w:rPr>
                <w:rFonts w:eastAsia="Times New Roman" w:cs="Segoe UI"/>
                <w:b/>
              </w:rPr>
              <w:t>Fig 7.2</w:t>
            </w:r>
          </w:p>
          <w:p w14:paraId="2064ECAD" w14:textId="77777777" w:rsidR="00611561" w:rsidRDefault="00611561" w:rsidP="003874EC">
            <w:pPr>
              <w:textAlignment w:val="baseline"/>
              <w:rPr>
                <w:rFonts w:eastAsia="Times New Roman" w:cs="Segoe UI"/>
                <w:b/>
                <w:szCs w:val="20"/>
              </w:rPr>
            </w:pPr>
          </w:p>
          <w:p w14:paraId="26A1EADE" w14:textId="7469BC99" w:rsidR="00611561" w:rsidRPr="00CF6B45" w:rsidRDefault="00611561" w:rsidP="003874EC">
            <w:pPr>
              <w:textAlignment w:val="baseline"/>
              <w:rPr>
                <w:rFonts w:eastAsia="Times New Roman" w:cs="Segoe UI"/>
                <w:b/>
                <w:szCs w:val="20"/>
              </w:rPr>
            </w:pPr>
            <w:r>
              <w:rPr>
                <w:noProof/>
              </w:rPr>
              <w:drawing>
                <wp:inline distT="0" distB="0" distL="0" distR="0" wp14:anchorId="1775234F" wp14:editId="03D84C91">
                  <wp:extent cx="2103120" cy="10648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03120" cy="1064895"/>
                          </a:xfrm>
                          <a:prstGeom prst="rect">
                            <a:avLst/>
                          </a:prstGeom>
                        </pic:spPr>
                      </pic:pic>
                    </a:graphicData>
                  </a:graphic>
                </wp:inline>
              </w:drawing>
            </w:r>
          </w:p>
        </w:tc>
      </w:tr>
      <w:tr w:rsidR="00547F42" w:rsidRPr="00A87231" w14:paraId="65312C38" w14:textId="77777777" w:rsidTr="003874EC">
        <w:trPr>
          <w:trHeight w:val="4301"/>
        </w:trPr>
        <w:tc>
          <w:tcPr>
            <w:tcW w:w="2340" w:type="dxa"/>
          </w:tcPr>
          <w:p w14:paraId="39E77F5C" w14:textId="4F114F6B" w:rsidR="00547F42" w:rsidRDefault="00877845" w:rsidP="00A145E0">
            <w:pPr>
              <w:pStyle w:val="ListParagraph"/>
              <w:numPr>
                <w:ilvl w:val="0"/>
                <w:numId w:val="43"/>
              </w:numPr>
              <w:spacing w:before="120" w:after="120" w:line="240" w:lineRule="auto"/>
              <w:textAlignment w:val="baseline"/>
              <w:rPr>
                <w:rFonts w:eastAsia="Segoe UI"/>
                <w:sz w:val="24"/>
                <w:szCs w:val="24"/>
              </w:rPr>
            </w:pPr>
            <w:r w:rsidRPr="395EBAF7">
              <w:rPr>
                <w:rFonts w:eastAsia="Segoe UI"/>
                <w:sz w:val="24"/>
                <w:szCs w:val="24"/>
              </w:rPr>
              <w:t xml:space="preserve"> Gather the storage account access key</w:t>
            </w:r>
          </w:p>
        </w:tc>
        <w:tc>
          <w:tcPr>
            <w:tcW w:w="4572" w:type="dxa"/>
          </w:tcPr>
          <w:p w14:paraId="47577B73" w14:textId="77777777" w:rsidR="002B56B1" w:rsidRDefault="00877845" w:rsidP="00A145E0">
            <w:pPr>
              <w:numPr>
                <w:ilvl w:val="0"/>
                <w:numId w:val="47"/>
              </w:numPr>
              <w:spacing w:before="120" w:after="120"/>
              <w:textAlignment w:val="baseline"/>
              <w:rPr>
                <w:rFonts w:ascii="Segoe Pro" w:hAnsi="Segoe Pro" w:cs="Segoe UI"/>
                <w:color w:val="505050" w:themeColor="text1"/>
              </w:rPr>
            </w:pPr>
            <w:r w:rsidRPr="395EBAF7">
              <w:rPr>
                <w:rFonts w:ascii="Segoe Pro" w:hAnsi="Segoe Pro" w:cs="Segoe UI"/>
                <w:color w:val="505050" w:themeColor="text1"/>
              </w:rPr>
              <w:t xml:space="preserve">Navigate to </w:t>
            </w:r>
            <w:r w:rsidR="002B56B1" w:rsidRPr="395EBAF7">
              <w:rPr>
                <w:rFonts w:ascii="Segoe Pro" w:hAnsi="Segoe Pro" w:cs="Segoe UI"/>
                <w:color w:val="505050" w:themeColor="text1"/>
              </w:rPr>
              <w:t>your Storage Account in Azure portal.</w:t>
            </w:r>
          </w:p>
          <w:p w14:paraId="715A20E1" w14:textId="77777777" w:rsidR="002B56B1" w:rsidRDefault="002B56B1" w:rsidP="002B56B1">
            <w:pPr>
              <w:spacing w:before="120" w:after="120"/>
              <w:textAlignment w:val="baseline"/>
              <w:rPr>
                <w:rFonts w:ascii="Segoe Pro" w:hAnsi="Segoe Pro" w:cs="Segoe UI"/>
                <w:color w:val="505050" w:themeColor="text1"/>
                <w:szCs w:val="20"/>
              </w:rPr>
            </w:pPr>
          </w:p>
          <w:p w14:paraId="43AA76FC" w14:textId="5F754DC3" w:rsidR="002B56B1" w:rsidRDefault="002B56B1" w:rsidP="00A145E0">
            <w:pPr>
              <w:pStyle w:val="ListParagraph"/>
              <w:numPr>
                <w:ilvl w:val="0"/>
                <w:numId w:val="47"/>
              </w:numPr>
              <w:spacing w:before="120" w:after="120"/>
              <w:textAlignment w:val="baseline"/>
              <w:rPr>
                <w:rFonts w:cs="Segoe UI"/>
              </w:rPr>
            </w:pPr>
            <w:r>
              <w:rPr>
                <w:rFonts w:cs="Segoe UI"/>
              </w:rPr>
              <w:t>Navi</w:t>
            </w:r>
            <w:r w:rsidR="00EA19F7">
              <w:rPr>
                <w:rFonts w:cs="Segoe UI"/>
              </w:rPr>
              <w:t>g</w:t>
            </w:r>
            <w:r>
              <w:rPr>
                <w:rFonts w:cs="Segoe UI"/>
              </w:rPr>
              <w:t xml:space="preserve">ate to </w:t>
            </w:r>
            <w:r w:rsidRPr="002B56B1">
              <w:rPr>
                <w:rFonts w:cs="Segoe UI"/>
                <w:b/>
              </w:rPr>
              <w:t>Settings</w:t>
            </w:r>
            <w:r>
              <w:rPr>
                <w:rFonts w:cs="Segoe UI"/>
                <w:b/>
              </w:rPr>
              <w:t xml:space="preserve"> &gt; Access Keys </w:t>
            </w:r>
            <w:r>
              <w:rPr>
                <w:rFonts w:cs="Segoe UI"/>
              </w:rPr>
              <w:t>(Fig 7.3)</w:t>
            </w:r>
          </w:p>
          <w:p w14:paraId="5C771906" w14:textId="77777777" w:rsidR="00136EA8" w:rsidRDefault="00136EA8" w:rsidP="00136EA8">
            <w:pPr>
              <w:spacing w:before="120" w:after="120"/>
              <w:textAlignment w:val="baseline"/>
              <w:rPr>
                <w:rFonts w:cs="Segoe UI"/>
              </w:rPr>
            </w:pPr>
          </w:p>
          <w:p w14:paraId="010DB1E2" w14:textId="0564A24E" w:rsidR="00136EA8" w:rsidRPr="00136EA8" w:rsidRDefault="00136EA8" w:rsidP="00A145E0">
            <w:pPr>
              <w:pStyle w:val="ListParagraph"/>
              <w:numPr>
                <w:ilvl w:val="0"/>
                <w:numId w:val="47"/>
              </w:numPr>
              <w:spacing w:before="120" w:after="120"/>
              <w:textAlignment w:val="baseline"/>
              <w:rPr>
                <w:rFonts w:cs="Segoe UI"/>
              </w:rPr>
            </w:pPr>
            <w:r>
              <w:rPr>
                <w:rFonts w:cs="Segoe UI"/>
              </w:rPr>
              <w:t xml:space="preserve">Copy </w:t>
            </w:r>
            <w:r w:rsidRPr="00136EA8">
              <w:rPr>
                <w:rFonts w:cs="Segoe UI"/>
                <w:b/>
              </w:rPr>
              <w:t>key1</w:t>
            </w:r>
            <w:r>
              <w:rPr>
                <w:rFonts w:cs="Segoe UI"/>
                <w:b/>
              </w:rPr>
              <w:t xml:space="preserve"> &gt; Key</w:t>
            </w:r>
            <w:r w:rsidR="003B5B16">
              <w:rPr>
                <w:rFonts w:cs="Segoe UI"/>
                <w:b/>
              </w:rPr>
              <w:t xml:space="preserve">. </w:t>
            </w:r>
            <w:r w:rsidR="003B5B16">
              <w:rPr>
                <w:rFonts w:cs="Segoe UI"/>
              </w:rPr>
              <w:t xml:space="preserve">Copy this value to Notepad or a similar </w:t>
            </w:r>
            <w:r w:rsidR="003F1137">
              <w:rPr>
                <w:rFonts w:cs="Segoe UI"/>
              </w:rPr>
              <w:t>location</w:t>
            </w:r>
            <w:r w:rsidR="003B5B16">
              <w:rPr>
                <w:rFonts w:cs="Segoe UI"/>
              </w:rPr>
              <w:t xml:space="preserve"> temporarily.</w:t>
            </w:r>
          </w:p>
        </w:tc>
        <w:tc>
          <w:tcPr>
            <w:tcW w:w="3456" w:type="dxa"/>
          </w:tcPr>
          <w:p w14:paraId="1475B778" w14:textId="77777777" w:rsidR="00547F42" w:rsidRDefault="009734F5" w:rsidP="003874EC">
            <w:pPr>
              <w:textAlignment w:val="baseline"/>
              <w:rPr>
                <w:noProof/>
              </w:rPr>
            </w:pPr>
            <w:r>
              <w:rPr>
                <w:noProof/>
              </w:rPr>
              <w:drawing>
                <wp:inline distT="0" distB="0" distL="0" distR="0" wp14:anchorId="39E40294" wp14:editId="7B43BBD5">
                  <wp:extent cx="2103120" cy="12585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03120" cy="1258570"/>
                          </a:xfrm>
                          <a:prstGeom prst="rect">
                            <a:avLst/>
                          </a:prstGeom>
                        </pic:spPr>
                      </pic:pic>
                    </a:graphicData>
                  </a:graphic>
                </wp:inline>
              </w:drawing>
            </w:r>
          </w:p>
          <w:p w14:paraId="7522BE48" w14:textId="77777777" w:rsidR="009734F5" w:rsidRDefault="009734F5" w:rsidP="003874EC">
            <w:pPr>
              <w:textAlignment w:val="baseline"/>
              <w:rPr>
                <w:noProof/>
              </w:rPr>
            </w:pPr>
          </w:p>
          <w:p w14:paraId="3906F391" w14:textId="77777777" w:rsidR="009734F5" w:rsidRDefault="009734F5" w:rsidP="003874EC">
            <w:pPr>
              <w:textAlignment w:val="baseline"/>
              <w:rPr>
                <w:b/>
                <w:noProof/>
              </w:rPr>
            </w:pPr>
            <w:r>
              <w:rPr>
                <w:b/>
                <w:noProof/>
              </w:rPr>
              <w:t>Fig 7.3</w:t>
            </w:r>
          </w:p>
          <w:p w14:paraId="7D14FA92" w14:textId="77777777" w:rsidR="003B5B16" w:rsidRDefault="003B5B16" w:rsidP="003874EC">
            <w:pPr>
              <w:textAlignment w:val="baseline"/>
              <w:rPr>
                <w:b/>
                <w:noProof/>
              </w:rPr>
            </w:pPr>
          </w:p>
          <w:p w14:paraId="3FCEC357" w14:textId="77777777" w:rsidR="003B5B16" w:rsidRDefault="003B5B16" w:rsidP="003874EC">
            <w:pPr>
              <w:textAlignment w:val="baseline"/>
              <w:rPr>
                <w:b/>
                <w:noProof/>
              </w:rPr>
            </w:pPr>
            <w:r>
              <w:rPr>
                <w:noProof/>
              </w:rPr>
              <w:drawing>
                <wp:inline distT="0" distB="0" distL="0" distR="0" wp14:anchorId="5B928735" wp14:editId="1F59D3D9">
                  <wp:extent cx="2103120" cy="536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03120" cy="536575"/>
                          </a:xfrm>
                          <a:prstGeom prst="rect">
                            <a:avLst/>
                          </a:prstGeom>
                        </pic:spPr>
                      </pic:pic>
                    </a:graphicData>
                  </a:graphic>
                </wp:inline>
              </w:drawing>
            </w:r>
          </w:p>
          <w:p w14:paraId="056DED31" w14:textId="05101C2E" w:rsidR="003B5B16" w:rsidRPr="009734F5" w:rsidRDefault="003B5B16" w:rsidP="003874EC">
            <w:pPr>
              <w:textAlignment w:val="baseline"/>
              <w:rPr>
                <w:b/>
                <w:noProof/>
              </w:rPr>
            </w:pPr>
            <w:r>
              <w:rPr>
                <w:b/>
                <w:noProof/>
              </w:rPr>
              <w:t>Fig 7.4</w:t>
            </w:r>
          </w:p>
        </w:tc>
      </w:tr>
      <w:tr w:rsidR="00E84106" w:rsidRPr="00A87231" w14:paraId="112DB956" w14:textId="77777777" w:rsidTr="003874EC">
        <w:trPr>
          <w:trHeight w:val="4301"/>
        </w:trPr>
        <w:tc>
          <w:tcPr>
            <w:tcW w:w="2340" w:type="dxa"/>
          </w:tcPr>
          <w:p w14:paraId="7625CB4A" w14:textId="2995CDFB" w:rsidR="00E84106" w:rsidRDefault="00E84106" w:rsidP="00A145E0">
            <w:pPr>
              <w:pStyle w:val="ListParagraph"/>
              <w:numPr>
                <w:ilvl w:val="0"/>
                <w:numId w:val="43"/>
              </w:numPr>
              <w:spacing w:before="120" w:after="120" w:line="240" w:lineRule="auto"/>
              <w:textAlignment w:val="baseline"/>
              <w:rPr>
                <w:rFonts w:eastAsia="Segoe UI"/>
                <w:sz w:val="24"/>
                <w:szCs w:val="24"/>
              </w:rPr>
            </w:pPr>
            <w:r w:rsidRPr="395EBAF7">
              <w:rPr>
                <w:rFonts w:eastAsia="Segoe UI"/>
                <w:sz w:val="24"/>
                <w:szCs w:val="24"/>
              </w:rPr>
              <w:lastRenderedPageBreak/>
              <w:t>Create a connection to your private storage account.</w:t>
            </w:r>
          </w:p>
        </w:tc>
        <w:tc>
          <w:tcPr>
            <w:tcW w:w="4572" w:type="dxa"/>
          </w:tcPr>
          <w:p w14:paraId="7DF31D1C" w14:textId="77777777" w:rsidR="00C24BD0" w:rsidRDefault="00C24BD0" w:rsidP="00A145E0">
            <w:pPr>
              <w:pStyle w:val="ListParagraph"/>
              <w:numPr>
                <w:ilvl w:val="0"/>
                <w:numId w:val="48"/>
              </w:numPr>
              <w:spacing w:before="120" w:after="120" w:line="240" w:lineRule="auto"/>
              <w:textAlignment w:val="baseline"/>
              <w:rPr>
                <w:rFonts w:cs="Segoe UI"/>
              </w:rPr>
            </w:pPr>
            <w:r>
              <w:rPr>
                <w:rFonts w:cs="Segoe UI"/>
              </w:rPr>
              <w:t xml:space="preserve">Connect to SQL Data Warehouse using Visual Studio by following steps mentioned in </w:t>
            </w:r>
            <w:r w:rsidRPr="000C420C">
              <w:rPr>
                <w:rFonts w:cs="Segoe UI"/>
                <w:b/>
              </w:rPr>
              <w:t>Section 2: Connect to SQL Data Warehouse</w:t>
            </w:r>
            <w:r>
              <w:rPr>
                <w:rFonts w:cs="Segoe UI"/>
              </w:rPr>
              <w:t>.</w:t>
            </w:r>
          </w:p>
          <w:p w14:paraId="72B0B78D" w14:textId="77777777" w:rsidR="00C24BD0" w:rsidRDefault="00C24BD0" w:rsidP="00C24BD0">
            <w:pPr>
              <w:pStyle w:val="ListParagraph"/>
              <w:numPr>
                <w:ilvl w:val="0"/>
                <w:numId w:val="0"/>
              </w:numPr>
              <w:spacing w:before="120" w:after="120" w:line="240" w:lineRule="auto"/>
              <w:ind w:left="360"/>
              <w:textAlignment w:val="baseline"/>
              <w:rPr>
                <w:rFonts w:cs="Segoe UI"/>
              </w:rPr>
            </w:pPr>
            <w:r>
              <w:rPr>
                <w:rFonts w:cs="Segoe UI"/>
              </w:rPr>
              <w:t>Use following properties to make connection: (Fig. 11.1.1)</w:t>
            </w:r>
          </w:p>
          <w:p w14:paraId="007E8A26" w14:textId="77777777" w:rsidR="00C24BD0" w:rsidRDefault="00C24BD0" w:rsidP="00C24BD0">
            <w:pPr>
              <w:rPr>
                <w:rFonts w:ascii="Segoe Pro" w:eastAsia="Times New Roman" w:hAnsi="Segoe Pro" w:cs="Times New Roman"/>
                <w:color w:val="505050" w:themeColor="text1"/>
              </w:rPr>
            </w:pPr>
            <w:r w:rsidRPr="395EBAF7">
              <w:rPr>
                <w:rFonts w:ascii="Segoe Pro" w:eastAsia="Times New Roman" w:hAnsi="Segoe Pro" w:cs="Times New Roman"/>
                <w:b/>
                <w:color w:val="505050" w:themeColor="text1"/>
              </w:rPr>
              <w:t xml:space="preserve">        SQL Server:</w:t>
            </w:r>
            <w:r w:rsidRPr="395EBAF7">
              <w:rPr>
                <w:rFonts w:ascii="Segoe Pro" w:eastAsia="Times New Roman" w:hAnsi="Segoe Pro" w:cs="Times New Roman"/>
                <w:color w:val="505050" w:themeColor="text1"/>
              </w:rPr>
              <w:t xml:space="preserve"> SQL server created for this lab</w:t>
            </w:r>
          </w:p>
          <w:p w14:paraId="118672E7" w14:textId="77777777" w:rsidR="00C24BD0" w:rsidRDefault="00C24BD0" w:rsidP="00C24BD0">
            <w:pPr>
              <w:rPr>
                <w:rFonts w:ascii="Segoe Pro" w:eastAsia="Times New Roman" w:hAnsi="Segoe Pro" w:cs="Times New Roman"/>
                <w:color w:val="505050" w:themeColor="text1"/>
              </w:rPr>
            </w:pPr>
            <w:r w:rsidRPr="395EBAF7">
              <w:rPr>
                <w:rFonts w:ascii="Segoe Pro" w:eastAsia="Times New Roman" w:hAnsi="Segoe Pro" w:cs="Times New Roman"/>
                <w:b/>
                <w:color w:val="505050" w:themeColor="text1"/>
              </w:rPr>
              <w:t xml:space="preserve">        Authentication:</w:t>
            </w:r>
            <w:r w:rsidRPr="395EBAF7">
              <w:rPr>
                <w:rFonts w:ascii="Segoe Pro" w:eastAsia="Times New Roman" w:hAnsi="Segoe Pro" w:cs="Times New Roman"/>
                <w:color w:val="505050" w:themeColor="text1"/>
              </w:rPr>
              <w:t xml:space="preserve"> SQL Server Authentication</w:t>
            </w:r>
          </w:p>
          <w:p w14:paraId="6DF2CA01" w14:textId="77777777" w:rsidR="00C24BD0" w:rsidRDefault="00C24BD0" w:rsidP="00C24BD0">
            <w:pPr>
              <w:rPr>
                <w:rFonts w:ascii="Segoe Pro" w:eastAsia="Times New Roman" w:hAnsi="Segoe Pro" w:cs="Times New Roman"/>
                <w:color w:val="505050" w:themeColor="text1"/>
              </w:rPr>
            </w:pPr>
            <w:r w:rsidRPr="395EBAF7">
              <w:rPr>
                <w:rFonts w:ascii="Segoe Pro" w:eastAsia="Times New Roman" w:hAnsi="Segoe Pro" w:cs="Times New Roman"/>
                <w:b/>
                <w:color w:val="505050" w:themeColor="text1"/>
              </w:rPr>
              <w:t xml:space="preserve">        Username</w:t>
            </w:r>
            <w:r w:rsidRPr="395EBAF7">
              <w:rPr>
                <w:rFonts w:ascii="Segoe Pro" w:eastAsia="Times New Roman" w:hAnsi="Segoe Pro" w:cs="Times New Roman"/>
                <w:color w:val="505050" w:themeColor="text1"/>
              </w:rPr>
              <w:t>: LabUserLogin</w:t>
            </w:r>
          </w:p>
          <w:p w14:paraId="163C75A6" w14:textId="77777777" w:rsidR="00C24BD0" w:rsidRPr="00E80295" w:rsidRDefault="00C24BD0" w:rsidP="00C24BD0">
            <w:pPr>
              <w:rPr>
                <w:rFonts w:ascii="Segoe Pro" w:eastAsia="Times New Roman" w:hAnsi="Segoe Pro" w:cs="Times New Roman"/>
                <w:color w:val="505050" w:themeColor="text1"/>
              </w:rPr>
            </w:pPr>
            <w:r w:rsidRPr="395EBAF7">
              <w:rPr>
                <w:rFonts w:ascii="Segoe Pro" w:eastAsia="Times New Roman" w:hAnsi="Segoe Pro" w:cs="Times New Roman"/>
                <w:color w:val="505050" w:themeColor="text1"/>
              </w:rPr>
              <w:t xml:space="preserve">        </w:t>
            </w:r>
            <w:r w:rsidRPr="395EBAF7">
              <w:rPr>
                <w:rFonts w:ascii="Segoe Pro" w:eastAsia="Times New Roman" w:hAnsi="Segoe Pro" w:cs="Times New Roman"/>
                <w:b/>
                <w:color w:val="505050" w:themeColor="text1"/>
              </w:rPr>
              <w:t xml:space="preserve">Password: </w:t>
            </w:r>
            <w:r>
              <w:rPr>
                <w:rFonts w:ascii="Consolas" w:hAnsi="Consolas" w:cs="Consolas"/>
                <w:color w:val="FF0000"/>
                <w:sz w:val="19"/>
                <w:szCs w:val="19"/>
              </w:rPr>
              <w:t>Str0ng_password</w:t>
            </w:r>
          </w:p>
          <w:p w14:paraId="287A251E" w14:textId="5436558C" w:rsidR="00C24BD0" w:rsidRDefault="00C24BD0" w:rsidP="00C24BD0">
            <w:pPr>
              <w:spacing w:before="120" w:after="120"/>
              <w:ind w:left="376" w:hanging="376"/>
              <w:textAlignment w:val="baseline"/>
              <w:rPr>
                <w:rFonts w:ascii="Segoe Pro" w:eastAsia="Times New Roman" w:hAnsi="Segoe Pro" w:cs="Times New Roman"/>
                <w:color w:val="505050" w:themeColor="text1"/>
              </w:rPr>
            </w:pPr>
            <w:r>
              <w:rPr>
                <w:b/>
              </w:rPr>
              <w:t xml:space="preserve">       </w:t>
            </w:r>
            <w:r w:rsidRPr="395EBAF7">
              <w:rPr>
                <w:rFonts w:ascii="Segoe Pro" w:eastAsia="Times New Roman" w:hAnsi="Segoe Pro" w:cs="Times New Roman"/>
                <w:b/>
                <w:color w:val="505050" w:themeColor="text1"/>
              </w:rPr>
              <w:t>Database</w:t>
            </w:r>
            <w:r>
              <w:rPr>
                <w:b/>
              </w:rPr>
              <w:t xml:space="preserve">: </w:t>
            </w:r>
            <w:r w:rsidRPr="395EBAF7">
              <w:rPr>
                <w:rFonts w:ascii="Segoe Pro" w:eastAsia="Times New Roman" w:hAnsi="Segoe Pro" w:cs="Times New Roman"/>
                <w:color w:val="505050" w:themeColor="text1"/>
              </w:rPr>
              <w:t>SQL Data Warehouse created for                                                                                                                                                                                                                           this lab.</w:t>
            </w:r>
          </w:p>
          <w:p w14:paraId="26AA0F14" w14:textId="423A5827" w:rsidR="00C24BD0" w:rsidRDefault="00C24BD0" w:rsidP="00A145E0">
            <w:pPr>
              <w:pStyle w:val="ListParagraph"/>
              <w:numPr>
                <w:ilvl w:val="0"/>
                <w:numId w:val="48"/>
              </w:numPr>
              <w:spacing w:before="120" w:after="120" w:line="240" w:lineRule="auto"/>
              <w:textAlignment w:val="baseline"/>
              <w:rPr>
                <w:rFonts w:cs="Segoe UI"/>
              </w:rPr>
            </w:pPr>
            <w:r>
              <w:rPr>
                <w:rFonts w:cs="Segoe UI"/>
              </w:rPr>
              <w:t>Execute following statements in query window to create setup credentials to your new private storage account.</w:t>
            </w:r>
          </w:p>
          <w:p w14:paraId="5354B64B" w14:textId="17BE7604" w:rsidR="003412D1" w:rsidRDefault="003412D1" w:rsidP="00A145E0">
            <w:pPr>
              <w:pStyle w:val="ListParagraph"/>
              <w:numPr>
                <w:ilvl w:val="0"/>
                <w:numId w:val="48"/>
              </w:numPr>
              <w:spacing w:before="120" w:after="120" w:line="240" w:lineRule="auto"/>
              <w:textAlignment w:val="baseline"/>
              <w:rPr>
                <w:rFonts w:cs="Segoe UI"/>
              </w:rPr>
            </w:pPr>
            <w:r>
              <w:rPr>
                <w:rFonts w:cs="Segoe UI"/>
              </w:rPr>
              <w:t>Create a</w:t>
            </w:r>
            <w:r w:rsidR="009A050A">
              <w:rPr>
                <w:rFonts w:cs="Segoe UI"/>
              </w:rPr>
              <w:t xml:space="preserve"> master key and</w:t>
            </w:r>
            <w:r>
              <w:rPr>
                <w:rFonts w:cs="Segoe UI"/>
              </w:rPr>
              <w:t xml:space="preserve"> database scoped credential to </w:t>
            </w:r>
            <w:r w:rsidR="009A050A">
              <w:rPr>
                <w:rFonts w:cs="Segoe UI"/>
              </w:rPr>
              <w:t xml:space="preserve">encrypt and </w:t>
            </w:r>
            <w:r>
              <w:rPr>
                <w:rFonts w:cs="Segoe UI"/>
              </w:rPr>
              <w:t xml:space="preserve">store </w:t>
            </w:r>
            <w:r w:rsidR="00973593">
              <w:rPr>
                <w:rFonts w:cs="Segoe UI"/>
              </w:rPr>
              <w:t>secrets. You will need the storage account key information from step 4.</w:t>
            </w:r>
            <w:r w:rsidR="00214A30">
              <w:rPr>
                <w:rFonts w:cs="Segoe UI"/>
              </w:rPr>
              <w:t xml:space="preserve"> Fig (7.5.1)</w:t>
            </w:r>
          </w:p>
          <w:tbl>
            <w:tblPr>
              <w:tblStyle w:val="TableGrid"/>
              <w:tblW w:w="4397"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shd w:val="clear" w:color="auto" w:fill="F2F2F2" w:themeFill="background1" w:themeFillShade="F2"/>
              <w:tblLayout w:type="fixed"/>
              <w:tblLook w:val="04A0" w:firstRow="1" w:lastRow="0" w:firstColumn="1" w:lastColumn="0" w:noHBand="0" w:noVBand="1"/>
            </w:tblPr>
            <w:tblGrid>
              <w:gridCol w:w="4397"/>
            </w:tblGrid>
            <w:tr w:rsidR="00C24BD0" w14:paraId="13B37ED3" w14:textId="77777777" w:rsidTr="00214A30">
              <w:trPr>
                <w:trHeight w:val="2233"/>
              </w:trPr>
              <w:tc>
                <w:tcPr>
                  <w:tcW w:w="4397" w:type="dxa"/>
                  <w:shd w:val="clear" w:color="auto" w:fill="F2F2F2" w:themeFill="background1" w:themeFillShade="F2"/>
                  <w:tcMar>
                    <w:top w:w="72" w:type="dxa"/>
                    <w:left w:w="72" w:type="dxa"/>
                    <w:bottom w:w="72" w:type="dxa"/>
                    <w:right w:w="72" w:type="dxa"/>
                  </w:tcMar>
                </w:tcPr>
                <w:p w14:paraId="1DFD6BFA" w14:textId="77777777" w:rsidR="009A050A" w:rsidRDefault="009A050A" w:rsidP="009A050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MASTER</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E2412AA" w14:textId="77777777" w:rsidR="009A050A" w:rsidRDefault="009A050A" w:rsidP="009A050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68ECCA1D" w14:textId="77777777" w:rsidR="009A050A" w:rsidRDefault="009A050A" w:rsidP="009A050A">
                  <w:pPr>
                    <w:autoSpaceDE w:val="0"/>
                    <w:autoSpaceDN w:val="0"/>
                    <w:adjustRightInd w:val="0"/>
                    <w:rPr>
                      <w:rFonts w:ascii="Consolas" w:hAnsi="Consolas" w:cs="Consolas"/>
                      <w:color w:val="000000"/>
                      <w:sz w:val="19"/>
                      <w:szCs w:val="19"/>
                    </w:rPr>
                  </w:pPr>
                </w:p>
                <w:p w14:paraId="5F12A9E1" w14:textId="3407B2F6" w:rsidR="009A050A" w:rsidRDefault="009A050A" w:rsidP="009A050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w:t>
                  </w:r>
                  <w:r>
                    <w:rPr>
                      <w:rFonts w:ascii="Consolas" w:hAnsi="Consolas" w:cs="Consolas"/>
                      <w:color w:val="0000FF"/>
                      <w:sz w:val="19"/>
                      <w:szCs w:val="19"/>
                    </w:rPr>
                    <w:t>SCOPED</w:t>
                  </w:r>
                  <w:r>
                    <w:rPr>
                      <w:rFonts w:ascii="Consolas" w:hAnsi="Consolas" w:cs="Consolas"/>
                      <w:color w:val="000000"/>
                      <w:sz w:val="19"/>
                      <w:szCs w:val="19"/>
                    </w:rPr>
                    <w:t xml:space="preserve"> </w:t>
                  </w:r>
                  <w:r>
                    <w:rPr>
                      <w:rFonts w:ascii="Consolas" w:hAnsi="Consolas" w:cs="Consolas"/>
                      <w:color w:val="0000FF"/>
                      <w:sz w:val="19"/>
                      <w:szCs w:val="19"/>
                    </w:rPr>
                    <w:t>CREDENTIAL</w:t>
                  </w:r>
                  <w:r>
                    <w:rPr>
                      <w:rFonts w:ascii="Consolas" w:hAnsi="Consolas" w:cs="Consolas"/>
                      <w:color w:val="000000"/>
                      <w:sz w:val="19"/>
                      <w:szCs w:val="19"/>
                    </w:rPr>
                    <w:t xml:space="preserve"> </w:t>
                  </w:r>
                  <w:r w:rsidR="00984236">
                    <w:rPr>
                      <w:rFonts w:ascii="Consolas" w:hAnsi="Consolas" w:cs="Consolas"/>
                      <w:color w:val="000000"/>
                      <w:sz w:val="19"/>
                      <w:szCs w:val="19"/>
                    </w:rPr>
                    <w:t>dsc</w:t>
                  </w:r>
                  <w:r>
                    <w:rPr>
                      <w:rFonts w:ascii="Consolas" w:hAnsi="Consolas" w:cs="Consolas"/>
                      <w:color w:val="000000"/>
                      <w:sz w:val="19"/>
                      <w:szCs w:val="19"/>
                    </w:rPr>
                    <w:t xml:space="preserve">   </w:t>
                  </w:r>
                </w:p>
                <w:p w14:paraId="6A0BF36E" w14:textId="77777777" w:rsidR="009A050A" w:rsidRDefault="009A050A" w:rsidP="009A050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p>
                <w:p w14:paraId="6786A2DE" w14:textId="77777777" w:rsidR="009A050A" w:rsidRDefault="009A050A" w:rsidP="009A050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'labuser'</w:t>
                  </w:r>
                  <w:r>
                    <w:rPr>
                      <w:rFonts w:ascii="Consolas" w:hAnsi="Consolas" w:cs="Consolas"/>
                      <w:color w:val="000000"/>
                      <w:sz w:val="19"/>
                      <w:szCs w:val="19"/>
                    </w:rPr>
                    <w:t xml:space="preserve">  </w:t>
                  </w:r>
                </w:p>
                <w:p w14:paraId="33230BAC" w14:textId="3E1A3F8A" w:rsidR="009A050A" w:rsidRDefault="009A050A" w:rsidP="009A050A">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SECRET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'&lt;</w:t>
                  </w:r>
                  <w:r w:rsidR="004329FE">
                    <w:rPr>
                      <w:rFonts w:ascii="Consolas" w:hAnsi="Consolas" w:cs="Consolas"/>
                      <w:color w:val="FF0000"/>
                      <w:sz w:val="19"/>
                      <w:szCs w:val="19"/>
                    </w:rPr>
                    <w:t>storage account key</w:t>
                  </w:r>
                  <w:r>
                    <w:rPr>
                      <w:rFonts w:ascii="Consolas" w:hAnsi="Consolas" w:cs="Consolas"/>
                      <w:color w:val="FF0000"/>
                      <w:sz w:val="19"/>
                      <w:szCs w:val="19"/>
                    </w:rPr>
                    <w:t xml:space="preserve"> from step 4&gt;'</w:t>
                  </w:r>
                  <w:r>
                    <w:rPr>
                      <w:rFonts w:ascii="Consolas" w:hAnsi="Consolas" w:cs="Consolas"/>
                      <w:color w:val="000000"/>
                      <w:sz w:val="19"/>
                      <w:szCs w:val="19"/>
                    </w:rPr>
                    <w:t xml:space="preserve">   </w:t>
                  </w:r>
                </w:p>
                <w:p w14:paraId="7E476325" w14:textId="737CD572" w:rsidR="00C24BD0" w:rsidRPr="00214A30" w:rsidRDefault="009A050A" w:rsidP="00214A3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tc>
            </w:tr>
          </w:tbl>
          <w:p w14:paraId="1772043D" w14:textId="17BE7604" w:rsidR="00E84106" w:rsidRDefault="00E84106" w:rsidP="003412D1">
            <w:pPr>
              <w:pStyle w:val="ListParagraph"/>
              <w:numPr>
                <w:ilvl w:val="0"/>
                <w:numId w:val="0"/>
              </w:numPr>
              <w:spacing w:before="120" w:after="120"/>
              <w:ind w:left="216"/>
              <w:textAlignment w:val="baseline"/>
              <w:rPr>
                <w:rFonts w:cs="Segoe UI"/>
              </w:rPr>
            </w:pPr>
          </w:p>
          <w:p w14:paraId="369F24FD" w14:textId="22CD4CCC" w:rsidR="00EE7FD8" w:rsidRPr="00EE7FD8" w:rsidRDefault="00996CA8" w:rsidP="00593F31">
            <w:pPr>
              <w:pStyle w:val="ListParagraph"/>
              <w:numPr>
                <w:ilvl w:val="0"/>
                <w:numId w:val="48"/>
              </w:numPr>
              <w:spacing w:before="120" w:after="120" w:line="240" w:lineRule="auto"/>
              <w:textAlignment w:val="baseline"/>
              <w:rPr>
                <w:rFonts w:cs="Segoe UI"/>
              </w:rPr>
            </w:pPr>
            <w:r w:rsidRPr="00EE7FD8">
              <w:rPr>
                <w:rFonts w:cs="Segoe UI"/>
              </w:rPr>
              <w:t>Create External Data Source pointing to your newly created storage account.</w:t>
            </w:r>
            <w:r w:rsidR="005E7177">
              <w:rPr>
                <w:rFonts w:cs="Segoe UI"/>
              </w:rPr>
              <w:t xml:space="preserve"> You will need the storage account name from Step 2.</w:t>
            </w:r>
          </w:p>
          <w:tbl>
            <w:tblPr>
              <w:tblStyle w:val="TableGrid"/>
              <w:tblW w:w="4397"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shd w:val="clear" w:color="auto" w:fill="F2F2F2" w:themeFill="background1" w:themeFillShade="F2"/>
              <w:tblLayout w:type="fixed"/>
              <w:tblLook w:val="04A0" w:firstRow="1" w:lastRow="0" w:firstColumn="1" w:lastColumn="0" w:noHBand="0" w:noVBand="1"/>
            </w:tblPr>
            <w:tblGrid>
              <w:gridCol w:w="4397"/>
            </w:tblGrid>
            <w:tr w:rsidR="00EE7FD8" w14:paraId="5559BAA5" w14:textId="77777777" w:rsidTr="003B2C23">
              <w:trPr>
                <w:trHeight w:val="2233"/>
              </w:trPr>
              <w:tc>
                <w:tcPr>
                  <w:tcW w:w="4397" w:type="dxa"/>
                  <w:shd w:val="clear" w:color="auto" w:fill="F2F2F2" w:themeFill="background1" w:themeFillShade="F2"/>
                  <w:tcMar>
                    <w:top w:w="72" w:type="dxa"/>
                    <w:left w:w="72" w:type="dxa"/>
                    <w:bottom w:w="72" w:type="dxa"/>
                    <w:right w:w="72" w:type="dxa"/>
                  </w:tcMar>
                </w:tcPr>
                <w:p w14:paraId="43821EAF" w14:textId="77777777" w:rsidR="00CF58D1" w:rsidRDefault="00CF58D1" w:rsidP="00CF58D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EXTERNAL</w:t>
                  </w:r>
                  <w:r>
                    <w:rPr>
                      <w:rFonts w:ascii="Consolas" w:hAnsi="Consolas" w:cs="Consolas"/>
                      <w:color w:val="000000"/>
                      <w:sz w:val="19"/>
                      <w:szCs w:val="19"/>
                    </w:rPr>
                    <w:t xml:space="preserve"> </w:t>
                  </w:r>
                  <w:r>
                    <w:rPr>
                      <w:rFonts w:ascii="Consolas" w:hAnsi="Consolas" w:cs="Consolas"/>
                      <w:color w:val="0000FF"/>
                      <w:sz w:val="19"/>
                      <w:szCs w:val="19"/>
                    </w:rPr>
                    <w:t>DATA</w:t>
                  </w:r>
                  <w:r>
                    <w:rPr>
                      <w:rFonts w:ascii="Consolas" w:hAnsi="Consolas" w:cs="Consolas"/>
                      <w:color w:val="000000"/>
                      <w:sz w:val="19"/>
                      <w:szCs w:val="19"/>
                    </w:rPr>
                    <w:t xml:space="preserve"> </w:t>
                  </w:r>
                  <w:r>
                    <w:rPr>
                      <w:rFonts w:ascii="Consolas" w:hAnsi="Consolas" w:cs="Consolas"/>
                      <w:color w:val="808080"/>
                      <w:sz w:val="19"/>
                      <w:szCs w:val="19"/>
                    </w:rPr>
                    <w:t>SOURCE</w:t>
                  </w:r>
                  <w:r>
                    <w:rPr>
                      <w:rFonts w:ascii="Consolas" w:hAnsi="Consolas" w:cs="Consolas"/>
                      <w:color w:val="000000"/>
                      <w:sz w:val="19"/>
                      <w:szCs w:val="19"/>
                    </w:rPr>
                    <w:t xml:space="preserve"> DataLakeData </w:t>
                  </w:r>
                </w:p>
                <w:p w14:paraId="71DFF1D8" w14:textId="77777777" w:rsidR="00CF58D1" w:rsidRDefault="00CF58D1" w:rsidP="00CF58D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WITH </w:t>
                  </w:r>
                  <w:r>
                    <w:rPr>
                      <w:rFonts w:ascii="Consolas" w:hAnsi="Consolas" w:cs="Consolas"/>
                      <w:color w:val="808080"/>
                      <w:sz w:val="19"/>
                      <w:szCs w:val="19"/>
                    </w:rPr>
                    <w:t>(</w:t>
                  </w:r>
                </w:p>
                <w:p w14:paraId="374DD63E" w14:textId="77777777" w:rsidR="00CF58D1" w:rsidRDefault="00CF58D1" w:rsidP="00CF58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TYPE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HADOOP</w:t>
                  </w:r>
                  <w:r>
                    <w:rPr>
                      <w:rFonts w:ascii="Consolas" w:hAnsi="Consolas" w:cs="Consolas"/>
                      <w:color w:val="808080"/>
                      <w:sz w:val="19"/>
                      <w:szCs w:val="19"/>
                    </w:rPr>
                    <w:t>,</w:t>
                  </w:r>
                  <w:r>
                    <w:rPr>
                      <w:rFonts w:ascii="Consolas" w:hAnsi="Consolas" w:cs="Consolas"/>
                      <w:color w:val="000000"/>
                      <w:sz w:val="19"/>
                      <w:szCs w:val="19"/>
                    </w:rPr>
                    <w:t xml:space="preserve"> </w:t>
                  </w:r>
                </w:p>
                <w:p w14:paraId="4020DC38" w14:textId="0046645D" w:rsidR="00CF58D1" w:rsidRDefault="00CF58D1" w:rsidP="00CF58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LOCATION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'wasbs://export@&lt;storageaccountname&gt;.blob.core.windows.net/'</w:t>
                  </w:r>
                  <w:r>
                    <w:rPr>
                      <w:rFonts w:ascii="Consolas" w:hAnsi="Consolas" w:cs="Consolas"/>
                      <w:color w:val="808080"/>
                      <w:sz w:val="19"/>
                      <w:szCs w:val="19"/>
                    </w:rPr>
                    <w:t>,</w:t>
                  </w:r>
                </w:p>
                <w:p w14:paraId="47AD2610" w14:textId="77777777" w:rsidR="00CF58D1" w:rsidRDefault="00CF58D1" w:rsidP="00CF58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CREDENTIAL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dsc</w:t>
                  </w:r>
                </w:p>
                <w:p w14:paraId="2202829E" w14:textId="589A05DC" w:rsidR="00EE7FD8" w:rsidRPr="00214A30" w:rsidRDefault="00CF58D1" w:rsidP="00CF58D1">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tc>
            </w:tr>
          </w:tbl>
          <w:p w14:paraId="22F4C7A1" w14:textId="7CBB4050" w:rsidR="00EE7FD8" w:rsidRPr="00EE7FD8" w:rsidRDefault="00EE7FD8" w:rsidP="00EE7FD8">
            <w:pPr>
              <w:spacing w:before="120" w:after="120"/>
              <w:textAlignment w:val="baseline"/>
              <w:rPr>
                <w:rFonts w:cs="Segoe UI"/>
              </w:rPr>
            </w:pPr>
          </w:p>
        </w:tc>
        <w:tc>
          <w:tcPr>
            <w:tcW w:w="3456" w:type="dxa"/>
          </w:tcPr>
          <w:p w14:paraId="3681BF78" w14:textId="77777777" w:rsidR="00E84106" w:rsidRDefault="009A050A" w:rsidP="003874EC">
            <w:pPr>
              <w:textAlignment w:val="baseline"/>
              <w:rPr>
                <w:b/>
                <w:noProof/>
              </w:rPr>
            </w:pPr>
            <w:r>
              <w:rPr>
                <w:noProof/>
              </w:rPr>
              <w:drawing>
                <wp:inline distT="0" distB="0" distL="0" distR="0" wp14:anchorId="4B5DD5DC" wp14:editId="69E22D37">
                  <wp:extent cx="2103120" cy="8426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03120" cy="842645"/>
                          </a:xfrm>
                          <a:prstGeom prst="rect">
                            <a:avLst/>
                          </a:prstGeom>
                        </pic:spPr>
                      </pic:pic>
                    </a:graphicData>
                  </a:graphic>
                </wp:inline>
              </w:drawing>
            </w:r>
            <w:r w:rsidR="00214A30" w:rsidRPr="00214A30">
              <w:rPr>
                <w:b/>
                <w:noProof/>
              </w:rPr>
              <w:t>Fig 7.5.1</w:t>
            </w:r>
          </w:p>
          <w:p w14:paraId="4B8E9217" w14:textId="77777777" w:rsidR="00C06863" w:rsidRDefault="00C06863" w:rsidP="003874EC">
            <w:pPr>
              <w:textAlignment w:val="baseline"/>
              <w:rPr>
                <w:noProof/>
              </w:rPr>
            </w:pPr>
          </w:p>
          <w:p w14:paraId="2A2DD623" w14:textId="77777777" w:rsidR="00C06863" w:rsidRDefault="00C06863" w:rsidP="003874EC">
            <w:pPr>
              <w:textAlignment w:val="baseline"/>
              <w:rPr>
                <w:noProof/>
              </w:rPr>
            </w:pPr>
            <w:r>
              <w:rPr>
                <w:noProof/>
              </w:rPr>
              <w:drawing>
                <wp:inline distT="0" distB="0" distL="0" distR="0" wp14:anchorId="4E8C01F7" wp14:editId="6C3451DF">
                  <wp:extent cx="2103120" cy="4711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03120" cy="471170"/>
                          </a:xfrm>
                          <a:prstGeom prst="rect">
                            <a:avLst/>
                          </a:prstGeom>
                        </pic:spPr>
                      </pic:pic>
                    </a:graphicData>
                  </a:graphic>
                </wp:inline>
              </w:drawing>
            </w:r>
          </w:p>
          <w:p w14:paraId="239B202A" w14:textId="0F9CA05A" w:rsidR="00C06863" w:rsidRPr="00C06863" w:rsidRDefault="00C06863" w:rsidP="003874EC">
            <w:pPr>
              <w:textAlignment w:val="baseline"/>
              <w:rPr>
                <w:b/>
                <w:noProof/>
              </w:rPr>
            </w:pPr>
            <w:r w:rsidRPr="00C06863">
              <w:rPr>
                <w:b/>
                <w:noProof/>
              </w:rPr>
              <w:t>Fig 7.5.2</w:t>
            </w:r>
          </w:p>
        </w:tc>
      </w:tr>
      <w:tr w:rsidR="00C06863" w:rsidRPr="00A87231" w14:paraId="7251501B" w14:textId="77777777" w:rsidTr="003874EC">
        <w:trPr>
          <w:trHeight w:val="4301"/>
        </w:trPr>
        <w:tc>
          <w:tcPr>
            <w:tcW w:w="2340" w:type="dxa"/>
          </w:tcPr>
          <w:p w14:paraId="6714AC0D" w14:textId="4D3C3D4D" w:rsidR="00C06863" w:rsidRDefault="00C06863" w:rsidP="00A145E0">
            <w:pPr>
              <w:pStyle w:val="ListParagraph"/>
              <w:numPr>
                <w:ilvl w:val="0"/>
                <w:numId w:val="43"/>
              </w:numPr>
              <w:spacing w:before="120" w:after="120" w:line="240" w:lineRule="auto"/>
              <w:textAlignment w:val="baseline"/>
              <w:rPr>
                <w:rFonts w:eastAsia="Segoe UI"/>
                <w:sz w:val="24"/>
                <w:szCs w:val="24"/>
              </w:rPr>
            </w:pPr>
            <w:r w:rsidRPr="395EBAF7">
              <w:rPr>
                <w:rFonts w:eastAsia="Segoe UI"/>
                <w:sz w:val="24"/>
                <w:szCs w:val="24"/>
              </w:rPr>
              <w:lastRenderedPageBreak/>
              <w:t>Export your analysis</w:t>
            </w:r>
          </w:p>
        </w:tc>
        <w:tc>
          <w:tcPr>
            <w:tcW w:w="4572" w:type="dxa"/>
          </w:tcPr>
          <w:p w14:paraId="31A26D72" w14:textId="60D8D25C" w:rsidR="00C06863" w:rsidRDefault="00C06863" w:rsidP="00C06863">
            <w:pPr>
              <w:pStyle w:val="ListParagraph"/>
              <w:numPr>
                <w:ilvl w:val="0"/>
                <w:numId w:val="49"/>
              </w:numPr>
              <w:spacing w:before="120" w:after="120" w:line="240" w:lineRule="auto"/>
              <w:textAlignment w:val="baseline"/>
              <w:rPr>
                <w:rFonts w:cs="Segoe UI"/>
              </w:rPr>
            </w:pPr>
            <w:r>
              <w:rPr>
                <w:rFonts w:cs="Segoe UI"/>
              </w:rPr>
              <w:t>Execute the following query</w:t>
            </w:r>
            <w:r w:rsidR="00737D91">
              <w:rPr>
                <w:rFonts w:cs="Segoe UI"/>
              </w:rPr>
              <w:t xml:space="preserve"> to export your result set out to the private storage account as a parquetfile</w:t>
            </w:r>
            <w:r w:rsidR="007B6A5F">
              <w:rPr>
                <w:rFonts w:cs="Segoe UI"/>
              </w:rPr>
              <w:t xml:space="preserve"> (Fig 7.6.1)</w:t>
            </w:r>
            <w:r>
              <w:rPr>
                <w:rFonts w:cs="Segoe UI"/>
              </w:rPr>
              <w:t>:</w:t>
            </w:r>
          </w:p>
          <w:p w14:paraId="2ECD9E18" w14:textId="7DE966DB" w:rsidR="00C06863" w:rsidRPr="00C06863" w:rsidRDefault="00C06863" w:rsidP="00C06863">
            <w:pPr>
              <w:spacing w:before="120" w:after="120"/>
              <w:textAlignment w:val="baseline"/>
              <w:rPr>
                <w:rFonts w:cs="Segoe UI"/>
              </w:rPr>
            </w:pPr>
          </w:p>
          <w:tbl>
            <w:tblPr>
              <w:tblStyle w:val="TableGrid"/>
              <w:tblW w:w="4397"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shd w:val="clear" w:color="auto" w:fill="F2F2F2" w:themeFill="background1" w:themeFillShade="F2"/>
              <w:tblLayout w:type="fixed"/>
              <w:tblLook w:val="04A0" w:firstRow="1" w:lastRow="0" w:firstColumn="1" w:lastColumn="0" w:noHBand="0" w:noVBand="1"/>
            </w:tblPr>
            <w:tblGrid>
              <w:gridCol w:w="4397"/>
            </w:tblGrid>
            <w:tr w:rsidR="00C06863" w14:paraId="6B140E4D" w14:textId="77777777" w:rsidTr="003B2C23">
              <w:trPr>
                <w:trHeight w:val="2233"/>
              </w:trPr>
              <w:tc>
                <w:tcPr>
                  <w:tcW w:w="4397" w:type="dxa"/>
                  <w:shd w:val="clear" w:color="auto" w:fill="F2F2F2" w:themeFill="background1" w:themeFillShade="F2"/>
                  <w:tcMar>
                    <w:top w:w="72" w:type="dxa"/>
                    <w:left w:w="72" w:type="dxa"/>
                    <w:bottom w:w="72" w:type="dxa"/>
                    <w:right w:w="72" w:type="dxa"/>
                  </w:tcMar>
                </w:tcPr>
                <w:p w14:paraId="2519B0DB" w14:textId="77777777" w:rsidR="00737D91" w:rsidRDefault="00737D91" w:rsidP="00737D9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EXTERNAL</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MyAnalysis</w:t>
                  </w:r>
                </w:p>
                <w:p w14:paraId="65A28E82" w14:textId="77777777" w:rsidR="00737D91" w:rsidRDefault="00737D91" w:rsidP="00737D9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p>
                <w:p w14:paraId="2841FFF9" w14:textId="77777777" w:rsidR="00737D91" w:rsidRDefault="00737D91" w:rsidP="00737D91">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0705B8C5" w14:textId="77777777" w:rsidR="00737D91" w:rsidRDefault="00737D91" w:rsidP="00737D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LOCATION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'myanalysis'</w:t>
                  </w:r>
                </w:p>
                <w:p w14:paraId="018E11B8" w14:textId="77777777" w:rsidR="00737D91" w:rsidRDefault="00737D91" w:rsidP="00737D91">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DATA_SOURCE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DataLakeData</w:t>
                  </w:r>
                </w:p>
                <w:p w14:paraId="424A8381" w14:textId="77777777" w:rsidR="00737D91" w:rsidRDefault="00737D91" w:rsidP="00737D91">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FILE_FORMAT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parquetfile</w:t>
                  </w:r>
                </w:p>
                <w:p w14:paraId="3FA3C687" w14:textId="77777777" w:rsidR="00737D91" w:rsidRDefault="00737D91" w:rsidP="00737D91">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0904061C" w14:textId="77777777" w:rsidR="00737D91" w:rsidRDefault="00737D91" w:rsidP="00737D9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A6B0436" w14:textId="0FF8BB30" w:rsidR="00737D91" w:rsidRDefault="00737D91" w:rsidP="00737D9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 SUM</w:t>
                  </w:r>
                  <w:r>
                    <w:rPr>
                      <w:rFonts w:ascii="Consolas" w:hAnsi="Consolas" w:cs="Consolas"/>
                      <w:color w:val="000000"/>
                      <w:sz w:val="19"/>
                      <w:szCs w:val="19"/>
                    </w:rPr>
                    <w:tab/>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wt</w:t>
                  </w:r>
                  <w:r>
                    <w:rPr>
                      <w:rFonts w:ascii="Consolas" w:hAnsi="Consolas" w:cs="Consolas"/>
                      <w:color w:val="808080"/>
                      <w:sz w:val="19"/>
                      <w:szCs w:val="19"/>
                    </w:rPr>
                    <w:t>.</w:t>
                  </w:r>
                  <w:r>
                    <w:rPr>
                      <w:rFonts w:ascii="Consolas" w:hAnsi="Consolas" w:cs="Consolas"/>
                      <w:color w:val="000000"/>
                      <w:sz w:val="19"/>
                      <w:szCs w:val="19"/>
                    </w:rPr>
                    <w:t>PrecipitationInches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TotalInchesPrecipitation</w:t>
                  </w:r>
                </w:p>
                <w:p w14:paraId="768D739D" w14:textId="77777777" w:rsidR="00737D91" w:rsidRDefault="00737D91" w:rsidP="00737D91">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t>tr</w:t>
                  </w:r>
                  <w:r>
                    <w:rPr>
                      <w:rFonts w:ascii="Consolas" w:hAnsi="Consolas" w:cs="Consolas"/>
                      <w:color w:val="808080"/>
                      <w:sz w:val="19"/>
                      <w:szCs w:val="19"/>
                    </w:rPr>
                    <w:t>.</w:t>
                  </w:r>
                  <w:r>
                    <w:rPr>
                      <w:rFonts w:ascii="Consolas" w:hAnsi="Consolas" w:cs="Consolas"/>
                      <w:color w:val="000000"/>
                      <w:sz w:val="19"/>
                      <w:szCs w:val="19"/>
                    </w:rPr>
                    <w:t>PickupGeographyId</w:t>
                  </w:r>
                </w:p>
                <w:p w14:paraId="2B9952BC" w14:textId="7E9CE166" w:rsidR="00737D91" w:rsidRDefault="00737D91" w:rsidP="00737D9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sidR="395EBAF7" w:rsidRPr="395EBAF7">
                    <w:rPr>
                      <w:rFonts w:ascii="Consolas" w:hAnsi="Consolas" w:cs="Consolas"/>
                      <w:color w:val="0000FF"/>
                      <w:sz w:val="19"/>
                      <w:szCs w:val="19"/>
                    </w:rPr>
                    <w:t xml:space="preserve"> [</w:t>
                  </w:r>
                  <w:r w:rsidR="395EBAF7" w:rsidRPr="395EBAF7">
                    <w:rPr>
                      <w:rFonts w:ascii="Consolas" w:hAnsi="Consolas" w:cs="Consolas"/>
                      <w:color w:val="000000"/>
                      <w:sz w:val="19"/>
                      <w:szCs w:val="19"/>
                    </w:rPr>
                    <w:t>dbo</w:t>
                  </w:r>
                  <w:r>
                    <w:rPr>
                      <w:rFonts w:ascii="Consolas" w:hAnsi="Consolas" w:cs="Consolas"/>
                      <w:color w:val="000000"/>
                      <w:sz w:val="19"/>
                      <w:szCs w:val="19"/>
                    </w:rPr>
                    <w:tab/>
                    <w:t>[dbo]</w:t>
                  </w:r>
                  <w:r>
                    <w:rPr>
                      <w:rFonts w:ascii="Consolas" w:hAnsi="Consolas" w:cs="Consolas"/>
                      <w:color w:val="808080"/>
                      <w:sz w:val="19"/>
                      <w:szCs w:val="19"/>
                    </w:rPr>
                    <w:t>.</w:t>
                  </w:r>
                  <w:r>
                    <w:rPr>
                      <w:rFonts w:ascii="Consolas" w:hAnsi="Consolas" w:cs="Consolas"/>
                      <w:color w:val="000000"/>
                      <w:sz w:val="19"/>
                      <w:szCs w:val="19"/>
                    </w:rPr>
                    <w:t>[Trip] tr</w:t>
                  </w:r>
                </w:p>
                <w:p w14:paraId="3407C426" w14:textId="25108EF9" w:rsidR="00737D91" w:rsidRDefault="00737D91" w:rsidP="00737D91">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JOIN</w:t>
                  </w:r>
                  <w:r w:rsidR="395EBAF7" w:rsidRPr="395EBAF7">
                    <w:rPr>
                      <w:rFonts w:ascii="Consolas" w:hAnsi="Consolas" w:cs="Consolas"/>
                      <w:color w:val="808080"/>
                      <w:sz w:val="19"/>
                      <w:szCs w:val="19"/>
                    </w:rPr>
                    <w:t xml:space="preserve"> [</w:t>
                  </w:r>
                  <w:r w:rsidR="395EBAF7" w:rsidRPr="395EBAF7">
                    <w:rPr>
                      <w:rFonts w:ascii="Consolas" w:hAnsi="Consolas" w:cs="Consolas"/>
                      <w:color w:val="000000"/>
                      <w:sz w:val="19"/>
                      <w:szCs w:val="19"/>
                    </w:rPr>
                    <w:t>asb</w:t>
                  </w:r>
                  <w:r>
                    <w:rPr>
                      <w:rFonts w:ascii="Consolas" w:hAnsi="Consolas" w:cs="Consolas"/>
                      <w:color w:val="000000"/>
                      <w:sz w:val="19"/>
                      <w:szCs w:val="19"/>
                    </w:rPr>
                    <w:tab/>
                    <w:t>[asb]</w:t>
                  </w:r>
                  <w:r>
                    <w:rPr>
                      <w:rFonts w:ascii="Consolas" w:hAnsi="Consolas" w:cs="Consolas"/>
                      <w:color w:val="808080"/>
                      <w:sz w:val="19"/>
                      <w:szCs w:val="19"/>
                    </w:rPr>
                    <w:t>.</w:t>
                  </w:r>
                  <w:r>
                    <w:rPr>
                      <w:rFonts w:ascii="Consolas" w:hAnsi="Consolas" w:cs="Consolas"/>
                      <w:color w:val="000000"/>
                      <w:sz w:val="19"/>
                      <w:szCs w:val="19"/>
                    </w:rPr>
                    <w:t>[Weather] wt</w:t>
                  </w:r>
                </w:p>
                <w:p w14:paraId="28FCB515" w14:textId="1654C62B" w:rsidR="00737D91" w:rsidRDefault="00737D91" w:rsidP="00737D9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ab/>
                  </w:r>
                  <w:r>
                    <w:rPr>
                      <w:rFonts w:ascii="Consolas" w:hAnsi="Consolas" w:cs="Consolas"/>
                      <w:color w:val="000000"/>
                      <w:sz w:val="19"/>
                      <w:szCs w:val="19"/>
                    </w:rPr>
                    <w:tab/>
                  </w:r>
                  <w:r w:rsidRPr="395EBAF7">
                    <w:rPr>
                      <w:rFonts w:ascii="Consolas" w:hAnsi="Consolas" w:cs="Consolas"/>
                      <w:color w:val="0000FF"/>
                      <w:sz w:val="19"/>
                      <w:szCs w:val="19"/>
                    </w:rPr>
                    <w:t>tr</w:t>
                  </w:r>
                  <w:r w:rsidR="395EBAF7" w:rsidRPr="395EBAF7">
                    <w:rPr>
                      <w:rFonts w:ascii="Consolas" w:hAnsi="Consolas" w:cs="Consolas"/>
                      <w:color w:val="808080"/>
                      <w:sz w:val="19"/>
                      <w:szCs w:val="19"/>
                    </w:rPr>
                    <w:t>.</w:t>
                  </w:r>
                  <w:r w:rsidR="395EBAF7" w:rsidRPr="395EBAF7">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[PickupGeographyID] PickupGeographyID] </w:t>
                  </w:r>
                  <w:r>
                    <w:rPr>
                      <w:rFonts w:ascii="Consolas" w:hAnsi="Consolas" w:cs="Consolas"/>
                      <w:color w:val="808080"/>
                      <w:sz w:val="19"/>
                      <w:szCs w:val="19"/>
                    </w:rPr>
                    <w:t>=</w:t>
                  </w:r>
                  <w:r>
                    <w:rPr>
                      <w:rFonts w:ascii="Consolas" w:hAnsi="Consolas" w:cs="Consolas"/>
                      <w:color w:val="000000"/>
                      <w:sz w:val="19"/>
                      <w:szCs w:val="19"/>
                    </w:rPr>
                    <w:t xml:space="preserve"> wt</w:t>
                  </w:r>
                  <w:r>
                    <w:rPr>
                      <w:rFonts w:ascii="Consolas" w:hAnsi="Consolas" w:cs="Consolas"/>
                      <w:color w:val="808080"/>
                      <w:sz w:val="19"/>
                      <w:szCs w:val="19"/>
                    </w:rPr>
                    <w:t>.</w:t>
                  </w:r>
                  <w:r>
                    <w:rPr>
                      <w:rFonts w:ascii="Consolas" w:hAnsi="Consolas" w:cs="Consolas"/>
                      <w:color w:val="000000"/>
                      <w:sz w:val="19"/>
                      <w:szCs w:val="19"/>
                    </w:rPr>
                    <w:t>GeographyID</w:t>
                  </w:r>
                </w:p>
                <w:p w14:paraId="01BBA0DA" w14:textId="77777777" w:rsidR="00737D91" w:rsidRDefault="00737D91" w:rsidP="00737D9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tr</w:t>
                  </w:r>
                  <w:r>
                    <w:rPr>
                      <w:rFonts w:ascii="Consolas" w:hAnsi="Consolas" w:cs="Consolas"/>
                      <w:color w:val="808080"/>
                      <w:sz w:val="19"/>
                      <w:szCs w:val="19"/>
                    </w:rPr>
                    <w:t>.</w:t>
                  </w:r>
                  <w:r>
                    <w:rPr>
                      <w:rFonts w:ascii="Consolas" w:hAnsi="Consolas" w:cs="Consolas"/>
                      <w:color w:val="000000"/>
                      <w:sz w:val="19"/>
                      <w:szCs w:val="19"/>
                    </w:rPr>
                    <w:t>PickupGeographyId</w:t>
                  </w:r>
                </w:p>
                <w:p w14:paraId="43388A07" w14:textId="5319F004" w:rsidR="00C06863" w:rsidRPr="00214A30" w:rsidRDefault="00C06863" w:rsidP="00C06863">
                  <w:pPr>
                    <w:autoSpaceDE w:val="0"/>
                    <w:autoSpaceDN w:val="0"/>
                    <w:adjustRightInd w:val="0"/>
                    <w:rPr>
                      <w:rFonts w:ascii="Consolas" w:hAnsi="Consolas" w:cs="Consolas"/>
                      <w:color w:val="000000"/>
                      <w:sz w:val="19"/>
                      <w:szCs w:val="19"/>
                    </w:rPr>
                  </w:pPr>
                </w:p>
              </w:tc>
            </w:tr>
          </w:tbl>
          <w:p w14:paraId="54B45920" w14:textId="77777777" w:rsidR="00C06863" w:rsidRDefault="00C06863" w:rsidP="00C06863">
            <w:pPr>
              <w:pStyle w:val="ListParagraph"/>
              <w:numPr>
                <w:ilvl w:val="0"/>
                <w:numId w:val="0"/>
              </w:numPr>
              <w:spacing w:before="120" w:after="120" w:line="240" w:lineRule="auto"/>
              <w:textAlignment w:val="baseline"/>
              <w:rPr>
                <w:rFonts w:cs="Segoe UI"/>
              </w:rPr>
            </w:pPr>
          </w:p>
          <w:p w14:paraId="68CB81C2" w14:textId="77777777" w:rsidR="00B97486" w:rsidRDefault="00B97486" w:rsidP="00B97486">
            <w:pPr>
              <w:pStyle w:val="ListParagraph"/>
              <w:numPr>
                <w:ilvl w:val="0"/>
                <w:numId w:val="49"/>
              </w:numPr>
              <w:spacing w:before="120" w:after="120" w:line="240" w:lineRule="auto"/>
              <w:textAlignment w:val="baseline"/>
              <w:rPr>
                <w:rFonts w:cs="Segoe UI"/>
              </w:rPr>
            </w:pPr>
            <w:r>
              <w:rPr>
                <w:rFonts w:cs="Segoe UI"/>
              </w:rPr>
              <w:t>Navigate to your Storage Account in Azure portal.</w:t>
            </w:r>
          </w:p>
          <w:p w14:paraId="72BCD703" w14:textId="44D6F3D0" w:rsidR="00B97486" w:rsidRDefault="00B97486" w:rsidP="00B97486">
            <w:pPr>
              <w:pStyle w:val="ListParagraph"/>
              <w:numPr>
                <w:ilvl w:val="0"/>
                <w:numId w:val="49"/>
              </w:numPr>
              <w:spacing w:before="120" w:after="120" w:line="240" w:lineRule="auto"/>
              <w:textAlignment w:val="baseline"/>
              <w:rPr>
                <w:rFonts w:cs="Segoe UI"/>
              </w:rPr>
            </w:pPr>
            <w:r>
              <w:rPr>
                <w:rFonts w:cs="Segoe UI"/>
              </w:rPr>
              <w:t>Select Blobs</w:t>
            </w:r>
            <w:r w:rsidR="007B6A5F">
              <w:rPr>
                <w:rFonts w:cs="Segoe UI"/>
              </w:rPr>
              <w:t xml:space="preserve"> (Fig 7.6.2)</w:t>
            </w:r>
          </w:p>
          <w:p w14:paraId="3CE1BF8C" w14:textId="77777777" w:rsidR="007B6A5F" w:rsidRDefault="00030083" w:rsidP="00B97486">
            <w:pPr>
              <w:pStyle w:val="ListParagraph"/>
              <w:numPr>
                <w:ilvl w:val="0"/>
                <w:numId w:val="49"/>
              </w:numPr>
              <w:spacing w:before="120" w:after="120" w:line="240" w:lineRule="auto"/>
              <w:textAlignment w:val="baseline"/>
              <w:rPr>
                <w:rFonts w:cs="Segoe UI"/>
              </w:rPr>
            </w:pPr>
            <w:r>
              <w:rPr>
                <w:rFonts w:cs="Segoe UI"/>
              </w:rPr>
              <w:t>Select export</w:t>
            </w:r>
            <w:r w:rsidR="00780CAB">
              <w:rPr>
                <w:rFonts w:cs="Segoe UI"/>
              </w:rPr>
              <w:t xml:space="preserve"> &gt; myanalysis &gt; myanalysis</w:t>
            </w:r>
          </w:p>
          <w:p w14:paraId="1F194B30" w14:textId="7DB579FD" w:rsidR="00780CAB" w:rsidRDefault="00572C54" w:rsidP="00B97486">
            <w:pPr>
              <w:pStyle w:val="ListParagraph"/>
              <w:numPr>
                <w:ilvl w:val="0"/>
                <w:numId w:val="49"/>
              </w:numPr>
              <w:spacing w:before="120" w:after="120" w:line="240" w:lineRule="auto"/>
              <w:textAlignment w:val="baseline"/>
              <w:rPr>
                <w:rFonts w:cs="Segoe UI"/>
              </w:rPr>
            </w:pPr>
            <w:r>
              <w:rPr>
                <w:rFonts w:cs="Segoe UI"/>
              </w:rPr>
              <w:t>Observe the exported parquet files</w:t>
            </w:r>
            <w:r w:rsidR="00AF0F60">
              <w:rPr>
                <w:rFonts w:cs="Segoe UI"/>
              </w:rPr>
              <w:t>.</w:t>
            </w:r>
            <w:r w:rsidR="00B85D49">
              <w:rPr>
                <w:rFonts w:cs="Segoe UI"/>
              </w:rPr>
              <w:t xml:space="preserve"> Users of Parquet compatible technologies should now be able to read this data </w:t>
            </w:r>
            <w:r w:rsidR="001060D7">
              <w:rPr>
                <w:rFonts w:cs="Segoe UI"/>
              </w:rPr>
              <w:t>by providing them access to this folder.</w:t>
            </w:r>
          </w:p>
        </w:tc>
        <w:tc>
          <w:tcPr>
            <w:tcW w:w="3456" w:type="dxa"/>
          </w:tcPr>
          <w:p w14:paraId="09B7FF5D" w14:textId="77777777" w:rsidR="00C06863" w:rsidRDefault="00737D91" w:rsidP="003874EC">
            <w:pPr>
              <w:textAlignment w:val="baseline"/>
              <w:rPr>
                <w:noProof/>
              </w:rPr>
            </w:pPr>
            <w:r>
              <w:rPr>
                <w:noProof/>
              </w:rPr>
              <w:drawing>
                <wp:inline distT="0" distB="0" distL="0" distR="0" wp14:anchorId="65BFA4B7" wp14:editId="041EE03E">
                  <wp:extent cx="2103120" cy="19926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03120" cy="1992630"/>
                          </a:xfrm>
                          <a:prstGeom prst="rect">
                            <a:avLst/>
                          </a:prstGeom>
                        </pic:spPr>
                      </pic:pic>
                    </a:graphicData>
                  </a:graphic>
                </wp:inline>
              </w:drawing>
            </w:r>
          </w:p>
          <w:p w14:paraId="22B4FC9B" w14:textId="77777777" w:rsidR="00030083" w:rsidRDefault="00030083" w:rsidP="003874EC">
            <w:pPr>
              <w:textAlignment w:val="baseline"/>
              <w:rPr>
                <w:b/>
                <w:noProof/>
              </w:rPr>
            </w:pPr>
            <w:r w:rsidRPr="00030083">
              <w:rPr>
                <w:b/>
                <w:noProof/>
              </w:rPr>
              <w:t>Fig 7.6.1</w:t>
            </w:r>
          </w:p>
          <w:p w14:paraId="46E0BFB8" w14:textId="77777777" w:rsidR="00030083" w:rsidRDefault="00030083" w:rsidP="003874EC">
            <w:pPr>
              <w:textAlignment w:val="baseline"/>
              <w:rPr>
                <w:b/>
                <w:noProof/>
              </w:rPr>
            </w:pPr>
          </w:p>
          <w:p w14:paraId="261FE45F" w14:textId="77777777" w:rsidR="00030083" w:rsidRDefault="00030083" w:rsidP="003874EC">
            <w:pPr>
              <w:textAlignment w:val="baseline"/>
              <w:rPr>
                <w:b/>
                <w:noProof/>
              </w:rPr>
            </w:pPr>
            <w:r>
              <w:rPr>
                <w:noProof/>
              </w:rPr>
              <w:drawing>
                <wp:inline distT="0" distB="0" distL="0" distR="0" wp14:anchorId="09D4307E" wp14:editId="2C551AE8">
                  <wp:extent cx="2103120" cy="8921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03120" cy="892175"/>
                          </a:xfrm>
                          <a:prstGeom prst="rect">
                            <a:avLst/>
                          </a:prstGeom>
                        </pic:spPr>
                      </pic:pic>
                    </a:graphicData>
                  </a:graphic>
                </wp:inline>
              </w:drawing>
            </w:r>
          </w:p>
          <w:p w14:paraId="07387798" w14:textId="77777777" w:rsidR="00030083" w:rsidRDefault="00030083" w:rsidP="003874EC">
            <w:pPr>
              <w:textAlignment w:val="baseline"/>
              <w:rPr>
                <w:b/>
                <w:noProof/>
              </w:rPr>
            </w:pPr>
            <w:r>
              <w:rPr>
                <w:b/>
                <w:noProof/>
              </w:rPr>
              <w:t>Fig 7.6.2</w:t>
            </w:r>
          </w:p>
          <w:p w14:paraId="45774A31" w14:textId="77777777" w:rsidR="001A0161" w:rsidRDefault="001A0161" w:rsidP="003874EC">
            <w:pPr>
              <w:textAlignment w:val="baseline"/>
              <w:rPr>
                <w:b/>
                <w:noProof/>
              </w:rPr>
            </w:pPr>
            <w:r>
              <w:rPr>
                <w:noProof/>
              </w:rPr>
              <w:drawing>
                <wp:inline distT="0" distB="0" distL="0" distR="0" wp14:anchorId="56C4D7E2" wp14:editId="589AEDD7">
                  <wp:extent cx="2103120" cy="12217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03120" cy="1221740"/>
                          </a:xfrm>
                          <a:prstGeom prst="rect">
                            <a:avLst/>
                          </a:prstGeom>
                        </pic:spPr>
                      </pic:pic>
                    </a:graphicData>
                  </a:graphic>
                </wp:inline>
              </w:drawing>
            </w:r>
          </w:p>
          <w:p w14:paraId="28662976" w14:textId="78116809" w:rsidR="001A0161" w:rsidRPr="00030083" w:rsidRDefault="001A0161" w:rsidP="003874EC">
            <w:pPr>
              <w:textAlignment w:val="baseline"/>
              <w:rPr>
                <w:b/>
                <w:noProof/>
              </w:rPr>
            </w:pPr>
            <w:r>
              <w:rPr>
                <w:b/>
                <w:noProof/>
              </w:rPr>
              <w:t>Fig 7.6.3</w:t>
            </w:r>
          </w:p>
        </w:tc>
      </w:tr>
    </w:tbl>
    <w:p w14:paraId="28C6FF0E" w14:textId="15A5FDC7" w:rsidR="00A414CD" w:rsidRDefault="00A414CD" w:rsidP="003B54FC">
      <w:pPr>
        <w:rPr>
          <w:rFonts w:ascii="Segoe Pro" w:eastAsia="Times New Roman" w:hAnsi="Segoe Pro" w:cs="Times New Roman"/>
          <w:i/>
          <w:color w:val="505050" w:themeColor="text1"/>
          <w:szCs w:val="20"/>
        </w:rPr>
      </w:pPr>
    </w:p>
    <w:p w14:paraId="2AA924B2" w14:textId="48372C1F" w:rsidR="00A414CD" w:rsidRPr="003B54FC" w:rsidRDefault="00A414CD" w:rsidP="003B54FC">
      <w:pPr>
        <w:rPr>
          <w:rFonts w:ascii="Segoe Pro" w:eastAsia="Times New Roman" w:hAnsi="Segoe Pro" w:cs="Times New Roman"/>
          <w:i/>
          <w:color w:val="505050" w:themeColor="text1"/>
          <w:szCs w:val="20"/>
        </w:rPr>
      </w:pPr>
      <w:r>
        <w:rPr>
          <w:rFonts w:ascii="Segoe Pro" w:eastAsia="Times New Roman" w:hAnsi="Segoe Pro" w:cs="Times New Roman"/>
          <w:i/>
          <w:color w:val="505050" w:themeColor="text1"/>
          <w:szCs w:val="20"/>
        </w:rPr>
        <w:br w:type="page"/>
      </w:r>
    </w:p>
    <w:tbl>
      <w:tblPr>
        <w:tblStyle w:val="TableGrid"/>
        <w:tblpPr w:vertAnchor="text" w:horzAnchor="page" w:tblpX="1362" w:tblpY="45"/>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240"/>
      </w:tblGrid>
      <w:tr w:rsidR="00DE4F4B" w:rsidRPr="008100CF" w14:paraId="4C4B7447" w14:textId="77777777" w:rsidTr="395EBAF7">
        <w:trPr>
          <w:trHeight w:hRule="exact" w:val="3240"/>
        </w:trPr>
        <w:tc>
          <w:tcPr>
            <w:tcW w:w="3240" w:type="dxa"/>
            <w:shd w:val="clear" w:color="auto" w:fill="BB141A" w:themeFill="accent2"/>
          </w:tcPr>
          <w:p w14:paraId="4C4B7446" w14:textId="1D835F54" w:rsidR="00DE4F4B" w:rsidRPr="00DE4F4B" w:rsidRDefault="00DE4F4B" w:rsidP="002E2C55">
            <w:pPr>
              <w:pStyle w:val="Heading1"/>
              <w:framePr w:wrap="auto" w:vAnchor="margin" w:hAnchor="text" w:xAlign="left" w:yAlign="inline"/>
              <w:suppressOverlap w:val="0"/>
              <w:outlineLvl w:val="0"/>
            </w:pPr>
            <w:bookmarkStart w:id="13" w:name="_Toc391901658"/>
            <w:bookmarkStart w:id="14" w:name="_Toc506839780"/>
            <w:r>
              <w:lastRenderedPageBreak/>
              <w:t xml:space="preserve">Terms of </w:t>
            </w:r>
            <w:r w:rsidR="00CA0A52">
              <w:t>u</w:t>
            </w:r>
            <w:r>
              <w:t>se</w:t>
            </w:r>
            <w:bookmarkEnd w:id="13"/>
            <w:bookmarkEnd w:id="14"/>
            <w:r w:rsidRPr="00DE4F4B">
              <w:t xml:space="preserve"> </w:t>
            </w:r>
          </w:p>
        </w:tc>
      </w:tr>
    </w:tbl>
    <w:p w14:paraId="064A9921" w14:textId="77777777" w:rsidR="001702C2" w:rsidRDefault="001702C2" w:rsidP="00DE4F4B">
      <w:pPr>
        <w:rPr>
          <w:rFonts w:ascii="Segoe Semibold" w:hAnsi="Segoe Semibold"/>
          <w:sz w:val="20"/>
          <w:szCs w:val="20"/>
        </w:rPr>
      </w:pPr>
    </w:p>
    <w:p w14:paraId="76E13717" w14:textId="77777777" w:rsidR="001702C2" w:rsidRDefault="001702C2" w:rsidP="00DE4F4B">
      <w:pPr>
        <w:rPr>
          <w:rFonts w:ascii="Segoe Semibold" w:hAnsi="Segoe Semibold"/>
          <w:sz w:val="20"/>
          <w:szCs w:val="20"/>
        </w:rPr>
      </w:pPr>
    </w:p>
    <w:p w14:paraId="390B5EB9" w14:textId="77777777" w:rsidR="001702C2" w:rsidRDefault="001702C2" w:rsidP="00DE4F4B">
      <w:pPr>
        <w:rPr>
          <w:rFonts w:ascii="Segoe Semibold" w:hAnsi="Segoe Semibold"/>
          <w:sz w:val="20"/>
          <w:szCs w:val="20"/>
        </w:rPr>
      </w:pPr>
    </w:p>
    <w:p w14:paraId="043DB24E" w14:textId="77777777" w:rsidR="001702C2" w:rsidRDefault="001702C2" w:rsidP="00DE4F4B">
      <w:pPr>
        <w:rPr>
          <w:rFonts w:ascii="Segoe Semibold" w:hAnsi="Segoe Semibold"/>
          <w:sz w:val="20"/>
          <w:szCs w:val="20"/>
        </w:rPr>
      </w:pPr>
    </w:p>
    <w:p w14:paraId="4DEE1EAC" w14:textId="77777777" w:rsidR="001702C2" w:rsidRDefault="001702C2" w:rsidP="00DE4F4B">
      <w:pPr>
        <w:rPr>
          <w:rFonts w:ascii="Segoe Semibold" w:hAnsi="Segoe Semibold"/>
          <w:sz w:val="20"/>
          <w:szCs w:val="20"/>
        </w:rPr>
      </w:pPr>
    </w:p>
    <w:p w14:paraId="431B7923" w14:textId="77777777" w:rsidR="001702C2" w:rsidRDefault="001702C2" w:rsidP="00DE4F4B">
      <w:pPr>
        <w:rPr>
          <w:rFonts w:ascii="Segoe Semibold" w:hAnsi="Segoe Semibold"/>
          <w:sz w:val="20"/>
          <w:szCs w:val="20"/>
        </w:rPr>
      </w:pPr>
    </w:p>
    <w:p w14:paraId="10030697" w14:textId="77777777" w:rsidR="001702C2" w:rsidRDefault="001702C2" w:rsidP="00DE4F4B">
      <w:pPr>
        <w:rPr>
          <w:rFonts w:ascii="Segoe Semibold" w:hAnsi="Segoe Semibold"/>
          <w:sz w:val="20"/>
          <w:szCs w:val="20"/>
        </w:rPr>
      </w:pPr>
    </w:p>
    <w:p w14:paraId="5F207E49" w14:textId="77777777" w:rsidR="001702C2" w:rsidRDefault="001702C2" w:rsidP="00DE4F4B">
      <w:pPr>
        <w:rPr>
          <w:rFonts w:ascii="Segoe Semibold" w:hAnsi="Segoe Semibold"/>
          <w:sz w:val="20"/>
          <w:szCs w:val="20"/>
        </w:rPr>
      </w:pPr>
    </w:p>
    <w:p w14:paraId="7C998F88" w14:textId="77777777" w:rsidR="001702C2" w:rsidRDefault="001702C2" w:rsidP="00DE4F4B">
      <w:pPr>
        <w:rPr>
          <w:rFonts w:ascii="Segoe Semibold" w:hAnsi="Segoe Semibold"/>
          <w:sz w:val="20"/>
          <w:szCs w:val="20"/>
        </w:rPr>
      </w:pPr>
    </w:p>
    <w:p w14:paraId="2A244C85" w14:textId="77777777" w:rsidR="001702C2" w:rsidRDefault="001702C2" w:rsidP="00DE4F4B">
      <w:pPr>
        <w:rPr>
          <w:rFonts w:ascii="Segoe Semibold" w:hAnsi="Segoe Semibold"/>
          <w:sz w:val="20"/>
          <w:szCs w:val="20"/>
        </w:rPr>
      </w:pPr>
    </w:p>
    <w:p w14:paraId="4D984463" w14:textId="77777777" w:rsidR="001702C2" w:rsidRDefault="001702C2" w:rsidP="00DE4F4B">
      <w:pPr>
        <w:rPr>
          <w:rFonts w:ascii="Segoe Semibold" w:hAnsi="Segoe Semibold"/>
          <w:sz w:val="20"/>
          <w:szCs w:val="20"/>
        </w:rPr>
      </w:pPr>
    </w:p>
    <w:p w14:paraId="65845B09" w14:textId="77777777" w:rsidR="001702C2" w:rsidRDefault="001702C2" w:rsidP="00DE4F4B">
      <w:pPr>
        <w:rPr>
          <w:rFonts w:ascii="Segoe Semibold" w:hAnsi="Segoe Semibold"/>
          <w:sz w:val="20"/>
          <w:szCs w:val="20"/>
        </w:rPr>
      </w:pPr>
    </w:p>
    <w:p w14:paraId="7FFC4913" w14:textId="77777777" w:rsidR="005A5662" w:rsidRDefault="005A5662" w:rsidP="00DE4F4B">
      <w:pPr>
        <w:rPr>
          <w:rFonts w:ascii="Segoe Semibold" w:hAnsi="Segoe Semibold"/>
          <w:sz w:val="20"/>
          <w:szCs w:val="20"/>
        </w:rPr>
      </w:pPr>
    </w:p>
    <w:p w14:paraId="4C4B7448" w14:textId="4147F12E" w:rsidR="00DE4F4B" w:rsidRDefault="00DE4F4B" w:rsidP="00DE4F4B">
      <w:pPr>
        <w:rPr>
          <w:rFonts w:ascii="Segoe Semibold" w:hAnsi="Segoe Semibold"/>
          <w:sz w:val="20"/>
          <w:szCs w:val="20"/>
        </w:rPr>
      </w:pPr>
      <w:r w:rsidRPr="00D33F5F">
        <w:rPr>
          <w:rFonts w:ascii="Segoe Semibold" w:hAnsi="Segoe Semibold"/>
          <w:sz w:val="20"/>
          <w:szCs w:val="20"/>
        </w:rPr>
        <w:t xml:space="preserve">© </w:t>
      </w:r>
      <w:r>
        <w:rPr>
          <w:rFonts w:ascii="Segoe Semibold" w:hAnsi="Segoe Semibold"/>
          <w:color w:val="505050" w:themeColor="text1"/>
          <w:sz w:val="20"/>
          <w:szCs w:val="20"/>
        </w:rPr>
        <w:t>201</w:t>
      </w:r>
      <w:r w:rsidR="00DD5C43">
        <w:rPr>
          <w:rFonts w:ascii="Segoe Semibold" w:hAnsi="Segoe Semibold"/>
          <w:color w:val="505050" w:themeColor="text1"/>
          <w:sz w:val="20"/>
          <w:szCs w:val="20"/>
        </w:rPr>
        <w:t>4</w:t>
      </w:r>
      <w:r>
        <w:rPr>
          <w:rFonts w:ascii="Segoe Semibold" w:hAnsi="Segoe Semibold"/>
          <w:sz w:val="20"/>
          <w:szCs w:val="20"/>
        </w:rPr>
        <w:t xml:space="preserve"> Microsoft Corporation. All rights reserved.</w:t>
      </w:r>
    </w:p>
    <w:p w14:paraId="3DF41684" w14:textId="77777777" w:rsidR="005A5662" w:rsidRDefault="005A5662" w:rsidP="007339D6">
      <w:pPr>
        <w:pStyle w:val="Bodycopy"/>
      </w:pPr>
    </w:p>
    <w:p w14:paraId="4C4B7449" w14:textId="22D0C3CB" w:rsidR="00DE4F4B" w:rsidRDefault="00DE4F4B" w:rsidP="007339D6">
      <w:pPr>
        <w:pStyle w:val="Bodycopy"/>
      </w:pPr>
      <w:r>
        <w:t>By using this Hands-on Lab, you agree to the following terms:</w:t>
      </w:r>
    </w:p>
    <w:p w14:paraId="4C4B744A" w14:textId="77777777" w:rsidR="00DE4F4B" w:rsidRDefault="00DE4F4B" w:rsidP="007339D6">
      <w:pPr>
        <w:pStyle w:val="Bodycopy"/>
      </w:pPr>
      <w:r>
        <w:t>The technology/functionality described in this Hands-on Lab is provided by Microsoft Corporation in a “sandbox” testing environment for purposes of obtaining your feedback and to provide you with a learning experience. You may only use the Hands-on Lab to evaluate such technology features and functionality and provide feedback to Microsoft.  You may not use it for any other purpose. You may not modify, copy, distribute, transmit, display, perform, reproduce, publish, license, create derivative works from, transfer, or sell this Hands-on Lab or any portion thereof.</w:t>
      </w:r>
    </w:p>
    <w:p w14:paraId="4C4B744B" w14:textId="77777777" w:rsidR="00DE4F4B" w:rsidRDefault="00DE4F4B" w:rsidP="007339D6">
      <w:pPr>
        <w:pStyle w:val="Bodycopy"/>
      </w:pPr>
      <w:r>
        <w:t>COPYING OR REPRODUCTION OF THE HANDS-ON LAB (OR ANY PORTION OF IT) TO ANY OTHER SERVER OR LOCATION FOR FURTHER REPRODUCTION OR REDISTRIBUTION IS EXPRESSLY PROHIBITED.</w:t>
      </w:r>
    </w:p>
    <w:p w14:paraId="4C4B744C" w14:textId="77777777" w:rsidR="00DE4F4B" w:rsidRDefault="00DE4F4B" w:rsidP="007339D6">
      <w:pPr>
        <w:pStyle w:val="Bodycopy"/>
      </w:pPr>
      <w:r>
        <w:t xml:space="preserve">THIS HANDS-ONLAB PROVIDES CERTAIN SOFTWARE TECHNOLOGY/PRODUCT FEATURES AND FUNCTIONALITY, INCLUDING POTENTIAL NEW FEATURES AND CONCEPTS, IN A SIMULATED ENVIRONMENT WITHOUT COMPLEX SET-UP OR INSTALLATION FOR THE PURPOSE DESCRIBED ABOVE.  THE TECHNOLOGY/CONCEPTS REPRESENTED IN THIS HANDS-ON LAB MAY NOT REPRESENT FULL FEATURE FUNCTIONALITY AND MAY NOT WORK THE WAY A FINAL VERSION MAY WORK.  WE ALSO MAY NOT RELEASE A FINAL VERSION OF SUCH FEATURES OR CONCEPTS.  YOUR EXPERIENCE WITH USING SUCH FEATURES AND </w:t>
      </w:r>
      <w:r w:rsidRPr="00174EB3">
        <w:rPr>
          <w:noProof/>
        </w:rPr>
        <w:t>FUNCITONALITY</w:t>
      </w:r>
      <w:r>
        <w:t xml:space="preserve"> IN A PHYSICAL ENVIRONMENT MAY ALSO BE DIFFERENT.</w:t>
      </w:r>
    </w:p>
    <w:p w14:paraId="4C4B744D" w14:textId="77777777" w:rsidR="00DE4F4B" w:rsidRDefault="00DE4F4B" w:rsidP="007339D6">
      <w:pPr>
        <w:pStyle w:val="Bodycopy"/>
      </w:pPr>
      <w:r w:rsidRPr="00E510CE">
        <w:rPr>
          <w:b/>
        </w:rPr>
        <w:t>FEEDBACK</w:t>
      </w:r>
      <w:r>
        <w:t xml:space="preserve">.  If you give feedback about the </w:t>
      </w:r>
      <w:r w:rsidRPr="00174EB3">
        <w:rPr>
          <w:noProof/>
        </w:rPr>
        <w:t>technology</w:t>
      </w:r>
      <w:r>
        <w:t xml:space="preserve"> features, functionality and/or concepts described in this Hands-on Lab to Microsoft, you give to Microsoft, without charge, the right to use, share and commercialize your feedback in any way and for any purpose.  You also give to third parties, without charge, any patent rights needed for their products, </w:t>
      </w:r>
      <w:r w:rsidRPr="00174EB3">
        <w:rPr>
          <w:noProof/>
        </w:rPr>
        <w:t>technologies</w:t>
      </w:r>
      <w:r>
        <w:t xml:space="preserve">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w:t>
      </w:r>
    </w:p>
    <w:p w14:paraId="4C4B744E" w14:textId="77777777" w:rsidR="00DE4F4B" w:rsidRDefault="00DE4F4B" w:rsidP="007339D6">
      <w:pPr>
        <w:pStyle w:val="Bodycopy"/>
      </w:pPr>
      <w:r>
        <w:t xml:space="preserve">MICROSOFT CORPORATION HEREBY DISCLAIMS ALL WARRANTIES AND CONDITIONS WITH REGARD TO THE HANDS-ON </w:t>
      </w:r>
      <w:r w:rsidRPr="00174EB3">
        <w:rPr>
          <w:noProof/>
        </w:rPr>
        <w:t>LAB ,</w:t>
      </w:r>
      <w:r>
        <w:t xml:space="preserve"> INCLUDING ALL WARRANTIES AND CONDITIONS OF </w:t>
      </w:r>
      <w:r>
        <w:lastRenderedPageBreak/>
        <w:t xml:space="preserve">MERCHANTABILITY, WHETHER EXPRESS, IMPLIED OR STATUTORY, FITNESS FOR A PARTICULAR PURPOSE, </w:t>
      </w:r>
      <w:r w:rsidRPr="00174EB3">
        <w:rPr>
          <w:noProof/>
        </w:rPr>
        <w:t>TITLE</w:t>
      </w:r>
      <w:r>
        <w:t xml:space="preserve"> AND NON-INFRINGEMENT.  MICROSOFT DOES NOT MAKE ANY ASSURANCES OR REPRESENTATIONS WITH REGARD TO THE ACCURACY OF THE RESULTS, OUTPUT THAT DERIVES FROM USE OF THE VIRTUAL LAB, OR SUITABILITY OF THE INFORMATION CONTAINED IN THE VIRTUAL LAB FOR ANY PURPOSE.</w:t>
      </w:r>
    </w:p>
    <w:sectPr w:rsidR="00DE4F4B" w:rsidSect="00C03EB0">
      <w:headerReference w:type="default" r:id="rId79"/>
      <w:footerReference w:type="default" r:id="rId80"/>
      <w:pgSz w:w="12240" w:h="15840" w:code="1"/>
      <w:pgMar w:top="1008" w:right="1008" w:bottom="1008" w:left="1620" w:header="288" w:footer="547" w:gutter="0"/>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45024A" w14:textId="77777777" w:rsidR="00A145E0" w:rsidRDefault="00A145E0" w:rsidP="004A71C7">
      <w:r>
        <w:separator/>
      </w:r>
    </w:p>
  </w:endnote>
  <w:endnote w:type="continuationSeparator" w:id="0">
    <w:p w14:paraId="53F9B2AF" w14:textId="77777777" w:rsidR="00A145E0" w:rsidRDefault="00A145E0" w:rsidP="004A71C7">
      <w:r>
        <w:continuationSeparator/>
      </w:r>
    </w:p>
  </w:endnote>
  <w:endnote w:type="continuationNotice" w:id="1">
    <w:p w14:paraId="3E6BFF42" w14:textId="77777777" w:rsidR="00F23D58" w:rsidRDefault="00F23D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Pro">
    <w:altName w:val="Arial"/>
    <w:charset w:val="00"/>
    <w:family w:val="swiss"/>
    <w:pitch w:val="variable"/>
    <w:sig w:usb0="00000287" w:usb1="4000205B" w:usb2="00000000" w:usb3="00000000" w:csb0="0000009F" w:csb1="00000000"/>
    <w:embedRegular r:id="rId1" w:fontKey="{50BCF43F-E997-48D9-BF3A-57F8D93BDCBE}"/>
    <w:embedBold r:id="rId2" w:fontKey="{7E8A49BA-C958-4C79-8CFC-3A118CA8F8B7}"/>
    <w:embedItalic r:id="rId3" w:fontKey="{4FE5EA85-4ADE-4B73-8187-8AFDF74EF423}"/>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4" w:fontKey="{88FC1BA5-0A86-4C7F-979A-220CC170F6A7}"/>
    <w:embedBold r:id="rId5" w:fontKey="{64F93175-0789-4B0D-B2E9-62240C7FCB72}"/>
    <w:embedItalic r:id="rId6" w:fontKey="{C091AD1D-A1A7-49FD-969F-49CD5B388A61}"/>
    <w:embedBoldItalic r:id="rId7" w:fontKey="{8A09D119-48F9-4EE8-94A4-1DC7C1E55F12}"/>
  </w:font>
  <w:font w:name="Arial">
    <w:panose1 w:val="020B0604020202020204"/>
    <w:charset w:val="00"/>
    <w:family w:val="swiss"/>
    <w:pitch w:val="variable"/>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embedRegular r:id="rId8" w:fontKey="{34A8D7B8-33AD-4912-BEA6-3F5B56A41F92}"/>
    <w:embedItalic r:id="rId9" w:fontKey="{042A7116-B2EB-415D-AA38-93CB588370E1}"/>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0" w:fontKey="{E2DF07D8-E4E0-4752-BD51-E0A5B0AB13F8}"/>
  </w:font>
  <w:font w:name="Segoe Pro Semibold">
    <w:altName w:val="Arial"/>
    <w:charset w:val="00"/>
    <w:family w:val="swiss"/>
    <w:pitch w:val="variable"/>
    <w:sig w:usb0="00000001" w:usb1="4000205B" w:usb2="00000000" w:usb3="00000000" w:csb0="0000009F" w:csb1="00000000"/>
    <w:embedRegular r:id="rId11" w:fontKey="{FA0627B0-F8FB-4AF3-96AD-3AA592B6D375}"/>
  </w:font>
  <w:font w:name="Calibri">
    <w:panose1 w:val="020F0502020204030204"/>
    <w:charset w:val="00"/>
    <w:family w:val="swiss"/>
    <w:pitch w:val="variable"/>
    <w:sig w:usb0="E0002AFF" w:usb1="C000247B" w:usb2="00000009" w:usb3="00000000" w:csb0="000001FF" w:csb1="00000000"/>
    <w:embedRegular r:id="rId12" w:fontKey="{8DCC9787-A8A7-4134-AA90-665B67385A40}"/>
    <w:embedBold r:id="rId13" w:fontKey="{3D0573E1-0615-443D-B332-D9249706D02E}"/>
  </w:font>
  <w:font w:name="Cambria">
    <w:panose1 w:val="02040503050406030204"/>
    <w:charset w:val="00"/>
    <w:family w:val="roman"/>
    <w:pitch w:val="variable"/>
    <w:sig w:usb0="E00006FF" w:usb1="400004FF" w:usb2="00000000" w:usb3="00000000" w:csb0="0000019F" w:csb1="00000000"/>
    <w:embedBold r:id="rId14" w:fontKey="{9CACF43B-19EC-4CA7-9D26-4A379597C007}"/>
  </w:font>
  <w:font w:name="Segoe Pro Light">
    <w:altName w:val="Arial"/>
    <w:charset w:val="00"/>
    <w:family w:val="swiss"/>
    <w:pitch w:val="variable"/>
    <w:sig w:usb0="00000001" w:usb1="4000205B" w:usb2="00000000" w:usb3="00000000" w:csb0="0000009F" w:csb1="00000000"/>
    <w:embedRegular r:id="rId15" w:fontKey="{BA1897D4-02A1-40E7-83D5-A6CFC9971A97}"/>
  </w:font>
  <w:font w:name="Consolas">
    <w:panose1 w:val="020B0609020204030204"/>
    <w:charset w:val="00"/>
    <w:family w:val="modern"/>
    <w:pitch w:val="fixed"/>
    <w:sig w:usb0="E00006FF" w:usb1="0000FCFF" w:usb2="00000001" w:usb3="00000000" w:csb0="0000019F" w:csb1="00000000"/>
    <w:embedRegular r:id="rId16" w:fontKey="{634AC968-A422-48D3-9F40-F5747A2B3E65}"/>
  </w:font>
  <w:font w:name="Segoe Pro Display Light">
    <w:altName w:val="Arial"/>
    <w:charset w:val="00"/>
    <w:family w:val="swiss"/>
    <w:pitch w:val="variable"/>
    <w:sig w:usb0="00000001" w:usb1="4000205B" w:usb2="00000000" w:usb3="00000000" w:csb0="0000009F" w:csb1="00000000"/>
    <w:embedRegular r:id="rId17" w:fontKey="{8DC81C5E-4209-4D22-A4D2-278DF4CF43DA}"/>
  </w:font>
  <w:font w:name="MS Mincho">
    <w:altName w:val="ＭＳ 明朝"/>
    <w:panose1 w:val="02020609040205080304"/>
    <w:charset w:val="80"/>
    <w:family w:val="modern"/>
    <w:pitch w:val="fixed"/>
    <w:sig w:usb0="E00002FF" w:usb1="6AC7FDFB" w:usb2="08000012" w:usb3="00000000" w:csb0="0002009F" w:csb1="00000000"/>
  </w:font>
  <w:font w:name="Segoe Semibold">
    <w:altName w:val="Arial"/>
    <w:charset w:val="00"/>
    <w:family w:val="swiss"/>
    <w:pitch w:val="variable"/>
    <w:sig w:usb0="A00002AF" w:usb1="4000205B" w:usb2="00000000" w:usb3="00000000" w:csb0="0000009F" w:csb1="00000000"/>
    <w:embedRegular r:id="rId18" w:fontKey="{8B01C680-05FD-44AA-8F7B-985015C3DF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D3200" w14:textId="77777777" w:rsidR="00186605" w:rsidRDefault="001866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B754C" w14:textId="4C7AAA7E" w:rsidR="000304BC" w:rsidRPr="00FF709E" w:rsidRDefault="000304BC" w:rsidP="00FF709E">
    <w:pPr>
      <w:pStyle w:val="Footer"/>
    </w:pPr>
    <w:r>
      <w:rPr>
        <w:color w:val="FFFFFF" w:themeColor="background1"/>
      </w:rPr>
      <w:t>SQL Data Warehouse</w:t>
    </w:r>
    <w:r w:rsidRPr="00FF709E">
      <w:rPr>
        <w:color w:val="FFFFFF" w:themeColor="background1"/>
      </w:rPr>
      <w:t xml:space="preserve"> – Introduction, Analyze &amp; Visualize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DA016" w14:textId="77777777" w:rsidR="00186605" w:rsidRDefault="0018660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B754F" w14:textId="18A873E2" w:rsidR="000304BC" w:rsidRDefault="000304BC" w:rsidP="003A1858">
    <w:pPr>
      <w:pStyle w:val="Footer"/>
      <w:tabs>
        <w:tab w:val="right" w:pos="7020"/>
      </w:tabs>
    </w:pPr>
    <w:r>
      <w:t>SQL Data Warehouse</w:t>
    </w:r>
    <w:r w:rsidRPr="00FF709E">
      <w:t xml:space="preserve"> – Introduction, Analyze &amp; Visualize</w:t>
    </w:r>
    <w:r>
      <w:tab/>
    </w:r>
    <w:r w:rsidRPr="395EBAF7">
      <w:rPr>
        <w:sz w:val="18"/>
        <w:szCs w:val="18"/>
      </w:rPr>
      <w:fldChar w:fldCharType="begin"/>
    </w:r>
    <w:r w:rsidRPr="00086E21">
      <w:rPr>
        <w:sz w:val="18"/>
      </w:rPr>
      <w:instrText xml:space="preserve"> PAGE   \* MERGEFORMAT </w:instrText>
    </w:r>
    <w:r w:rsidRPr="00086E21">
      <w:rPr>
        <w:sz w:val="18"/>
      </w:rPr>
      <w:fldChar w:fldCharType="separate"/>
    </w:r>
    <w:r w:rsidR="00F23D58">
      <w:rPr>
        <w:noProof/>
        <w:sz w:val="18"/>
      </w:rPr>
      <w:t>34</w:t>
    </w:r>
    <w:r w:rsidRPr="395EBAF7">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E95F6C" w14:textId="77777777" w:rsidR="00A145E0" w:rsidRDefault="00A145E0" w:rsidP="004A71C7">
      <w:r>
        <w:separator/>
      </w:r>
    </w:p>
  </w:footnote>
  <w:footnote w:type="continuationSeparator" w:id="0">
    <w:p w14:paraId="66DF9211" w14:textId="77777777" w:rsidR="00A145E0" w:rsidRDefault="00A145E0" w:rsidP="004A71C7">
      <w:r>
        <w:continuationSeparator/>
      </w:r>
    </w:p>
  </w:footnote>
  <w:footnote w:type="continuationNotice" w:id="1">
    <w:p w14:paraId="04DE8173" w14:textId="77777777" w:rsidR="00F23D58" w:rsidRDefault="00F23D5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BF152" w14:textId="77777777" w:rsidR="00186605" w:rsidRDefault="001866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B754B" w14:textId="77777777" w:rsidR="000304BC" w:rsidRDefault="000304BC">
    <w:pPr>
      <w:pStyle w:val="Header"/>
    </w:pPr>
    <w:r>
      <w:rPr>
        <w:noProof/>
      </w:rPr>
      <mc:AlternateContent>
        <mc:Choice Requires="wps">
          <w:drawing>
            <wp:anchor distT="0" distB="0" distL="114300" distR="114300" simplePos="0" relativeHeight="251658242" behindDoc="1" locked="1" layoutInCell="0" allowOverlap="1" wp14:anchorId="4C4B7550" wp14:editId="5CD86B6E">
              <wp:simplePos x="0" y="0"/>
              <wp:positionH relativeFrom="page">
                <wp:align>center</wp:align>
              </wp:positionH>
              <wp:positionV relativeFrom="page">
                <wp:align>bottom</wp:align>
              </wp:positionV>
              <wp:extent cx="7835900" cy="11334115"/>
              <wp:effectExtent l="0" t="0" r="0" b="63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35900" cy="11334115"/>
                      </a:xfrm>
                      <a:prstGeom prst="rect">
                        <a:avLst/>
                      </a:prstGeom>
                      <a:solidFill>
                        <a:schemeClr val="accent2"/>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3A7688" id="Rectangle 1" o:spid="_x0000_s1026" style="position:absolute;margin-left:0;margin-top:0;width:617pt;height:892.45pt;z-index:-25165772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" o:allowincell="f" fillcolor="#bb141a [3205]" stroked="f">
              <w10:wrap anchorx="page" anchory="page"/>
              <w10:anchorlock/>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B754D" w14:textId="77777777" w:rsidR="000304BC" w:rsidRDefault="000304BC">
    <w:pPr>
      <w:pStyle w:val="Header"/>
    </w:pPr>
    <w:r>
      <w:rPr>
        <w:noProof/>
      </w:rPr>
      <w:drawing>
        <wp:anchor distT="0" distB="0" distL="114300" distR="114300" simplePos="0" relativeHeight="251658241" behindDoc="1" locked="1" layoutInCell="0" allowOverlap="1" wp14:anchorId="4C4B7552" wp14:editId="4C4B7553">
          <wp:simplePos x="0" y="0"/>
          <wp:positionH relativeFrom="page">
            <wp:posOffset>3543300</wp:posOffset>
          </wp:positionH>
          <wp:positionV relativeFrom="page">
            <wp:posOffset>2838450</wp:posOffset>
          </wp:positionV>
          <wp:extent cx="3876675" cy="3885565"/>
          <wp:effectExtent l="0" t="0" r="9525" b="635"/>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 Tiles CYAN.png"/>
                  <pic:cNvPicPr/>
                </pic:nvPicPr>
                <pic:blipFill>
                  <a:blip r:embed="rId1">
                    <a:extLst>
                      <a:ext uri="{28A0092B-C50C-407E-A947-70E740481C1C}">
                        <a14:useLocalDpi xmlns:a14="http://schemas.microsoft.com/office/drawing/2010/main" val="0"/>
                      </a:ext>
                    </a:extLst>
                  </a:blip>
                  <a:stretch>
                    <a:fillRect/>
                  </a:stretch>
                </pic:blipFill>
                <pic:spPr>
                  <a:xfrm>
                    <a:off x="0" y="0"/>
                    <a:ext cx="3876675" cy="3885565"/>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58240" behindDoc="1" locked="1" layoutInCell="0" allowOverlap="1" wp14:anchorId="4C4B7554" wp14:editId="4C4B7555">
          <wp:simplePos x="0" y="0"/>
          <wp:positionH relativeFrom="page">
            <wp:posOffset>457200</wp:posOffset>
          </wp:positionH>
          <wp:positionV relativeFrom="page">
            <wp:posOffset>457200</wp:posOffset>
          </wp:positionV>
          <wp:extent cx="1414275" cy="301753"/>
          <wp:effectExtent l="19050" t="0" r="0" b="0"/>
          <wp:wrapNone/>
          <wp:docPr id="244" name="Picture 1" descr="MSFT_logo_rgb_C-Gray_crop_C-W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_crop_C-Wht.png"/>
                  <pic:cNvPicPr/>
                </pic:nvPicPr>
                <pic:blipFill>
                  <a:blip r:embed="rId2"/>
                  <a:stretch>
                    <a:fillRect/>
                  </a:stretch>
                </pic:blipFill>
                <pic:spPr>
                  <a:xfrm>
                    <a:off x="0" y="0"/>
                    <a:ext cx="1414275" cy="301753"/>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B754E" w14:textId="77777777" w:rsidR="000304BC" w:rsidRDefault="000304BC" w:rsidP="005A10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110B4"/>
    <w:multiLevelType w:val="hybridMultilevel"/>
    <w:tmpl w:val="9536AC2A"/>
    <w:lvl w:ilvl="0" w:tplc="0409000F">
      <w:start w:val="1"/>
      <w:numFmt w:val="decimal"/>
      <w:lvlText w:val="%1."/>
      <w:lvlJc w:val="left"/>
      <w:pPr>
        <w:ind w:left="720" w:hanging="360"/>
      </w:pPr>
      <w:rPr>
        <w:rFonts w:hint="default"/>
      </w:rPr>
    </w:lvl>
    <w:lvl w:ilvl="1" w:tplc="4F0834BE">
      <w:start w:val="1"/>
      <w:numFmt w:val="lowerLetter"/>
      <w:pStyle w:val="ListParagraphSub"/>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C30DB"/>
    <w:multiLevelType w:val="hybridMultilevel"/>
    <w:tmpl w:val="D6F04634"/>
    <w:lvl w:ilvl="0" w:tplc="DE3E7DF0">
      <w:start w:val="1"/>
      <w:numFmt w:val="decimal"/>
      <w:suff w:val="space"/>
      <w:lvlText w:val="%1."/>
      <w:lvlJc w:val="left"/>
      <w:pPr>
        <w:ind w:left="216" w:hanging="216"/>
      </w:pPr>
      <w:rPr>
        <w:rFonts w:ascii="Segoe Pro" w:hAnsi="Segoe Pro"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37E9E"/>
    <w:multiLevelType w:val="hybridMultilevel"/>
    <w:tmpl w:val="E77CF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967850"/>
    <w:multiLevelType w:val="hybridMultilevel"/>
    <w:tmpl w:val="89FE62AE"/>
    <w:lvl w:ilvl="0" w:tplc="FFFFFFFF">
      <w:start w:val="1"/>
      <w:numFmt w:val="decimal"/>
      <w:lvlText w:val="%1."/>
      <w:lvlJc w:val="left"/>
      <w:pPr>
        <w:ind w:left="360" w:hanging="360"/>
      </w:pPr>
    </w:lvl>
    <w:lvl w:ilvl="1" w:tplc="FFFFFFFF">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EDF4331"/>
    <w:multiLevelType w:val="hybridMultilevel"/>
    <w:tmpl w:val="C4C0A0BA"/>
    <w:lvl w:ilvl="0" w:tplc="2D5ED29C">
      <w:start w:val="1"/>
      <w:numFmt w:val="decimal"/>
      <w:lvlText w:val="%1."/>
      <w:lvlJc w:val="left"/>
      <w:pPr>
        <w:ind w:left="216" w:hanging="216"/>
      </w:pPr>
      <w:rPr>
        <w:rFonts w:ascii="Segoe Pro" w:hAnsi="Segoe Pro"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E52CD3"/>
    <w:multiLevelType w:val="hybridMultilevel"/>
    <w:tmpl w:val="3C980332"/>
    <w:lvl w:ilvl="0" w:tplc="E71CAE6A">
      <w:start w:val="1"/>
      <w:numFmt w:val="decimal"/>
      <w:lvlText w:val="%1."/>
      <w:lvlJc w:val="left"/>
      <w:pPr>
        <w:ind w:left="720" w:hanging="360"/>
      </w:pPr>
      <w:rPr>
        <w:rFonts w:hint="default"/>
        <w:color w:val="3B3B3B" w:themeColor="text1" w:themeShade="BF"/>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D60323"/>
    <w:multiLevelType w:val="hybridMultilevel"/>
    <w:tmpl w:val="EF983C1C"/>
    <w:lvl w:ilvl="0" w:tplc="7B585EA4">
      <w:start w:val="4"/>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35C6096"/>
    <w:multiLevelType w:val="hybridMultilevel"/>
    <w:tmpl w:val="9D2AC0D0"/>
    <w:lvl w:ilvl="0" w:tplc="6152EA28">
      <w:start w:val="2"/>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314003"/>
    <w:multiLevelType w:val="hybridMultilevel"/>
    <w:tmpl w:val="6FB283DC"/>
    <w:lvl w:ilvl="0" w:tplc="2D5ED29C">
      <w:start w:val="1"/>
      <w:numFmt w:val="decimal"/>
      <w:lvlText w:val="%1."/>
      <w:lvlJc w:val="left"/>
      <w:pPr>
        <w:ind w:left="216" w:hanging="216"/>
      </w:pPr>
      <w:rPr>
        <w:rFonts w:ascii="Segoe Pro" w:hAnsi="Segoe Pro"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C5006E"/>
    <w:multiLevelType w:val="hybridMultilevel"/>
    <w:tmpl w:val="89FE62AE"/>
    <w:lvl w:ilvl="0" w:tplc="FFFFFFFF">
      <w:start w:val="1"/>
      <w:numFmt w:val="decimal"/>
      <w:lvlText w:val="%1."/>
      <w:lvlJc w:val="left"/>
      <w:pPr>
        <w:ind w:left="360" w:hanging="360"/>
      </w:pPr>
    </w:lvl>
    <w:lvl w:ilvl="1" w:tplc="FFFFFFFF">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BCE6F24"/>
    <w:multiLevelType w:val="hybridMultilevel"/>
    <w:tmpl w:val="6FB283DC"/>
    <w:lvl w:ilvl="0" w:tplc="2D5ED29C">
      <w:start w:val="1"/>
      <w:numFmt w:val="decimal"/>
      <w:lvlText w:val="%1."/>
      <w:lvlJc w:val="left"/>
      <w:pPr>
        <w:ind w:left="216" w:hanging="216"/>
      </w:pPr>
      <w:rPr>
        <w:rFonts w:ascii="Segoe Pro" w:hAnsi="Segoe Pro"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5F19F5"/>
    <w:multiLevelType w:val="hybridMultilevel"/>
    <w:tmpl w:val="A262FAB6"/>
    <w:lvl w:ilvl="0" w:tplc="8BA0EFA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4" w15:restartNumberingAfterBreak="0">
    <w:nsid w:val="223512C3"/>
    <w:multiLevelType w:val="hybridMultilevel"/>
    <w:tmpl w:val="71203F5C"/>
    <w:lvl w:ilvl="0" w:tplc="16B8FFEC">
      <w:start w:val="1"/>
      <w:numFmt w:val="decimal"/>
      <w:pStyle w:val="Clickthrough"/>
      <w:lvlText w:val="%1."/>
      <w:lvlJc w:val="left"/>
      <w:pPr>
        <w:ind w:left="2124" w:hanging="360"/>
      </w:pPr>
      <w:rPr>
        <w:rFonts w:hint="default"/>
        <w:b w:val="0"/>
        <w:i w:val="0"/>
        <w:color w:val="00AEEF"/>
      </w:rPr>
    </w:lvl>
    <w:lvl w:ilvl="1" w:tplc="63728270">
      <w:start w:val="1"/>
      <w:numFmt w:val="lowerLetter"/>
      <w:lvlText w:val="%2."/>
      <w:lvlJc w:val="left"/>
      <w:pPr>
        <w:ind w:left="2706" w:hanging="360"/>
      </w:pPr>
      <w:rPr>
        <w:color w:val="auto"/>
      </w:rPr>
    </w:lvl>
    <w:lvl w:ilvl="2" w:tplc="0409001B">
      <w:start w:val="1"/>
      <w:numFmt w:val="lowerRoman"/>
      <w:lvlText w:val="%3."/>
      <w:lvlJc w:val="right"/>
      <w:pPr>
        <w:ind w:left="3426" w:hanging="180"/>
      </w:pPr>
    </w:lvl>
    <w:lvl w:ilvl="3" w:tplc="0409000F">
      <w:start w:val="1"/>
      <w:numFmt w:val="decimal"/>
      <w:lvlText w:val="%4."/>
      <w:lvlJc w:val="left"/>
      <w:pPr>
        <w:ind w:left="4146" w:hanging="360"/>
      </w:pPr>
    </w:lvl>
    <w:lvl w:ilvl="4" w:tplc="04090019">
      <w:start w:val="1"/>
      <w:numFmt w:val="lowerLetter"/>
      <w:lvlText w:val="%5."/>
      <w:lvlJc w:val="left"/>
      <w:pPr>
        <w:ind w:left="4866" w:hanging="360"/>
      </w:pPr>
    </w:lvl>
    <w:lvl w:ilvl="5" w:tplc="0409001B">
      <w:start w:val="1"/>
      <w:numFmt w:val="lowerRoman"/>
      <w:lvlText w:val="%6."/>
      <w:lvlJc w:val="right"/>
      <w:pPr>
        <w:ind w:left="5586" w:hanging="180"/>
      </w:pPr>
    </w:lvl>
    <w:lvl w:ilvl="6" w:tplc="0409000F">
      <w:start w:val="1"/>
      <w:numFmt w:val="decimal"/>
      <w:lvlText w:val="%7."/>
      <w:lvlJc w:val="left"/>
      <w:pPr>
        <w:ind w:left="6306" w:hanging="360"/>
      </w:pPr>
    </w:lvl>
    <w:lvl w:ilvl="7" w:tplc="04090019">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15" w15:restartNumberingAfterBreak="0">
    <w:nsid w:val="225268F3"/>
    <w:multiLevelType w:val="multilevel"/>
    <w:tmpl w:val="0409001F"/>
    <w:lvl w:ilvl="0">
      <w:start w:val="1"/>
      <w:numFmt w:val="decimal"/>
      <w:lvlText w:val="%1."/>
      <w:lvlJc w:val="left"/>
      <w:pPr>
        <w:ind w:left="360" w:hanging="360"/>
      </w:pPr>
      <w:rPr>
        <w:rFonts w:hint="default"/>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2926F3C"/>
    <w:multiLevelType w:val="hybridMultilevel"/>
    <w:tmpl w:val="208630EA"/>
    <w:lvl w:ilvl="0" w:tplc="D5ACB6FA">
      <w:start w:val="1"/>
      <w:numFmt w:val="bullet"/>
      <w:pStyle w:val="BulletLevel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1824D8"/>
    <w:multiLevelType w:val="hybridMultilevel"/>
    <w:tmpl w:val="89FE62AE"/>
    <w:lvl w:ilvl="0" w:tplc="FFFFFFFF">
      <w:start w:val="1"/>
      <w:numFmt w:val="decimal"/>
      <w:lvlText w:val="%1."/>
      <w:lvlJc w:val="left"/>
      <w:pPr>
        <w:ind w:left="360" w:hanging="360"/>
      </w:pPr>
    </w:lvl>
    <w:lvl w:ilvl="1" w:tplc="FFFFFFFF">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EAD57D3"/>
    <w:multiLevelType w:val="hybridMultilevel"/>
    <w:tmpl w:val="6FB283DC"/>
    <w:lvl w:ilvl="0" w:tplc="2D5ED29C">
      <w:start w:val="1"/>
      <w:numFmt w:val="decimal"/>
      <w:lvlText w:val="%1."/>
      <w:lvlJc w:val="left"/>
      <w:pPr>
        <w:ind w:left="216" w:hanging="216"/>
      </w:pPr>
      <w:rPr>
        <w:rFonts w:ascii="Segoe Pro" w:hAnsi="Segoe Pro"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A8550C"/>
    <w:multiLevelType w:val="hybridMultilevel"/>
    <w:tmpl w:val="390A928C"/>
    <w:lvl w:ilvl="0" w:tplc="2D5ED29C">
      <w:start w:val="1"/>
      <w:numFmt w:val="decimal"/>
      <w:lvlText w:val="%1."/>
      <w:lvlJc w:val="left"/>
      <w:pPr>
        <w:ind w:left="216" w:hanging="216"/>
      </w:pPr>
      <w:rPr>
        <w:rFonts w:ascii="Segoe Pro" w:hAnsi="Segoe Pro"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BA0DB2"/>
    <w:multiLevelType w:val="multilevel"/>
    <w:tmpl w:val="0409001F"/>
    <w:lvl w:ilvl="0">
      <w:start w:val="1"/>
      <w:numFmt w:val="decimal"/>
      <w:lvlText w:val="%1."/>
      <w:lvlJc w:val="left"/>
      <w:pPr>
        <w:ind w:left="360" w:hanging="360"/>
      </w:pPr>
      <w:rPr>
        <w:rFonts w:hint="default"/>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2593585"/>
    <w:multiLevelType w:val="multilevel"/>
    <w:tmpl w:val="0409001F"/>
    <w:lvl w:ilvl="0">
      <w:start w:val="1"/>
      <w:numFmt w:val="decimal"/>
      <w:lvlText w:val="%1."/>
      <w:lvlJc w:val="left"/>
      <w:pPr>
        <w:ind w:left="360" w:hanging="360"/>
      </w:pPr>
      <w:rPr>
        <w:rFonts w:hint="default"/>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6A10A46"/>
    <w:multiLevelType w:val="hybridMultilevel"/>
    <w:tmpl w:val="B2305BCA"/>
    <w:lvl w:ilvl="0" w:tplc="9AD8E07A">
      <w:start w:val="3"/>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B45D6E"/>
    <w:multiLevelType w:val="multilevel"/>
    <w:tmpl w:val="F5901F74"/>
    <w:lvl w:ilvl="0">
      <w:start w:val="1"/>
      <w:numFmt w:val="decimal"/>
      <w:lvlText w:val="%1."/>
      <w:lvlJc w:val="left"/>
      <w:pPr>
        <w:ind w:left="360" w:hanging="360"/>
      </w:pPr>
      <w:rPr>
        <w:rFonts w:hint="default"/>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7877D5D"/>
    <w:multiLevelType w:val="hybridMultilevel"/>
    <w:tmpl w:val="A75C1696"/>
    <w:lvl w:ilvl="0" w:tplc="7E142184">
      <w:start w:val="2"/>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8052CD"/>
    <w:multiLevelType w:val="hybridMultilevel"/>
    <w:tmpl w:val="3BCA2C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307AD5"/>
    <w:multiLevelType w:val="hybridMultilevel"/>
    <w:tmpl w:val="2A2C2CBE"/>
    <w:lvl w:ilvl="0" w:tplc="2D5ED29C">
      <w:start w:val="1"/>
      <w:numFmt w:val="decimal"/>
      <w:lvlText w:val="%1."/>
      <w:lvlJc w:val="left"/>
      <w:pPr>
        <w:ind w:left="216" w:hanging="216"/>
      </w:pPr>
      <w:rPr>
        <w:rFonts w:ascii="Segoe Pro" w:hAnsi="Segoe Pro"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59031A"/>
    <w:multiLevelType w:val="hybridMultilevel"/>
    <w:tmpl w:val="6FB283DC"/>
    <w:lvl w:ilvl="0" w:tplc="2D5ED29C">
      <w:start w:val="1"/>
      <w:numFmt w:val="decimal"/>
      <w:lvlText w:val="%1."/>
      <w:lvlJc w:val="left"/>
      <w:pPr>
        <w:ind w:left="216" w:hanging="216"/>
      </w:pPr>
      <w:rPr>
        <w:rFonts w:ascii="Segoe Pro" w:hAnsi="Segoe Pro"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4963EE"/>
    <w:multiLevelType w:val="hybridMultilevel"/>
    <w:tmpl w:val="EACE629A"/>
    <w:lvl w:ilvl="0" w:tplc="FFFFFFFF">
      <w:start w:val="1"/>
      <w:numFmt w:val="decimal"/>
      <w:lvlText w:val="%1."/>
      <w:lvlJc w:val="left"/>
      <w:pPr>
        <w:ind w:left="360" w:hanging="360"/>
      </w:pPr>
    </w:lvl>
    <w:lvl w:ilvl="1" w:tplc="FFFFFFFF">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AE32A74"/>
    <w:multiLevelType w:val="hybridMultilevel"/>
    <w:tmpl w:val="89FE62AE"/>
    <w:lvl w:ilvl="0" w:tplc="FFFFFFFF">
      <w:start w:val="1"/>
      <w:numFmt w:val="decimal"/>
      <w:lvlText w:val="%1."/>
      <w:lvlJc w:val="left"/>
      <w:pPr>
        <w:ind w:left="360" w:hanging="360"/>
      </w:pPr>
    </w:lvl>
    <w:lvl w:ilvl="1" w:tplc="FFFFFFFF">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31" w15:restartNumberingAfterBreak="0">
    <w:nsid w:val="4B7624FA"/>
    <w:multiLevelType w:val="hybridMultilevel"/>
    <w:tmpl w:val="89FE62AE"/>
    <w:lvl w:ilvl="0" w:tplc="FFFFFFFF">
      <w:start w:val="1"/>
      <w:numFmt w:val="decimal"/>
      <w:lvlText w:val="%1."/>
      <w:lvlJc w:val="left"/>
      <w:pPr>
        <w:ind w:left="360" w:hanging="360"/>
      </w:pPr>
    </w:lvl>
    <w:lvl w:ilvl="1" w:tplc="FFFFFFFF">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0ED4970"/>
    <w:multiLevelType w:val="hybridMultilevel"/>
    <w:tmpl w:val="C5AE5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D101F4"/>
    <w:multiLevelType w:val="hybridMultilevel"/>
    <w:tmpl w:val="2A2C2CBE"/>
    <w:lvl w:ilvl="0" w:tplc="2D5ED29C">
      <w:start w:val="1"/>
      <w:numFmt w:val="decimal"/>
      <w:lvlText w:val="%1."/>
      <w:lvlJc w:val="left"/>
      <w:pPr>
        <w:ind w:left="216" w:hanging="216"/>
      </w:pPr>
      <w:rPr>
        <w:rFonts w:ascii="Segoe Pro" w:hAnsi="Segoe Pro"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E47E2C"/>
    <w:multiLevelType w:val="hybridMultilevel"/>
    <w:tmpl w:val="89FE62AE"/>
    <w:lvl w:ilvl="0" w:tplc="FFFFFFFF">
      <w:start w:val="1"/>
      <w:numFmt w:val="decimal"/>
      <w:lvlText w:val="%1."/>
      <w:lvlJc w:val="left"/>
      <w:pPr>
        <w:ind w:left="360" w:hanging="360"/>
      </w:pPr>
    </w:lvl>
    <w:lvl w:ilvl="1" w:tplc="FFFFFFFF">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C310F71"/>
    <w:multiLevelType w:val="hybridMultilevel"/>
    <w:tmpl w:val="0A3E6D40"/>
    <w:lvl w:ilvl="0" w:tplc="C02E581C">
      <w:start w:val="1"/>
      <w:numFmt w:val="decimal"/>
      <w:pStyle w:val="ListParagraph"/>
      <w:lvlText w:val="%1."/>
      <w:lvlJc w:val="left"/>
      <w:pPr>
        <w:ind w:left="720" w:hanging="360"/>
      </w:pPr>
      <w:rPr>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5FC43178"/>
    <w:multiLevelType w:val="hybridMultilevel"/>
    <w:tmpl w:val="6FB283DC"/>
    <w:lvl w:ilvl="0" w:tplc="2D5ED29C">
      <w:start w:val="1"/>
      <w:numFmt w:val="decimal"/>
      <w:lvlText w:val="%1."/>
      <w:lvlJc w:val="left"/>
      <w:pPr>
        <w:ind w:left="216" w:hanging="216"/>
      </w:pPr>
      <w:rPr>
        <w:rFonts w:ascii="Segoe Pro" w:hAnsi="Segoe Pro"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CA3D17"/>
    <w:multiLevelType w:val="multilevel"/>
    <w:tmpl w:val="82EABFD8"/>
    <w:lvl w:ilvl="0">
      <w:start w:val="1"/>
      <w:numFmt w:val="bullet"/>
      <w:pStyle w:val="Bodycopybullet"/>
      <w:lvlText w:val=""/>
      <w:lvlJc w:val="left"/>
      <w:pPr>
        <w:ind w:left="504" w:hanging="360"/>
      </w:pPr>
      <w:rPr>
        <w:rFonts w:ascii="Wingdings" w:hAnsi="Wingdings" w:hint="default"/>
        <w:b w:val="0"/>
        <w:i w:val="0"/>
        <w:color w:val="505050" w:themeColor="text1"/>
        <w:position w:val="-2"/>
        <w:sz w:val="18"/>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39" w15:restartNumberingAfterBreak="0">
    <w:nsid w:val="692876AD"/>
    <w:multiLevelType w:val="hybridMultilevel"/>
    <w:tmpl w:val="F068646A"/>
    <w:lvl w:ilvl="0" w:tplc="AA4CCE96">
      <w:start w:val="1"/>
      <w:numFmt w:val="decimal"/>
      <w:pStyle w:val="ClickSteps"/>
      <w:lvlText w:val="%1."/>
      <w:lvlJc w:val="left"/>
      <w:pPr>
        <w:ind w:left="1352" w:hanging="360"/>
      </w:pPr>
      <w:rPr>
        <w:rFonts w:ascii="Segoe UI" w:hAnsi="Segoe UI" w:cs="Segoe UI" w:hint="default"/>
        <w:b w:val="0"/>
        <w:i w:val="0"/>
        <w:color w:val="00B0F0"/>
        <w:sz w:val="24"/>
        <w:szCs w:val="24"/>
      </w:rPr>
    </w:lvl>
    <w:lvl w:ilvl="1" w:tplc="14090019">
      <w:start w:val="1"/>
      <w:numFmt w:val="lowerLetter"/>
      <w:lvlText w:val="%2."/>
      <w:lvlJc w:val="left"/>
      <w:pPr>
        <w:ind w:left="-1254" w:hanging="360"/>
      </w:pPr>
    </w:lvl>
    <w:lvl w:ilvl="2" w:tplc="0409001B">
      <w:start w:val="1"/>
      <w:numFmt w:val="lowerRoman"/>
      <w:lvlText w:val="%3."/>
      <w:lvlJc w:val="right"/>
      <w:pPr>
        <w:ind w:left="-534" w:hanging="180"/>
      </w:pPr>
      <w:rPr>
        <w:b w:val="0"/>
        <w:color w:val="00AEEF"/>
        <w:sz w:val="24"/>
        <w:szCs w:val="24"/>
      </w:rPr>
    </w:lvl>
    <w:lvl w:ilvl="3" w:tplc="1409000F">
      <w:start w:val="1"/>
      <w:numFmt w:val="decimal"/>
      <w:lvlText w:val="%4."/>
      <w:lvlJc w:val="left"/>
      <w:pPr>
        <w:ind w:left="186" w:hanging="360"/>
      </w:pPr>
    </w:lvl>
    <w:lvl w:ilvl="4" w:tplc="14090019">
      <w:start w:val="1"/>
      <w:numFmt w:val="lowerLetter"/>
      <w:lvlText w:val="%5."/>
      <w:lvlJc w:val="left"/>
      <w:pPr>
        <w:ind w:left="-916" w:hanging="360"/>
      </w:pPr>
    </w:lvl>
    <w:lvl w:ilvl="5" w:tplc="1409001B">
      <w:start w:val="1"/>
      <w:numFmt w:val="lowerRoman"/>
      <w:lvlText w:val="%6."/>
      <w:lvlJc w:val="right"/>
      <w:pPr>
        <w:ind w:left="1626" w:hanging="180"/>
      </w:pPr>
    </w:lvl>
    <w:lvl w:ilvl="6" w:tplc="1409000F">
      <w:start w:val="1"/>
      <w:numFmt w:val="decimal"/>
      <w:lvlText w:val="%7."/>
      <w:lvlJc w:val="left"/>
      <w:pPr>
        <w:ind w:left="2346" w:hanging="360"/>
      </w:pPr>
    </w:lvl>
    <w:lvl w:ilvl="7" w:tplc="14090019">
      <w:start w:val="1"/>
      <w:numFmt w:val="lowerLetter"/>
      <w:lvlText w:val="%8."/>
      <w:lvlJc w:val="left"/>
      <w:pPr>
        <w:ind w:left="3066" w:hanging="360"/>
      </w:pPr>
    </w:lvl>
    <w:lvl w:ilvl="8" w:tplc="1409001B" w:tentative="1">
      <w:start w:val="1"/>
      <w:numFmt w:val="lowerRoman"/>
      <w:lvlText w:val="%9."/>
      <w:lvlJc w:val="right"/>
      <w:pPr>
        <w:ind w:left="3786" w:hanging="180"/>
      </w:pPr>
    </w:lvl>
  </w:abstractNum>
  <w:abstractNum w:abstractNumId="40" w15:restartNumberingAfterBreak="0">
    <w:nsid w:val="6A04620F"/>
    <w:multiLevelType w:val="hybridMultilevel"/>
    <w:tmpl w:val="A9548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BB74F4"/>
    <w:multiLevelType w:val="multilevel"/>
    <w:tmpl w:val="FDB81ACA"/>
    <w:lvl w:ilvl="0">
      <w:start w:val="1"/>
      <w:numFmt w:val="decimal"/>
      <w:pStyle w:val="NumberedList1"/>
      <w:lvlText w:val="%1."/>
      <w:lvlJc w:val="left"/>
      <w:pPr>
        <w:tabs>
          <w:tab w:val="num" w:pos="450"/>
        </w:tabs>
        <w:ind w:left="450" w:hanging="360"/>
      </w:pPr>
      <w:rPr>
        <w:rFonts w:asciiTheme="minorHAnsi" w:hAnsiTheme="minorHAnsi" w:cstheme="minorHAnsi" w:hint="default"/>
        <w:b w:val="0"/>
        <w:sz w:val="20"/>
        <w:szCs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2" w15:restartNumberingAfterBreak="0">
    <w:nsid w:val="75D52EF6"/>
    <w:multiLevelType w:val="hybridMultilevel"/>
    <w:tmpl w:val="89FE62AE"/>
    <w:lvl w:ilvl="0" w:tplc="FFFFFFFF">
      <w:start w:val="1"/>
      <w:numFmt w:val="decimal"/>
      <w:lvlText w:val="%1."/>
      <w:lvlJc w:val="left"/>
      <w:pPr>
        <w:ind w:left="360" w:hanging="360"/>
      </w:pPr>
    </w:lvl>
    <w:lvl w:ilvl="1" w:tplc="FFFFFFFF">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881CA5"/>
    <w:multiLevelType w:val="hybridMultilevel"/>
    <w:tmpl w:val="2A2C2CBE"/>
    <w:lvl w:ilvl="0" w:tplc="2D5ED29C">
      <w:start w:val="1"/>
      <w:numFmt w:val="decimal"/>
      <w:lvlText w:val="%1."/>
      <w:lvlJc w:val="left"/>
      <w:pPr>
        <w:ind w:left="216" w:hanging="216"/>
      </w:pPr>
      <w:rPr>
        <w:rFonts w:ascii="Segoe Pro" w:hAnsi="Segoe Pro"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B5416C"/>
    <w:multiLevelType w:val="hybridMultilevel"/>
    <w:tmpl w:val="2A2C2CBE"/>
    <w:lvl w:ilvl="0" w:tplc="2D5ED29C">
      <w:start w:val="1"/>
      <w:numFmt w:val="decimal"/>
      <w:lvlText w:val="%1."/>
      <w:lvlJc w:val="left"/>
      <w:pPr>
        <w:ind w:left="216" w:hanging="216"/>
      </w:pPr>
      <w:rPr>
        <w:rFonts w:ascii="Segoe Pro" w:hAnsi="Segoe Pro"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026003"/>
    <w:multiLevelType w:val="hybridMultilevel"/>
    <w:tmpl w:val="2A2C2CBE"/>
    <w:lvl w:ilvl="0" w:tplc="2D5ED29C">
      <w:start w:val="1"/>
      <w:numFmt w:val="decimal"/>
      <w:lvlText w:val="%1."/>
      <w:lvlJc w:val="left"/>
      <w:pPr>
        <w:ind w:left="216" w:hanging="216"/>
      </w:pPr>
      <w:rPr>
        <w:rFonts w:ascii="Segoe Pro" w:hAnsi="Segoe Pro"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F122A8"/>
    <w:multiLevelType w:val="hybridMultilevel"/>
    <w:tmpl w:val="24DA12F4"/>
    <w:lvl w:ilvl="0" w:tplc="2D5ED29C">
      <w:start w:val="1"/>
      <w:numFmt w:val="decimal"/>
      <w:lvlText w:val="%1."/>
      <w:lvlJc w:val="left"/>
      <w:pPr>
        <w:ind w:left="216" w:hanging="216"/>
      </w:pPr>
      <w:rPr>
        <w:rFonts w:ascii="Segoe Pro" w:hAnsi="Segoe Pro"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50505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7CAC1C91"/>
    <w:multiLevelType w:val="hybridMultilevel"/>
    <w:tmpl w:val="2A2C2CBE"/>
    <w:lvl w:ilvl="0" w:tplc="2D5ED29C">
      <w:start w:val="1"/>
      <w:numFmt w:val="decimal"/>
      <w:lvlText w:val="%1."/>
      <w:lvlJc w:val="left"/>
      <w:pPr>
        <w:ind w:left="216" w:hanging="216"/>
      </w:pPr>
      <w:rPr>
        <w:rFonts w:ascii="Segoe Pro" w:hAnsi="Segoe Pro"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38"/>
  </w:num>
  <w:num w:numId="3">
    <w:abstractNumId w:val="36"/>
  </w:num>
  <w:num w:numId="4">
    <w:abstractNumId w:val="4"/>
  </w:num>
  <w:num w:numId="5">
    <w:abstractNumId w:val="47"/>
  </w:num>
  <w:num w:numId="6">
    <w:abstractNumId w:val="8"/>
  </w:num>
  <w:num w:numId="7">
    <w:abstractNumId w:val="16"/>
  </w:num>
  <w:num w:numId="8">
    <w:abstractNumId w:val="35"/>
  </w:num>
  <w:num w:numId="9">
    <w:abstractNumId w:val="41"/>
  </w:num>
  <w:num w:numId="10">
    <w:abstractNumId w:val="0"/>
  </w:num>
  <w:num w:numId="11">
    <w:abstractNumId w:val="39"/>
  </w:num>
  <w:num w:numId="12">
    <w:abstractNumId w:val="14"/>
  </w:num>
  <w:num w:numId="13">
    <w:abstractNumId w:val="25"/>
  </w:num>
  <w:num w:numId="14">
    <w:abstractNumId w:val="6"/>
  </w:num>
  <w:num w:numId="15">
    <w:abstractNumId w:val="31"/>
  </w:num>
  <w:num w:numId="16">
    <w:abstractNumId w:val="27"/>
  </w:num>
  <w:num w:numId="17">
    <w:abstractNumId w:val="28"/>
  </w:num>
  <w:num w:numId="18">
    <w:abstractNumId w:val="5"/>
  </w:num>
  <w:num w:numId="19">
    <w:abstractNumId w:val="10"/>
  </w:num>
  <w:num w:numId="20">
    <w:abstractNumId w:val="19"/>
  </w:num>
  <w:num w:numId="21">
    <w:abstractNumId w:val="21"/>
  </w:num>
  <w:num w:numId="22">
    <w:abstractNumId w:val="23"/>
  </w:num>
  <w:num w:numId="23">
    <w:abstractNumId w:val="15"/>
  </w:num>
  <w:num w:numId="24">
    <w:abstractNumId w:val="18"/>
  </w:num>
  <w:num w:numId="25">
    <w:abstractNumId w:val="37"/>
  </w:num>
  <w:num w:numId="26">
    <w:abstractNumId w:val="11"/>
  </w:num>
  <w:num w:numId="27">
    <w:abstractNumId w:val="2"/>
  </w:num>
  <w:num w:numId="28">
    <w:abstractNumId w:val="13"/>
  </w:num>
  <w:num w:numId="29">
    <w:abstractNumId w:val="24"/>
  </w:num>
  <w:num w:numId="30">
    <w:abstractNumId w:val="46"/>
  </w:num>
  <w:num w:numId="31">
    <w:abstractNumId w:val="9"/>
  </w:num>
  <w:num w:numId="32">
    <w:abstractNumId w:val="7"/>
  </w:num>
  <w:num w:numId="33">
    <w:abstractNumId w:val="22"/>
  </w:num>
  <w:num w:numId="34">
    <w:abstractNumId w:val="1"/>
  </w:num>
  <w:num w:numId="35">
    <w:abstractNumId w:val="3"/>
  </w:num>
  <w:num w:numId="36">
    <w:abstractNumId w:val="34"/>
  </w:num>
  <w:num w:numId="37">
    <w:abstractNumId w:val="29"/>
  </w:num>
  <w:num w:numId="38">
    <w:abstractNumId w:val="17"/>
  </w:num>
  <w:num w:numId="39">
    <w:abstractNumId w:val="32"/>
  </w:num>
  <w:num w:numId="40">
    <w:abstractNumId w:val="40"/>
  </w:num>
  <w:num w:numId="41">
    <w:abstractNumId w:val="20"/>
  </w:num>
  <w:num w:numId="42">
    <w:abstractNumId w:val="12"/>
  </w:num>
  <w:num w:numId="43">
    <w:abstractNumId w:val="43"/>
  </w:num>
  <w:num w:numId="44">
    <w:abstractNumId w:val="42"/>
  </w:num>
  <w:num w:numId="45">
    <w:abstractNumId w:val="44"/>
  </w:num>
  <w:num w:numId="46">
    <w:abstractNumId w:val="48"/>
  </w:num>
  <w:num w:numId="47">
    <w:abstractNumId w:val="45"/>
  </w:num>
  <w:num w:numId="48">
    <w:abstractNumId w:val="33"/>
  </w:num>
  <w:num w:numId="49">
    <w:abstractNumId w:val="2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TrueTypeFonts/>
  <w:attachedTemplate r:id="rId1"/>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defaultTabStop w:val="720"/>
  <w:drawingGridHorizontalSpacing w:val="110"/>
  <w:displayHorizontalDrawingGridEvery w:val="2"/>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TAzNjM1szQwMTAxsjBR0lEKTi0uzszPAykwrgUAYpa+6ywAAAA="/>
  </w:docVars>
  <w:rsids>
    <w:rsidRoot w:val="00DA360E"/>
    <w:rsid w:val="000020A5"/>
    <w:rsid w:val="00003CCA"/>
    <w:rsid w:val="00005F2A"/>
    <w:rsid w:val="00010563"/>
    <w:rsid w:val="00013BB5"/>
    <w:rsid w:val="000177E7"/>
    <w:rsid w:val="00017E85"/>
    <w:rsid w:val="00022972"/>
    <w:rsid w:val="00025312"/>
    <w:rsid w:val="00025D7B"/>
    <w:rsid w:val="00030083"/>
    <w:rsid w:val="000301EF"/>
    <w:rsid w:val="000304BC"/>
    <w:rsid w:val="000315CE"/>
    <w:rsid w:val="00035193"/>
    <w:rsid w:val="000363FC"/>
    <w:rsid w:val="0003657E"/>
    <w:rsid w:val="000365E4"/>
    <w:rsid w:val="0003690E"/>
    <w:rsid w:val="00043D99"/>
    <w:rsid w:val="00045ED9"/>
    <w:rsid w:val="00046FFB"/>
    <w:rsid w:val="0004742B"/>
    <w:rsid w:val="00050A4D"/>
    <w:rsid w:val="00051510"/>
    <w:rsid w:val="00055214"/>
    <w:rsid w:val="00057D5A"/>
    <w:rsid w:val="00057ED3"/>
    <w:rsid w:val="00061B8F"/>
    <w:rsid w:val="00062420"/>
    <w:rsid w:val="00064FBD"/>
    <w:rsid w:val="00065085"/>
    <w:rsid w:val="00066DDA"/>
    <w:rsid w:val="00071A8B"/>
    <w:rsid w:val="00075762"/>
    <w:rsid w:val="00076515"/>
    <w:rsid w:val="000774A3"/>
    <w:rsid w:val="00080E18"/>
    <w:rsid w:val="00080F0D"/>
    <w:rsid w:val="00081F27"/>
    <w:rsid w:val="00082080"/>
    <w:rsid w:val="00085CD4"/>
    <w:rsid w:val="00086E21"/>
    <w:rsid w:val="00087AB5"/>
    <w:rsid w:val="0009032F"/>
    <w:rsid w:val="0009090D"/>
    <w:rsid w:val="0009195F"/>
    <w:rsid w:val="00093AA6"/>
    <w:rsid w:val="00093CAF"/>
    <w:rsid w:val="00094186"/>
    <w:rsid w:val="0009607F"/>
    <w:rsid w:val="000965D5"/>
    <w:rsid w:val="00097A39"/>
    <w:rsid w:val="000A0D7D"/>
    <w:rsid w:val="000A17CF"/>
    <w:rsid w:val="000A4417"/>
    <w:rsid w:val="000A48CA"/>
    <w:rsid w:val="000A5D39"/>
    <w:rsid w:val="000A5F8D"/>
    <w:rsid w:val="000A7A2C"/>
    <w:rsid w:val="000B1140"/>
    <w:rsid w:val="000B1982"/>
    <w:rsid w:val="000B19F9"/>
    <w:rsid w:val="000B2164"/>
    <w:rsid w:val="000B2C85"/>
    <w:rsid w:val="000B4532"/>
    <w:rsid w:val="000B4F2D"/>
    <w:rsid w:val="000B56A6"/>
    <w:rsid w:val="000B5C45"/>
    <w:rsid w:val="000B5E8C"/>
    <w:rsid w:val="000B7275"/>
    <w:rsid w:val="000C13E5"/>
    <w:rsid w:val="000C1571"/>
    <w:rsid w:val="000C17E8"/>
    <w:rsid w:val="000C2097"/>
    <w:rsid w:val="000C39C9"/>
    <w:rsid w:val="000C4A92"/>
    <w:rsid w:val="000C52B2"/>
    <w:rsid w:val="000C63BD"/>
    <w:rsid w:val="000C76EF"/>
    <w:rsid w:val="000C7907"/>
    <w:rsid w:val="000D1531"/>
    <w:rsid w:val="000D1552"/>
    <w:rsid w:val="000D28F0"/>
    <w:rsid w:val="000D2EAC"/>
    <w:rsid w:val="000D4468"/>
    <w:rsid w:val="000D6021"/>
    <w:rsid w:val="000D7002"/>
    <w:rsid w:val="000E0C1B"/>
    <w:rsid w:val="000E0E88"/>
    <w:rsid w:val="000E1C49"/>
    <w:rsid w:val="000E23F0"/>
    <w:rsid w:val="000E2B4F"/>
    <w:rsid w:val="000E706E"/>
    <w:rsid w:val="000E7AB4"/>
    <w:rsid w:val="000E7D22"/>
    <w:rsid w:val="000F0F4D"/>
    <w:rsid w:val="000F3AB8"/>
    <w:rsid w:val="000F40A6"/>
    <w:rsid w:val="000F4580"/>
    <w:rsid w:val="000F4879"/>
    <w:rsid w:val="000F537B"/>
    <w:rsid w:val="000F5D2B"/>
    <w:rsid w:val="000F5F97"/>
    <w:rsid w:val="000F5FC9"/>
    <w:rsid w:val="000F604B"/>
    <w:rsid w:val="001037AF"/>
    <w:rsid w:val="001042AF"/>
    <w:rsid w:val="00104B04"/>
    <w:rsid w:val="001060D7"/>
    <w:rsid w:val="001134AE"/>
    <w:rsid w:val="00113AB6"/>
    <w:rsid w:val="00114B58"/>
    <w:rsid w:val="001151FE"/>
    <w:rsid w:val="001207E1"/>
    <w:rsid w:val="00120EF4"/>
    <w:rsid w:val="00121891"/>
    <w:rsid w:val="00122BA3"/>
    <w:rsid w:val="00123D9B"/>
    <w:rsid w:val="001301AE"/>
    <w:rsid w:val="00130DA3"/>
    <w:rsid w:val="001361CB"/>
    <w:rsid w:val="00136EA8"/>
    <w:rsid w:val="00136F19"/>
    <w:rsid w:val="00142B24"/>
    <w:rsid w:val="00143706"/>
    <w:rsid w:val="00144A14"/>
    <w:rsid w:val="00144F68"/>
    <w:rsid w:val="00145F7E"/>
    <w:rsid w:val="00147EA4"/>
    <w:rsid w:val="00150884"/>
    <w:rsid w:val="001530E2"/>
    <w:rsid w:val="00154D64"/>
    <w:rsid w:val="00155DF5"/>
    <w:rsid w:val="001560F2"/>
    <w:rsid w:val="00157CCA"/>
    <w:rsid w:val="00161E3F"/>
    <w:rsid w:val="0016230A"/>
    <w:rsid w:val="00162A47"/>
    <w:rsid w:val="00162EF9"/>
    <w:rsid w:val="0016309E"/>
    <w:rsid w:val="001663D1"/>
    <w:rsid w:val="0017010C"/>
    <w:rsid w:val="001702C2"/>
    <w:rsid w:val="00170389"/>
    <w:rsid w:val="001712AE"/>
    <w:rsid w:val="00171A82"/>
    <w:rsid w:val="001742A4"/>
    <w:rsid w:val="00174EB3"/>
    <w:rsid w:val="001750E3"/>
    <w:rsid w:val="001760E9"/>
    <w:rsid w:val="001765E9"/>
    <w:rsid w:val="00176E66"/>
    <w:rsid w:val="00180157"/>
    <w:rsid w:val="0018021B"/>
    <w:rsid w:val="00180C47"/>
    <w:rsid w:val="001819A9"/>
    <w:rsid w:val="0018276D"/>
    <w:rsid w:val="00182B06"/>
    <w:rsid w:val="00182BA3"/>
    <w:rsid w:val="001833B1"/>
    <w:rsid w:val="00184F04"/>
    <w:rsid w:val="00186605"/>
    <w:rsid w:val="001866D8"/>
    <w:rsid w:val="00192027"/>
    <w:rsid w:val="00192B86"/>
    <w:rsid w:val="001946A3"/>
    <w:rsid w:val="00197964"/>
    <w:rsid w:val="00197967"/>
    <w:rsid w:val="001A0161"/>
    <w:rsid w:val="001A0377"/>
    <w:rsid w:val="001A32C3"/>
    <w:rsid w:val="001A3718"/>
    <w:rsid w:val="001A439C"/>
    <w:rsid w:val="001A5A7F"/>
    <w:rsid w:val="001A786D"/>
    <w:rsid w:val="001B1EA4"/>
    <w:rsid w:val="001B2388"/>
    <w:rsid w:val="001B2EEA"/>
    <w:rsid w:val="001B4044"/>
    <w:rsid w:val="001B50A5"/>
    <w:rsid w:val="001B790A"/>
    <w:rsid w:val="001C05B6"/>
    <w:rsid w:val="001C0AD2"/>
    <w:rsid w:val="001C3714"/>
    <w:rsid w:val="001C39EC"/>
    <w:rsid w:val="001D0D47"/>
    <w:rsid w:val="001D3093"/>
    <w:rsid w:val="001D3881"/>
    <w:rsid w:val="001D3AE4"/>
    <w:rsid w:val="001D64BA"/>
    <w:rsid w:val="001D6EB5"/>
    <w:rsid w:val="001D7437"/>
    <w:rsid w:val="001D7744"/>
    <w:rsid w:val="001E1CF3"/>
    <w:rsid w:val="001E240C"/>
    <w:rsid w:val="001E4329"/>
    <w:rsid w:val="001E6D9D"/>
    <w:rsid w:val="001E7774"/>
    <w:rsid w:val="001E7B28"/>
    <w:rsid w:val="001F1738"/>
    <w:rsid w:val="001F3253"/>
    <w:rsid w:val="001F3594"/>
    <w:rsid w:val="001F3AD6"/>
    <w:rsid w:val="001F54ED"/>
    <w:rsid w:val="001F5912"/>
    <w:rsid w:val="002000EF"/>
    <w:rsid w:val="00202D54"/>
    <w:rsid w:val="00204328"/>
    <w:rsid w:val="002049A9"/>
    <w:rsid w:val="002054F0"/>
    <w:rsid w:val="002057BD"/>
    <w:rsid w:val="00207816"/>
    <w:rsid w:val="00207EF2"/>
    <w:rsid w:val="00211DED"/>
    <w:rsid w:val="00214A30"/>
    <w:rsid w:val="00220BD3"/>
    <w:rsid w:val="00221059"/>
    <w:rsid w:val="002219C1"/>
    <w:rsid w:val="00223AE7"/>
    <w:rsid w:val="00225E29"/>
    <w:rsid w:val="00227548"/>
    <w:rsid w:val="0023007C"/>
    <w:rsid w:val="00233A1B"/>
    <w:rsid w:val="0023552C"/>
    <w:rsid w:val="00235B9D"/>
    <w:rsid w:val="002365D7"/>
    <w:rsid w:val="00236B4A"/>
    <w:rsid w:val="00236D87"/>
    <w:rsid w:val="00242B18"/>
    <w:rsid w:val="00242D59"/>
    <w:rsid w:val="0024340A"/>
    <w:rsid w:val="0024546D"/>
    <w:rsid w:val="00246795"/>
    <w:rsid w:val="00247584"/>
    <w:rsid w:val="002505DE"/>
    <w:rsid w:val="002518F4"/>
    <w:rsid w:val="002521A8"/>
    <w:rsid w:val="002531BA"/>
    <w:rsid w:val="00253CAB"/>
    <w:rsid w:val="00254CCD"/>
    <w:rsid w:val="00254F05"/>
    <w:rsid w:val="00257B0C"/>
    <w:rsid w:val="00257F3A"/>
    <w:rsid w:val="00260214"/>
    <w:rsid w:val="00262942"/>
    <w:rsid w:val="00262D9D"/>
    <w:rsid w:val="00264A43"/>
    <w:rsid w:val="00265259"/>
    <w:rsid w:val="00265355"/>
    <w:rsid w:val="00266E90"/>
    <w:rsid w:val="002675E1"/>
    <w:rsid w:val="00272172"/>
    <w:rsid w:val="002728C9"/>
    <w:rsid w:val="0027317E"/>
    <w:rsid w:val="00273898"/>
    <w:rsid w:val="00273B22"/>
    <w:rsid w:val="00273B94"/>
    <w:rsid w:val="00273C29"/>
    <w:rsid w:val="00274F64"/>
    <w:rsid w:val="00275164"/>
    <w:rsid w:val="00275C05"/>
    <w:rsid w:val="0027785C"/>
    <w:rsid w:val="00280236"/>
    <w:rsid w:val="00280976"/>
    <w:rsid w:val="00280EF0"/>
    <w:rsid w:val="002833F3"/>
    <w:rsid w:val="0028349E"/>
    <w:rsid w:val="00284F1D"/>
    <w:rsid w:val="00286851"/>
    <w:rsid w:val="002871CE"/>
    <w:rsid w:val="002871F7"/>
    <w:rsid w:val="00290ADB"/>
    <w:rsid w:val="00292432"/>
    <w:rsid w:val="002925E1"/>
    <w:rsid w:val="00293454"/>
    <w:rsid w:val="00294A52"/>
    <w:rsid w:val="00297AB3"/>
    <w:rsid w:val="002A0A13"/>
    <w:rsid w:val="002A43AD"/>
    <w:rsid w:val="002A7A19"/>
    <w:rsid w:val="002B0174"/>
    <w:rsid w:val="002B2703"/>
    <w:rsid w:val="002B2EE1"/>
    <w:rsid w:val="002B3135"/>
    <w:rsid w:val="002B49CE"/>
    <w:rsid w:val="002B4C22"/>
    <w:rsid w:val="002B56B1"/>
    <w:rsid w:val="002B680A"/>
    <w:rsid w:val="002C027A"/>
    <w:rsid w:val="002C1C6D"/>
    <w:rsid w:val="002C6E3D"/>
    <w:rsid w:val="002D0646"/>
    <w:rsid w:val="002D15A3"/>
    <w:rsid w:val="002D3395"/>
    <w:rsid w:val="002D3576"/>
    <w:rsid w:val="002D4E6D"/>
    <w:rsid w:val="002D59D0"/>
    <w:rsid w:val="002D5B9D"/>
    <w:rsid w:val="002D6D71"/>
    <w:rsid w:val="002E0C2D"/>
    <w:rsid w:val="002E0C9E"/>
    <w:rsid w:val="002E22FC"/>
    <w:rsid w:val="002E2C16"/>
    <w:rsid w:val="002E2C55"/>
    <w:rsid w:val="002E3944"/>
    <w:rsid w:val="002E4237"/>
    <w:rsid w:val="002E439D"/>
    <w:rsid w:val="002E698C"/>
    <w:rsid w:val="002E7BA6"/>
    <w:rsid w:val="002F05DD"/>
    <w:rsid w:val="002F19A6"/>
    <w:rsid w:val="002F5653"/>
    <w:rsid w:val="002F6CDE"/>
    <w:rsid w:val="002F70B1"/>
    <w:rsid w:val="002F736E"/>
    <w:rsid w:val="00301470"/>
    <w:rsid w:val="003014E1"/>
    <w:rsid w:val="00301F11"/>
    <w:rsid w:val="00302A34"/>
    <w:rsid w:val="003033F6"/>
    <w:rsid w:val="003039D6"/>
    <w:rsid w:val="0030676B"/>
    <w:rsid w:val="00307210"/>
    <w:rsid w:val="00307A3E"/>
    <w:rsid w:val="00310E62"/>
    <w:rsid w:val="00312087"/>
    <w:rsid w:val="0031377A"/>
    <w:rsid w:val="003150EF"/>
    <w:rsid w:val="00316049"/>
    <w:rsid w:val="00316058"/>
    <w:rsid w:val="003200AF"/>
    <w:rsid w:val="0032135E"/>
    <w:rsid w:val="003218EB"/>
    <w:rsid w:val="00321948"/>
    <w:rsid w:val="00323886"/>
    <w:rsid w:val="00324B3E"/>
    <w:rsid w:val="0032523A"/>
    <w:rsid w:val="00325776"/>
    <w:rsid w:val="00325A85"/>
    <w:rsid w:val="003311ED"/>
    <w:rsid w:val="00334167"/>
    <w:rsid w:val="003345EA"/>
    <w:rsid w:val="00334DC6"/>
    <w:rsid w:val="00336787"/>
    <w:rsid w:val="00337B1E"/>
    <w:rsid w:val="00340F9E"/>
    <w:rsid w:val="003412D1"/>
    <w:rsid w:val="003419B2"/>
    <w:rsid w:val="003419ED"/>
    <w:rsid w:val="00341AA9"/>
    <w:rsid w:val="003436B6"/>
    <w:rsid w:val="003473DA"/>
    <w:rsid w:val="00350054"/>
    <w:rsid w:val="00350BEF"/>
    <w:rsid w:val="0035109E"/>
    <w:rsid w:val="0035196D"/>
    <w:rsid w:val="00353B5E"/>
    <w:rsid w:val="00353DC4"/>
    <w:rsid w:val="00354299"/>
    <w:rsid w:val="003557B2"/>
    <w:rsid w:val="0036187A"/>
    <w:rsid w:val="003632AA"/>
    <w:rsid w:val="00363892"/>
    <w:rsid w:val="00367590"/>
    <w:rsid w:val="003708A3"/>
    <w:rsid w:val="00372258"/>
    <w:rsid w:val="00372F26"/>
    <w:rsid w:val="00380CEE"/>
    <w:rsid w:val="003817D0"/>
    <w:rsid w:val="00382013"/>
    <w:rsid w:val="00382FA7"/>
    <w:rsid w:val="0038734D"/>
    <w:rsid w:val="00387F6E"/>
    <w:rsid w:val="003907E5"/>
    <w:rsid w:val="00391020"/>
    <w:rsid w:val="00391B3A"/>
    <w:rsid w:val="00391C21"/>
    <w:rsid w:val="00395998"/>
    <w:rsid w:val="003959AB"/>
    <w:rsid w:val="00397255"/>
    <w:rsid w:val="003A1628"/>
    <w:rsid w:val="003A1858"/>
    <w:rsid w:val="003A2EF1"/>
    <w:rsid w:val="003A31DC"/>
    <w:rsid w:val="003A41F9"/>
    <w:rsid w:val="003A56C0"/>
    <w:rsid w:val="003A59FC"/>
    <w:rsid w:val="003A6BF9"/>
    <w:rsid w:val="003A7C1F"/>
    <w:rsid w:val="003B16D3"/>
    <w:rsid w:val="003B18CB"/>
    <w:rsid w:val="003B2E7E"/>
    <w:rsid w:val="003B54FC"/>
    <w:rsid w:val="003B5B16"/>
    <w:rsid w:val="003B687F"/>
    <w:rsid w:val="003B6925"/>
    <w:rsid w:val="003B7A1C"/>
    <w:rsid w:val="003C1472"/>
    <w:rsid w:val="003C153B"/>
    <w:rsid w:val="003C3188"/>
    <w:rsid w:val="003C34EA"/>
    <w:rsid w:val="003C4128"/>
    <w:rsid w:val="003C4251"/>
    <w:rsid w:val="003C44DB"/>
    <w:rsid w:val="003C48D7"/>
    <w:rsid w:val="003C4991"/>
    <w:rsid w:val="003C52D9"/>
    <w:rsid w:val="003C5FAF"/>
    <w:rsid w:val="003C6BD2"/>
    <w:rsid w:val="003D0CC4"/>
    <w:rsid w:val="003D1823"/>
    <w:rsid w:val="003D1A37"/>
    <w:rsid w:val="003D20BE"/>
    <w:rsid w:val="003D21E3"/>
    <w:rsid w:val="003D3034"/>
    <w:rsid w:val="003D3D77"/>
    <w:rsid w:val="003D5852"/>
    <w:rsid w:val="003D6DAA"/>
    <w:rsid w:val="003D789B"/>
    <w:rsid w:val="003D78AB"/>
    <w:rsid w:val="003E1B18"/>
    <w:rsid w:val="003E2D9D"/>
    <w:rsid w:val="003E61D1"/>
    <w:rsid w:val="003E72E6"/>
    <w:rsid w:val="003E7E67"/>
    <w:rsid w:val="003F1137"/>
    <w:rsid w:val="003F2C34"/>
    <w:rsid w:val="003F3121"/>
    <w:rsid w:val="003F3159"/>
    <w:rsid w:val="003F5088"/>
    <w:rsid w:val="003F5281"/>
    <w:rsid w:val="003F53A7"/>
    <w:rsid w:val="003F5DD6"/>
    <w:rsid w:val="003F7E35"/>
    <w:rsid w:val="00404FB5"/>
    <w:rsid w:val="00411FF4"/>
    <w:rsid w:val="00412349"/>
    <w:rsid w:val="00412772"/>
    <w:rsid w:val="0041387C"/>
    <w:rsid w:val="00414639"/>
    <w:rsid w:val="00414D2C"/>
    <w:rsid w:val="00415F78"/>
    <w:rsid w:val="00416BBF"/>
    <w:rsid w:val="0042259E"/>
    <w:rsid w:val="00422A4B"/>
    <w:rsid w:val="004234CA"/>
    <w:rsid w:val="004238E0"/>
    <w:rsid w:val="00424218"/>
    <w:rsid w:val="00426E9D"/>
    <w:rsid w:val="0043172A"/>
    <w:rsid w:val="00431BAC"/>
    <w:rsid w:val="00431F4F"/>
    <w:rsid w:val="004329FE"/>
    <w:rsid w:val="00434E64"/>
    <w:rsid w:val="00435E6C"/>
    <w:rsid w:val="004409F1"/>
    <w:rsid w:val="00443725"/>
    <w:rsid w:val="004447D4"/>
    <w:rsid w:val="00445226"/>
    <w:rsid w:val="004478FF"/>
    <w:rsid w:val="00447A21"/>
    <w:rsid w:val="004522D7"/>
    <w:rsid w:val="00452618"/>
    <w:rsid w:val="00452D4A"/>
    <w:rsid w:val="0045527B"/>
    <w:rsid w:val="0045678F"/>
    <w:rsid w:val="00460578"/>
    <w:rsid w:val="0046328E"/>
    <w:rsid w:val="00466302"/>
    <w:rsid w:val="004667C4"/>
    <w:rsid w:val="00466C23"/>
    <w:rsid w:val="00467E88"/>
    <w:rsid w:val="004700FA"/>
    <w:rsid w:val="00471084"/>
    <w:rsid w:val="00475F71"/>
    <w:rsid w:val="00477B6D"/>
    <w:rsid w:val="00481EEC"/>
    <w:rsid w:val="00482414"/>
    <w:rsid w:val="00491D38"/>
    <w:rsid w:val="00492F1D"/>
    <w:rsid w:val="00494596"/>
    <w:rsid w:val="00497B7B"/>
    <w:rsid w:val="004A1775"/>
    <w:rsid w:val="004A1BBE"/>
    <w:rsid w:val="004A2C2D"/>
    <w:rsid w:val="004A446A"/>
    <w:rsid w:val="004A5DFC"/>
    <w:rsid w:val="004A7054"/>
    <w:rsid w:val="004A71C7"/>
    <w:rsid w:val="004A7601"/>
    <w:rsid w:val="004A7A99"/>
    <w:rsid w:val="004B0959"/>
    <w:rsid w:val="004B4681"/>
    <w:rsid w:val="004B56BD"/>
    <w:rsid w:val="004B6215"/>
    <w:rsid w:val="004B6DC2"/>
    <w:rsid w:val="004C1B7D"/>
    <w:rsid w:val="004C54BB"/>
    <w:rsid w:val="004C75A3"/>
    <w:rsid w:val="004D05F5"/>
    <w:rsid w:val="004D1A0B"/>
    <w:rsid w:val="004D2B5E"/>
    <w:rsid w:val="004D2FF6"/>
    <w:rsid w:val="004D3C4D"/>
    <w:rsid w:val="004D5D4E"/>
    <w:rsid w:val="004D5E33"/>
    <w:rsid w:val="004D71AD"/>
    <w:rsid w:val="004E0BB4"/>
    <w:rsid w:val="004E4846"/>
    <w:rsid w:val="004E4C4F"/>
    <w:rsid w:val="004E53F2"/>
    <w:rsid w:val="004E60B4"/>
    <w:rsid w:val="004E63AF"/>
    <w:rsid w:val="004E7195"/>
    <w:rsid w:val="004F00A8"/>
    <w:rsid w:val="004F130F"/>
    <w:rsid w:val="004F35F1"/>
    <w:rsid w:val="004F41A8"/>
    <w:rsid w:val="004F4A6C"/>
    <w:rsid w:val="004F547B"/>
    <w:rsid w:val="004F6AB8"/>
    <w:rsid w:val="004F6EB9"/>
    <w:rsid w:val="004F70D1"/>
    <w:rsid w:val="00500192"/>
    <w:rsid w:val="00501AF2"/>
    <w:rsid w:val="00501BC9"/>
    <w:rsid w:val="00502715"/>
    <w:rsid w:val="00503937"/>
    <w:rsid w:val="00504EB6"/>
    <w:rsid w:val="00505461"/>
    <w:rsid w:val="0050628A"/>
    <w:rsid w:val="00506616"/>
    <w:rsid w:val="005069AA"/>
    <w:rsid w:val="00506CFE"/>
    <w:rsid w:val="0051272D"/>
    <w:rsid w:val="00514007"/>
    <w:rsid w:val="00514A89"/>
    <w:rsid w:val="005172DC"/>
    <w:rsid w:val="005205E5"/>
    <w:rsid w:val="0052478E"/>
    <w:rsid w:val="005329F8"/>
    <w:rsid w:val="00534D57"/>
    <w:rsid w:val="00535727"/>
    <w:rsid w:val="00536CA4"/>
    <w:rsid w:val="00541014"/>
    <w:rsid w:val="005435B3"/>
    <w:rsid w:val="00543FA3"/>
    <w:rsid w:val="005441A1"/>
    <w:rsid w:val="0054501C"/>
    <w:rsid w:val="0054545D"/>
    <w:rsid w:val="00546317"/>
    <w:rsid w:val="00546770"/>
    <w:rsid w:val="005475BE"/>
    <w:rsid w:val="00547F42"/>
    <w:rsid w:val="00553B4A"/>
    <w:rsid w:val="005549C3"/>
    <w:rsid w:val="00557499"/>
    <w:rsid w:val="00560945"/>
    <w:rsid w:val="00560F60"/>
    <w:rsid w:val="00563EB3"/>
    <w:rsid w:val="00564A69"/>
    <w:rsid w:val="00564FFE"/>
    <w:rsid w:val="00565B08"/>
    <w:rsid w:val="00566F73"/>
    <w:rsid w:val="00570B00"/>
    <w:rsid w:val="00570EA2"/>
    <w:rsid w:val="005726D9"/>
    <w:rsid w:val="00572C54"/>
    <w:rsid w:val="00573C5F"/>
    <w:rsid w:val="00574325"/>
    <w:rsid w:val="00574B2A"/>
    <w:rsid w:val="005752E0"/>
    <w:rsid w:val="005757CD"/>
    <w:rsid w:val="0057635D"/>
    <w:rsid w:val="00576950"/>
    <w:rsid w:val="0058008B"/>
    <w:rsid w:val="0058272B"/>
    <w:rsid w:val="00583BF6"/>
    <w:rsid w:val="00586F20"/>
    <w:rsid w:val="00587A20"/>
    <w:rsid w:val="00590DD5"/>
    <w:rsid w:val="005913F4"/>
    <w:rsid w:val="00592D79"/>
    <w:rsid w:val="00593D71"/>
    <w:rsid w:val="00594310"/>
    <w:rsid w:val="005945F1"/>
    <w:rsid w:val="00594BE5"/>
    <w:rsid w:val="00594DF7"/>
    <w:rsid w:val="00594FC5"/>
    <w:rsid w:val="00595CB6"/>
    <w:rsid w:val="005A06FC"/>
    <w:rsid w:val="005A10D2"/>
    <w:rsid w:val="005A238C"/>
    <w:rsid w:val="005A5662"/>
    <w:rsid w:val="005A633F"/>
    <w:rsid w:val="005A6F9E"/>
    <w:rsid w:val="005B011C"/>
    <w:rsid w:val="005B098F"/>
    <w:rsid w:val="005B0D40"/>
    <w:rsid w:val="005B3AB3"/>
    <w:rsid w:val="005B51A7"/>
    <w:rsid w:val="005B71DB"/>
    <w:rsid w:val="005B72CC"/>
    <w:rsid w:val="005C01AF"/>
    <w:rsid w:val="005C0ADB"/>
    <w:rsid w:val="005C65CB"/>
    <w:rsid w:val="005C7123"/>
    <w:rsid w:val="005C7C02"/>
    <w:rsid w:val="005C7C89"/>
    <w:rsid w:val="005D2C57"/>
    <w:rsid w:val="005D3F3C"/>
    <w:rsid w:val="005D42E8"/>
    <w:rsid w:val="005D4CAC"/>
    <w:rsid w:val="005D6794"/>
    <w:rsid w:val="005E0B3B"/>
    <w:rsid w:val="005E1EC4"/>
    <w:rsid w:val="005E3FC2"/>
    <w:rsid w:val="005E7177"/>
    <w:rsid w:val="005E7C87"/>
    <w:rsid w:val="005F0FD0"/>
    <w:rsid w:val="005F262B"/>
    <w:rsid w:val="005F2845"/>
    <w:rsid w:val="005F34D6"/>
    <w:rsid w:val="005F6889"/>
    <w:rsid w:val="005F6904"/>
    <w:rsid w:val="005F78A3"/>
    <w:rsid w:val="005F79B0"/>
    <w:rsid w:val="006005EF"/>
    <w:rsid w:val="00602F06"/>
    <w:rsid w:val="0060321B"/>
    <w:rsid w:val="006069FA"/>
    <w:rsid w:val="0060746B"/>
    <w:rsid w:val="00610703"/>
    <w:rsid w:val="00611561"/>
    <w:rsid w:val="006139E8"/>
    <w:rsid w:val="00613DBF"/>
    <w:rsid w:val="00616C6F"/>
    <w:rsid w:val="006172AF"/>
    <w:rsid w:val="00617388"/>
    <w:rsid w:val="00617B47"/>
    <w:rsid w:val="006211CF"/>
    <w:rsid w:val="0062385E"/>
    <w:rsid w:val="00624701"/>
    <w:rsid w:val="00624BA5"/>
    <w:rsid w:val="006260B8"/>
    <w:rsid w:val="0062691C"/>
    <w:rsid w:val="006270E4"/>
    <w:rsid w:val="00627534"/>
    <w:rsid w:val="0063074F"/>
    <w:rsid w:val="0063112B"/>
    <w:rsid w:val="00632A59"/>
    <w:rsid w:val="00633911"/>
    <w:rsid w:val="00636EEF"/>
    <w:rsid w:val="00637566"/>
    <w:rsid w:val="0063781A"/>
    <w:rsid w:val="006402AA"/>
    <w:rsid w:val="00641BD9"/>
    <w:rsid w:val="00642739"/>
    <w:rsid w:val="006432E4"/>
    <w:rsid w:val="006434AF"/>
    <w:rsid w:val="006435A7"/>
    <w:rsid w:val="00644447"/>
    <w:rsid w:val="00645EFD"/>
    <w:rsid w:val="00645F0B"/>
    <w:rsid w:val="006467D4"/>
    <w:rsid w:val="006503C4"/>
    <w:rsid w:val="00651130"/>
    <w:rsid w:val="00651E1A"/>
    <w:rsid w:val="00652C3B"/>
    <w:rsid w:val="00654BA6"/>
    <w:rsid w:val="006554CD"/>
    <w:rsid w:val="0065568C"/>
    <w:rsid w:val="00656F11"/>
    <w:rsid w:val="00657EA5"/>
    <w:rsid w:val="00661611"/>
    <w:rsid w:val="006652B4"/>
    <w:rsid w:val="00665951"/>
    <w:rsid w:val="0066779F"/>
    <w:rsid w:val="00667EE9"/>
    <w:rsid w:val="00670CDA"/>
    <w:rsid w:val="00671CC9"/>
    <w:rsid w:val="006726F2"/>
    <w:rsid w:val="006745F4"/>
    <w:rsid w:val="00674CC2"/>
    <w:rsid w:val="00674F7D"/>
    <w:rsid w:val="0067506F"/>
    <w:rsid w:val="00675D15"/>
    <w:rsid w:val="006760DD"/>
    <w:rsid w:val="006763DE"/>
    <w:rsid w:val="00676AA9"/>
    <w:rsid w:val="00676B50"/>
    <w:rsid w:val="006824D5"/>
    <w:rsid w:val="0068314B"/>
    <w:rsid w:val="00684387"/>
    <w:rsid w:val="006867A3"/>
    <w:rsid w:val="00686A8F"/>
    <w:rsid w:val="006877E0"/>
    <w:rsid w:val="00690692"/>
    <w:rsid w:val="00691C7F"/>
    <w:rsid w:val="00692E5B"/>
    <w:rsid w:val="00693C91"/>
    <w:rsid w:val="0069496F"/>
    <w:rsid w:val="006953BE"/>
    <w:rsid w:val="00696DD0"/>
    <w:rsid w:val="006A0A8D"/>
    <w:rsid w:val="006A0FB9"/>
    <w:rsid w:val="006A20DF"/>
    <w:rsid w:val="006A25AF"/>
    <w:rsid w:val="006A3A81"/>
    <w:rsid w:val="006A6CEB"/>
    <w:rsid w:val="006A7926"/>
    <w:rsid w:val="006A7E0B"/>
    <w:rsid w:val="006B0CB9"/>
    <w:rsid w:val="006B102E"/>
    <w:rsid w:val="006B3706"/>
    <w:rsid w:val="006B5A1D"/>
    <w:rsid w:val="006B769B"/>
    <w:rsid w:val="006C0B61"/>
    <w:rsid w:val="006C1BC8"/>
    <w:rsid w:val="006C20D5"/>
    <w:rsid w:val="006C2189"/>
    <w:rsid w:val="006C2AE5"/>
    <w:rsid w:val="006C4B2A"/>
    <w:rsid w:val="006C56AF"/>
    <w:rsid w:val="006D00E0"/>
    <w:rsid w:val="006D0E91"/>
    <w:rsid w:val="006D1FA4"/>
    <w:rsid w:val="006D26E6"/>
    <w:rsid w:val="006D3271"/>
    <w:rsid w:val="006D3BFB"/>
    <w:rsid w:val="006D674A"/>
    <w:rsid w:val="006E012A"/>
    <w:rsid w:val="006E2EDD"/>
    <w:rsid w:val="006E727A"/>
    <w:rsid w:val="006F1A53"/>
    <w:rsid w:val="006F2EAE"/>
    <w:rsid w:val="006F3CE3"/>
    <w:rsid w:val="006F4739"/>
    <w:rsid w:val="006F5D80"/>
    <w:rsid w:val="006F5E45"/>
    <w:rsid w:val="0070052F"/>
    <w:rsid w:val="007006AB"/>
    <w:rsid w:val="00700F0B"/>
    <w:rsid w:val="007026B6"/>
    <w:rsid w:val="00703387"/>
    <w:rsid w:val="00703527"/>
    <w:rsid w:val="00705F9D"/>
    <w:rsid w:val="00706328"/>
    <w:rsid w:val="00710833"/>
    <w:rsid w:val="007152F3"/>
    <w:rsid w:val="00716B31"/>
    <w:rsid w:val="00717A31"/>
    <w:rsid w:val="0072284E"/>
    <w:rsid w:val="00722BC3"/>
    <w:rsid w:val="00724106"/>
    <w:rsid w:val="00724715"/>
    <w:rsid w:val="0072480B"/>
    <w:rsid w:val="007264E0"/>
    <w:rsid w:val="00727B49"/>
    <w:rsid w:val="00727BF7"/>
    <w:rsid w:val="007310AD"/>
    <w:rsid w:val="0073127D"/>
    <w:rsid w:val="007335B3"/>
    <w:rsid w:val="007339D6"/>
    <w:rsid w:val="0073584E"/>
    <w:rsid w:val="00737D91"/>
    <w:rsid w:val="0074059D"/>
    <w:rsid w:val="00740871"/>
    <w:rsid w:val="00740909"/>
    <w:rsid w:val="00740BAC"/>
    <w:rsid w:val="00740BBA"/>
    <w:rsid w:val="00740C57"/>
    <w:rsid w:val="007421EB"/>
    <w:rsid w:val="00743A3B"/>
    <w:rsid w:val="00743B87"/>
    <w:rsid w:val="00745518"/>
    <w:rsid w:val="007459B2"/>
    <w:rsid w:val="00750707"/>
    <w:rsid w:val="007509F6"/>
    <w:rsid w:val="00751A6F"/>
    <w:rsid w:val="00753771"/>
    <w:rsid w:val="00753E32"/>
    <w:rsid w:val="007550C0"/>
    <w:rsid w:val="00757917"/>
    <w:rsid w:val="0076077C"/>
    <w:rsid w:val="007609E2"/>
    <w:rsid w:val="00764B05"/>
    <w:rsid w:val="00765C39"/>
    <w:rsid w:val="00766711"/>
    <w:rsid w:val="00771904"/>
    <w:rsid w:val="00774945"/>
    <w:rsid w:val="00775B9C"/>
    <w:rsid w:val="00776E45"/>
    <w:rsid w:val="00780954"/>
    <w:rsid w:val="00780BA8"/>
    <w:rsid w:val="00780CAB"/>
    <w:rsid w:val="0078176E"/>
    <w:rsid w:val="007827B3"/>
    <w:rsid w:val="0078517D"/>
    <w:rsid w:val="00786637"/>
    <w:rsid w:val="00786972"/>
    <w:rsid w:val="007869F7"/>
    <w:rsid w:val="0078759F"/>
    <w:rsid w:val="00787DCC"/>
    <w:rsid w:val="00787FC0"/>
    <w:rsid w:val="0079025D"/>
    <w:rsid w:val="00790C52"/>
    <w:rsid w:val="007914CA"/>
    <w:rsid w:val="00791DDA"/>
    <w:rsid w:val="00792E6A"/>
    <w:rsid w:val="007950BB"/>
    <w:rsid w:val="007954FB"/>
    <w:rsid w:val="00797F2B"/>
    <w:rsid w:val="007A034D"/>
    <w:rsid w:val="007A0486"/>
    <w:rsid w:val="007A0493"/>
    <w:rsid w:val="007A1F1E"/>
    <w:rsid w:val="007A3CEF"/>
    <w:rsid w:val="007A73AC"/>
    <w:rsid w:val="007B1A94"/>
    <w:rsid w:val="007B2E59"/>
    <w:rsid w:val="007B6A5F"/>
    <w:rsid w:val="007B6D91"/>
    <w:rsid w:val="007C2DF3"/>
    <w:rsid w:val="007C345A"/>
    <w:rsid w:val="007C360B"/>
    <w:rsid w:val="007C4452"/>
    <w:rsid w:val="007C450D"/>
    <w:rsid w:val="007D089E"/>
    <w:rsid w:val="007D1FC0"/>
    <w:rsid w:val="007D23E5"/>
    <w:rsid w:val="007D3048"/>
    <w:rsid w:val="007D333F"/>
    <w:rsid w:val="007D370B"/>
    <w:rsid w:val="007D4438"/>
    <w:rsid w:val="007D4CB1"/>
    <w:rsid w:val="007D5DF2"/>
    <w:rsid w:val="007E0E51"/>
    <w:rsid w:val="007E18CB"/>
    <w:rsid w:val="007E1DEC"/>
    <w:rsid w:val="007E1EBF"/>
    <w:rsid w:val="007E32B4"/>
    <w:rsid w:val="007E38AC"/>
    <w:rsid w:val="007E517C"/>
    <w:rsid w:val="007E6844"/>
    <w:rsid w:val="007F0842"/>
    <w:rsid w:val="007F21A3"/>
    <w:rsid w:val="007F2422"/>
    <w:rsid w:val="007F403A"/>
    <w:rsid w:val="007F4055"/>
    <w:rsid w:val="007F4141"/>
    <w:rsid w:val="007F521C"/>
    <w:rsid w:val="007F693F"/>
    <w:rsid w:val="007F7136"/>
    <w:rsid w:val="00800813"/>
    <w:rsid w:val="0080377B"/>
    <w:rsid w:val="00803E34"/>
    <w:rsid w:val="00805B76"/>
    <w:rsid w:val="00805DB4"/>
    <w:rsid w:val="00805EDE"/>
    <w:rsid w:val="00806AAC"/>
    <w:rsid w:val="008100CF"/>
    <w:rsid w:val="008107E5"/>
    <w:rsid w:val="00811007"/>
    <w:rsid w:val="0081193B"/>
    <w:rsid w:val="00812C39"/>
    <w:rsid w:val="00812DFF"/>
    <w:rsid w:val="008138C4"/>
    <w:rsid w:val="00813BAA"/>
    <w:rsid w:val="00813EB0"/>
    <w:rsid w:val="0081433A"/>
    <w:rsid w:val="0081440C"/>
    <w:rsid w:val="00815527"/>
    <w:rsid w:val="00816DD3"/>
    <w:rsid w:val="008216E8"/>
    <w:rsid w:val="0082431E"/>
    <w:rsid w:val="008245EF"/>
    <w:rsid w:val="0082594C"/>
    <w:rsid w:val="00826023"/>
    <w:rsid w:val="008312BB"/>
    <w:rsid w:val="0083240D"/>
    <w:rsid w:val="00832CAE"/>
    <w:rsid w:val="00834670"/>
    <w:rsid w:val="00835309"/>
    <w:rsid w:val="0084128F"/>
    <w:rsid w:val="00844A72"/>
    <w:rsid w:val="00846E46"/>
    <w:rsid w:val="00846F3E"/>
    <w:rsid w:val="00851851"/>
    <w:rsid w:val="008525B5"/>
    <w:rsid w:val="0085262E"/>
    <w:rsid w:val="00852A4D"/>
    <w:rsid w:val="00853592"/>
    <w:rsid w:val="008564D9"/>
    <w:rsid w:val="008578EB"/>
    <w:rsid w:val="00861D29"/>
    <w:rsid w:val="008631BA"/>
    <w:rsid w:val="0086415A"/>
    <w:rsid w:val="00865ED4"/>
    <w:rsid w:val="00871484"/>
    <w:rsid w:val="008727F6"/>
    <w:rsid w:val="008741C9"/>
    <w:rsid w:val="0087544E"/>
    <w:rsid w:val="00875A01"/>
    <w:rsid w:val="00875A8D"/>
    <w:rsid w:val="00875B31"/>
    <w:rsid w:val="00876B4F"/>
    <w:rsid w:val="00877845"/>
    <w:rsid w:val="008800EE"/>
    <w:rsid w:val="00881138"/>
    <w:rsid w:val="00883D64"/>
    <w:rsid w:val="00884219"/>
    <w:rsid w:val="00886AB1"/>
    <w:rsid w:val="00887445"/>
    <w:rsid w:val="00890B15"/>
    <w:rsid w:val="00893289"/>
    <w:rsid w:val="00895C7A"/>
    <w:rsid w:val="00895D82"/>
    <w:rsid w:val="00896078"/>
    <w:rsid w:val="008966E1"/>
    <w:rsid w:val="00897ADF"/>
    <w:rsid w:val="008A128F"/>
    <w:rsid w:val="008A28C2"/>
    <w:rsid w:val="008A3E8F"/>
    <w:rsid w:val="008A49CE"/>
    <w:rsid w:val="008A6304"/>
    <w:rsid w:val="008A6B38"/>
    <w:rsid w:val="008A718B"/>
    <w:rsid w:val="008A79F2"/>
    <w:rsid w:val="008B233E"/>
    <w:rsid w:val="008B29AB"/>
    <w:rsid w:val="008B2B3D"/>
    <w:rsid w:val="008B2DB6"/>
    <w:rsid w:val="008B3D12"/>
    <w:rsid w:val="008B4B40"/>
    <w:rsid w:val="008B6D6F"/>
    <w:rsid w:val="008C14E7"/>
    <w:rsid w:val="008C2AB2"/>
    <w:rsid w:val="008C7527"/>
    <w:rsid w:val="008C7E4A"/>
    <w:rsid w:val="008D149E"/>
    <w:rsid w:val="008D1941"/>
    <w:rsid w:val="008D2593"/>
    <w:rsid w:val="008D2A85"/>
    <w:rsid w:val="008D3530"/>
    <w:rsid w:val="008D4FD7"/>
    <w:rsid w:val="008D5E62"/>
    <w:rsid w:val="008E316B"/>
    <w:rsid w:val="008E4547"/>
    <w:rsid w:val="008E486A"/>
    <w:rsid w:val="008E7A41"/>
    <w:rsid w:val="008F106E"/>
    <w:rsid w:val="008F1AA6"/>
    <w:rsid w:val="008F3877"/>
    <w:rsid w:val="008F4265"/>
    <w:rsid w:val="008F7CCA"/>
    <w:rsid w:val="00900EA6"/>
    <w:rsid w:val="00904187"/>
    <w:rsid w:val="0090494B"/>
    <w:rsid w:val="00906734"/>
    <w:rsid w:val="00911CA6"/>
    <w:rsid w:val="00913353"/>
    <w:rsid w:val="00913CCC"/>
    <w:rsid w:val="009153B8"/>
    <w:rsid w:val="009252A8"/>
    <w:rsid w:val="00930408"/>
    <w:rsid w:val="00931308"/>
    <w:rsid w:val="0093248A"/>
    <w:rsid w:val="00932A5A"/>
    <w:rsid w:val="00933994"/>
    <w:rsid w:val="0093409C"/>
    <w:rsid w:val="00934C31"/>
    <w:rsid w:val="00936A35"/>
    <w:rsid w:val="009370F4"/>
    <w:rsid w:val="009372D0"/>
    <w:rsid w:val="00942E7F"/>
    <w:rsid w:val="009431D1"/>
    <w:rsid w:val="00945894"/>
    <w:rsid w:val="00947C65"/>
    <w:rsid w:val="00950439"/>
    <w:rsid w:val="009510EA"/>
    <w:rsid w:val="009554CB"/>
    <w:rsid w:val="009555F2"/>
    <w:rsid w:val="009558A6"/>
    <w:rsid w:val="00956F6A"/>
    <w:rsid w:val="00960558"/>
    <w:rsid w:val="00960EA4"/>
    <w:rsid w:val="00963D1F"/>
    <w:rsid w:val="009641B3"/>
    <w:rsid w:val="0096523B"/>
    <w:rsid w:val="009667BB"/>
    <w:rsid w:val="00966910"/>
    <w:rsid w:val="00966A02"/>
    <w:rsid w:val="00966DC3"/>
    <w:rsid w:val="009672BB"/>
    <w:rsid w:val="009706E0"/>
    <w:rsid w:val="00971EF8"/>
    <w:rsid w:val="00972BC9"/>
    <w:rsid w:val="009734F5"/>
    <w:rsid w:val="00973593"/>
    <w:rsid w:val="009736E6"/>
    <w:rsid w:val="009747CB"/>
    <w:rsid w:val="00974BDB"/>
    <w:rsid w:val="00974C9B"/>
    <w:rsid w:val="00975ED7"/>
    <w:rsid w:val="009770D5"/>
    <w:rsid w:val="00982735"/>
    <w:rsid w:val="00983003"/>
    <w:rsid w:val="00984236"/>
    <w:rsid w:val="009848B1"/>
    <w:rsid w:val="0098708D"/>
    <w:rsid w:val="009874C5"/>
    <w:rsid w:val="0099037E"/>
    <w:rsid w:val="00990662"/>
    <w:rsid w:val="00992032"/>
    <w:rsid w:val="009929E4"/>
    <w:rsid w:val="0099305A"/>
    <w:rsid w:val="00993F68"/>
    <w:rsid w:val="0099566A"/>
    <w:rsid w:val="0099674F"/>
    <w:rsid w:val="00996CA8"/>
    <w:rsid w:val="00996E73"/>
    <w:rsid w:val="0099784D"/>
    <w:rsid w:val="009A050A"/>
    <w:rsid w:val="009A0E31"/>
    <w:rsid w:val="009A1DF6"/>
    <w:rsid w:val="009A2A5E"/>
    <w:rsid w:val="009A2E48"/>
    <w:rsid w:val="009A36EB"/>
    <w:rsid w:val="009A5A18"/>
    <w:rsid w:val="009A6A00"/>
    <w:rsid w:val="009B38DA"/>
    <w:rsid w:val="009B42F3"/>
    <w:rsid w:val="009B6E27"/>
    <w:rsid w:val="009C03BD"/>
    <w:rsid w:val="009C0C05"/>
    <w:rsid w:val="009C1138"/>
    <w:rsid w:val="009C122C"/>
    <w:rsid w:val="009C1481"/>
    <w:rsid w:val="009C2236"/>
    <w:rsid w:val="009C4BA4"/>
    <w:rsid w:val="009C58B5"/>
    <w:rsid w:val="009D04E4"/>
    <w:rsid w:val="009D06D2"/>
    <w:rsid w:val="009D25BD"/>
    <w:rsid w:val="009D31E6"/>
    <w:rsid w:val="009D592B"/>
    <w:rsid w:val="009D5D7F"/>
    <w:rsid w:val="009D7BA7"/>
    <w:rsid w:val="009D7F3E"/>
    <w:rsid w:val="009E10B7"/>
    <w:rsid w:val="009E3630"/>
    <w:rsid w:val="009E5D50"/>
    <w:rsid w:val="009F09B9"/>
    <w:rsid w:val="009F0A4A"/>
    <w:rsid w:val="009F1078"/>
    <w:rsid w:val="009F167D"/>
    <w:rsid w:val="009F1DB7"/>
    <w:rsid w:val="009F2DD6"/>
    <w:rsid w:val="009F369C"/>
    <w:rsid w:val="009F71A2"/>
    <w:rsid w:val="009F78CD"/>
    <w:rsid w:val="00A00541"/>
    <w:rsid w:val="00A0165C"/>
    <w:rsid w:val="00A04183"/>
    <w:rsid w:val="00A04964"/>
    <w:rsid w:val="00A050D7"/>
    <w:rsid w:val="00A05B8A"/>
    <w:rsid w:val="00A065D7"/>
    <w:rsid w:val="00A06644"/>
    <w:rsid w:val="00A1056C"/>
    <w:rsid w:val="00A10CFE"/>
    <w:rsid w:val="00A1158D"/>
    <w:rsid w:val="00A145E0"/>
    <w:rsid w:val="00A15401"/>
    <w:rsid w:val="00A15490"/>
    <w:rsid w:val="00A17BC4"/>
    <w:rsid w:val="00A17DC3"/>
    <w:rsid w:val="00A17F2F"/>
    <w:rsid w:val="00A2194F"/>
    <w:rsid w:val="00A21DCB"/>
    <w:rsid w:val="00A22BF9"/>
    <w:rsid w:val="00A23592"/>
    <w:rsid w:val="00A24124"/>
    <w:rsid w:val="00A24AA0"/>
    <w:rsid w:val="00A25893"/>
    <w:rsid w:val="00A25F29"/>
    <w:rsid w:val="00A27583"/>
    <w:rsid w:val="00A277AD"/>
    <w:rsid w:val="00A27C27"/>
    <w:rsid w:val="00A3081C"/>
    <w:rsid w:val="00A3115A"/>
    <w:rsid w:val="00A314E0"/>
    <w:rsid w:val="00A32454"/>
    <w:rsid w:val="00A339D2"/>
    <w:rsid w:val="00A36D50"/>
    <w:rsid w:val="00A37BAC"/>
    <w:rsid w:val="00A407A5"/>
    <w:rsid w:val="00A40956"/>
    <w:rsid w:val="00A414CD"/>
    <w:rsid w:val="00A415BF"/>
    <w:rsid w:val="00A42125"/>
    <w:rsid w:val="00A421D2"/>
    <w:rsid w:val="00A4480B"/>
    <w:rsid w:val="00A44958"/>
    <w:rsid w:val="00A45675"/>
    <w:rsid w:val="00A47D8A"/>
    <w:rsid w:val="00A51034"/>
    <w:rsid w:val="00A529F2"/>
    <w:rsid w:val="00A531A0"/>
    <w:rsid w:val="00A531D7"/>
    <w:rsid w:val="00A541C0"/>
    <w:rsid w:val="00A54589"/>
    <w:rsid w:val="00A5477D"/>
    <w:rsid w:val="00A54FE7"/>
    <w:rsid w:val="00A56495"/>
    <w:rsid w:val="00A567FC"/>
    <w:rsid w:val="00A57CA1"/>
    <w:rsid w:val="00A60A29"/>
    <w:rsid w:val="00A60F22"/>
    <w:rsid w:val="00A6353A"/>
    <w:rsid w:val="00A6500E"/>
    <w:rsid w:val="00A65129"/>
    <w:rsid w:val="00A65235"/>
    <w:rsid w:val="00A65ED5"/>
    <w:rsid w:val="00A6625B"/>
    <w:rsid w:val="00A70952"/>
    <w:rsid w:val="00A711FA"/>
    <w:rsid w:val="00A716C8"/>
    <w:rsid w:val="00A74EA5"/>
    <w:rsid w:val="00A7575A"/>
    <w:rsid w:val="00A75877"/>
    <w:rsid w:val="00A75FAE"/>
    <w:rsid w:val="00A76AFD"/>
    <w:rsid w:val="00A775A5"/>
    <w:rsid w:val="00A775CD"/>
    <w:rsid w:val="00A77A12"/>
    <w:rsid w:val="00A824F1"/>
    <w:rsid w:val="00A83F62"/>
    <w:rsid w:val="00A846D9"/>
    <w:rsid w:val="00A85485"/>
    <w:rsid w:val="00A85AC8"/>
    <w:rsid w:val="00A8671B"/>
    <w:rsid w:val="00A87994"/>
    <w:rsid w:val="00A90BAF"/>
    <w:rsid w:val="00A92197"/>
    <w:rsid w:val="00A94087"/>
    <w:rsid w:val="00A94BF3"/>
    <w:rsid w:val="00A961A0"/>
    <w:rsid w:val="00A9621A"/>
    <w:rsid w:val="00AA0CE9"/>
    <w:rsid w:val="00AA1CD7"/>
    <w:rsid w:val="00AA24E2"/>
    <w:rsid w:val="00AA2659"/>
    <w:rsid w:val="00AA4C6B"/>
    <w:rsid w:val="00AA561D"/>
    <w:rsid w:val="00AA7FCA"/>
    <w:rsid w:val="00AB0BFA"/>
    <w:rsid w:val="00AB2908"/>
    <w:rsid w:val="00AB4D09"/>
    <w:rsid w:val="00AB75D3"/>
    <w:rsid w:val="00AC09CC"/>
    <w:rsid w:val="00AC2DC3"/>
    <w:rsid w:val="00AC3F2C"/>
    <w:rsid w:val="00AC434B"/>
    <w:rsid w:val="00AC66C9"/>
    <w:rsid w:val="00AD15CB"/>
    <w:rsid w:val="00AD1F0A"/>
    <w:rsid w:val="00AD334D"/>
    <w:rsid w:val="00AD5857"/>
    <w:rsid w:val="00AD59D3"/>
    <w:rsid w:val="00AD66C6"/>
    <w:rsid w:val="00AD6883"/>
    <w:rsid w:val="00AD6E96"/>
    <w:rsid w:val="00AE0B87"/>
    <w:rsid w:val="00AE20E7"/>
    <w:rsid w:val="00AE22C0"/>
    <w:rsid w:val="00AE2484"/>
    <w:rsid w:val="00AE380F"/>
    <w:rsid w:val="00AE4E2D"/>
    <w:rsid w:val="00AE50C2"/>
    <w:rsid w:val="00AF0F60"/>
    <w:rsid w:val="00AF13C7"/>
    <w:rsid w:val="00AF2E02"/>
    <w:rsid w:val="00AF41D6"/>
    <w:rsid w:val="00AF500E"/>
    <w:rsid w:val="00AF59E2"/>
    <w:rsid w:val="00AF7B96"/>
    <w:rsid w:val="00B012A7"/>
    <w:rsid w:val="00B0148F"/>
    <w:rsid w:val="00B01D32"/>
    <w:rsid w:val="00B05463"/>
    <w:rsid w:val="00B06811"/>
    <w:rsid w:val="00B071B5"/>
    <w:rsid w:val="00B07286"/>
    <w:rsid w:val="00B10E91"/>
    <w:rsid w:val="00B112B1"/>
    <w:rsid w:val="00B128F5"/>
    <w:rsid w:val="00B12FDA"/>
    <w:rsid w:val="00B1405F"/>
    <w:rsid w:val="00B14979"/>
    <w:rsid w:val="00B215AD"/>
    <w:rsid w:val="00B2234F"/>
    <w:rsid w:val="00B248F5"/>
    <w:rsid w:val="00B27733"/>
    <w:rsid w:val="00B32A09"/>
    <w:rsid w:val="00B34CB1"/>
    <w:rsid w:val="00B35E59"/>
    <w:rsid w:val="00B36A35"/>
    <w:rsid w:val="00B405E0"/>
    <w:rsid w:val="00B4165D"/>
    <w:rsid w:val="00B427AD"/>
    <w:rsid w:val="00B45383"/>
    <w:rsid w:val="00B4666B"/>
    <w:rsid w:val="00B46DA3"/>
    <w:rsid w:val="00B476E2"/>
    <w:rsid w:val="00B47D87"/>
    <w:rsid w:val="00B513A5"/>
    <w:rsid w:val="00B546BE"/>
    <w:rsid w:val="00B56475"/>
    <w:rsid w:val="00B5678F"/>
    <w:rsid w:val="00B6222C"/>
    <w:rsid w:val="00B62EFC"/>
    <w:rsid w:val="00B63535"/>
    <w:rsid w:val="00B64A3D"/>
    <w:rsid w:val="00B65B5E"/>
    <w:rsid w:val="00B664A6"/>
    <w:rsid w:val="00B664E1"/>
    <w:rsid w:val="00B70636"/>
    <w:rsid w:val="00B735BD"/>
    <w:rsid w:val="00B75E38"/>
    <w:rsid w:val="00B7797F"/>
    <w:rsid w:val="00B81B06"/>
    <w:rsid w:val="00B81E94"/>
    <w:rsid w:val="00B83C7A"/>
    <w:rsid w:val="00B85889"/>
    <w:rsid w:val="00B85D49"/>
    <w:rsid w:val="00B87A45"/>
    <w:rsid w:val="00B9093A"/>
    <w:rsid w:val="00B911E1"/>
    <w:rsid w:val="00B921B0"/>
    <w:rsid w:val="00B93B76"/>
    <w:rsid w:val="00B946DE"/>
    <w:rsid w:val="00B960DC"/>
    <w:rsid w:val="00B9667C"/>
    <w:rsid w:val="00B96CFA"/>
    <w:rsid w:val="00B97486"/>
    <w:rsid w:val="00BA1ADB"/>
    <w:rsid w:val="00BA1DA5"/>
    <w:rsid w:val="00BA3419"/>
    <w:rsid w:val="00BA34F5"/>
    <w:rsid w:val="00BA4846"/>
    <w:rsid w:val="00BA4F69"/>
    <w:rsid w:val="00BA778C"/>
    <w:rsid w:val="00BB1C79"/>
    <w:rsid w:val="00BB1DD0"/>
    <w:rsid w:val="00BB2EA3"/>
    <w:rsid w:val="00BB4065"/>
    <w:rsid w:val="00BB5D1C"/>
    <w:rsid w:val="00BB70B9"/>
    <w:rsid w:val="00BC0E22"/>
    <w:rsid w:val="00BC3E17"/>
    <w:rsid w:val="00BC5354"/>
    <w:rsid w:val="00BD177B"/>
    <w:rsid w:val="00BD1D9B"/>
    <w:rsid w:val="00BD2232"/>
    <w:rsid w:val="00BD226F"/>
    <w:rsid w:val="00BD4E74"/>
    <w:rsid w:val="00BE0AC9"/>
    <w:rsid w:val="00BE0E72"/>
    <w:rsid w:val="00BE1348"/>
    <w:rsid w:val="00BE14A8"/>
    <w:rsid w:val="00BE1E26"/>
    <w:rsid w:val="00BE3319"/>
    <w:rsid w:val="00BE4998"/>
    <w:rsid w:val="00BE4B5B"/>
    <w:rsid w:val="00BE4F6A"/>
    <w:rsid w:val="00BE4FF8"/>
    <w:rsid w:val="00BE6089"/>
    <w:rsid w:val="00BE7253"/>
    <w:rsid w:val="00BF092C"/>
    <w:rsid w:val="00BF0B7F"/>
    <w:rsid w:val="00BF2206"/>
    <w:rsid w:val="00BF5182"/>
    <w:rsid w:val="00BF7DBD"/>
    <w:rsid w:val="00C00C00"/>
    <w:rsid w:val="00C031DC"/>
    <w:rsid w:val="00C038AA"/>
    <w:rsid w:val="00C03EB0"/>
    <w:rsid w:val="00C06863"/>
    <w:rsid w:val="00C0764A"/>
    <w:rsid w:val="00C11126"/>
    <w:rsid w:val="00C11250"/>
    <w:rsid w:val="00C1267A"/>
    <w:rsid w:val="00C131EA"/>
    <w:rsid w:val="00C13E8B"/>
    <w:rsid w:val="00C14BC1"/>
    <w:rsid w:val="00C169C8"/>
    <w:rsid w:val="00C16B82"/>
    <w:rsid w:val="00C179EA"/>
    <w:rsid w:val="00C227C6"/>
    <w:rsid w:val="00C2377B"/>
    <w:rsid w:val="00C24890"/>
    <w:rsid w:val="00C24BD0"/>
    <w:rsid w:val="00C26460"/>
    <w:rsid w:val="00C2692E"/>
    <w:rsid w:val="00C27A1D"/>
    <w:rsid w:val="00C33684"/>
    <w:rsid w:val="00C350CC"/>
    <w:rsid w:val="00C365B1"/>
    <w:rsid w:val="00C3758D"/>
    <w:rsid w:val="00C40540"/>
    <w:rsid w:val="00C411E8"/>
    <w:rsid w:val="00C416C0"/>
    <w:rsid w:val="00C417DD"/>
    <w:rsid w:val="00C43989"/>
    <w:rsid w:val="00C43ACE"/>
    <w:rsid w:val="00C44050"/>
    <w:rsid w:val="00C45291"/>
    <w:rsid w:val="00C46741"/>
    <w:rsid w:val="00C46819"/>
    <w:rsid w:val="00C468DC"/>
    <w:rsid w:val="00C47420"/>
    <w:rsid w:val="00C50250"/>
    <w:rsid w:val="00C524E0"/>
    <w:rsid w:val="00C53624"/>
    <w:rsid w:val="00C55059"/>
    <w:rsid w:val="00C60CEF"/>
    <w:rsid w:val="00C60FC2"/>
    <w:rsid w:val="00C61709"/>
    <w:rsid w:val="00C62134"/>
    <w:rsid w:val="00C62AEE"/>
    <w:rsid w:val="00C62FC0"/>
    <w:rsid w:val="00C6727E"/>
    <w:rsid w:val="00C71B39"/>
    <w:rsid w:val="00C71D65"/>
    <w:rsid w:val="00C73232"/>
    <w:rsid w:val="00C7667C"/>
    <w:rsid w:val="00C772BC"/>
    <w:rsid w:val="00C77546"/>
    <w:rsid w:val="00C80050"/>
    <w:rsid w:val="00C812C8"/>
    <w:rsid w:val="00C821D6"/>
    <w:rsid w:val="00C85F1A"/>
    <w:rsid w:val="00C9060A"/>
    <w:rsid w:val="00C91AE3"/>
    <w:rsid w:val="00C91BBF"/>
    <w:rsid w:val="00C93D7D"/>
    <w:rsid w:val="00C95B88"/>
    <w:rsid w:val="00C96833"/>
    <w:rsid w:val="00C96F75"/>
    <w:rsid w:val="00CA0510"/>
    <w:rsid w:val="00CA0A52"/>
    <w:rsid w:val="00CA1B38"/>
    <w:rsid w:val="00CA1D22"/>
    <w:rsid w:val="00CA224B"/>
    <w:rsid w:val="00CA2577"/>
    <w:rsid w:val="00CA35AC"/>
    <w:rsid w:val="00CA3A19"/>
    <w:rsid w:val="00CA672E"/>
    <w:rsid w:val="00CB2C05"/>
    <w:rsid w:val="00CB4976"/>
    <w:rsid w:val="00CB5302"/>
    <w:rsid w:val="00CB5710"/>
    <w:rsid w:val="00CB5897"/>
    <w:rsid w:val="00CB5F9D"/>
    <w:rsid w:val="00CB636F"/>
    <w:rsid w:val="00CB657E"/>
    <w:rsid w:val="00CB6AD4"/>
    <w:rsid w:val="00CB7806"/>
    <w:rsid w:val="00CB7F1E"/>
    <w:rsid w:val="00CC1C58"/>
    <w:rsid w:val="00CC2092"/>
    <w:rsid w:val="00CD0583"/>
    <w:rsid w:val="00CD0A76"/>
    <w:rsid w:val="00CD1415"/>
    <w:rsid w:val="00CD1742"/>
    <w:rsid w:val="00CD275F"/>
    <w:rsid w:val="00CD5066"/>
    <w:rsid w:val="00CD5EC9"/>
    <w:rsid w:val="00CD7D1E"/>
    <w:rsid w:val="00CE1B22"/>
    <w:rsid w:val="00CE407A"/>
    <w:rsid w:val="00CE5D15"/>
    <w:rsid w:val="00CE6B08"/>
    <w:rsid w:val="00CF0388"/>
    <w:rsid w:val="00CF10F4"/>
    <w:rsid w:val="00CF262F"/>
    <w:rsid w:val="00CF46C0"/>
    <w:rsid w:val="00CF482C"/>
    <w:rsid w:val="00CF55DB"/>
    <w:rsid w:val="00CF58D1"/>
    <w:rsid w:val="00CF5ECC"/>
    <w:rsid w:val="00CF6B45"/>
    <w:rsid w:val="00D0020E"/>
    <w:rsid w:val="00D01293"/>
    <w:rsid w:val="00D0143B"/>
    <w:rsid w:val="00D01B15"/>
    <w:rsid w:val="00D02DDC"/>
    <w:rsid w:val="00D05480"/>
    <w:rsid w:val="00D11C2B"/>
    <w:rsid w:val="00D136A4"/>
    <w:rsid w:val="00D14C45"/>
    <w:rsid w:val="00D164B3"/>
    <w:rsid w:val="00D16B77"/>
    <w:rsid w:val="00D172F6"/>
    <w:rsid w:val="00D1764E"/>
    <w:rsid w:val="00D17847"/>
    <w:rsid w:val="00D17C97"/>
    <w:rsid w:val="00D2190F"/>
    <w:rsid w:val="00D21FFA"/>
    <w:rsid w:val="00D2312D"/>
    <w:rsid w:val="00D232E4"/>
    <w:rsid w:val="00D2330C"/>
    <w:rsid w:val="00D2333A"/>
    <w:rsid w:val="00D25994"/>
    <w:rsid w:val="00D304E7"/>
    <w:rsid w:val="00D3145A"/>
    <w:rsid w:val="00D31476"/>
    <w:rsid w:val="00D31B85"/>
    <w:rsid w:val="00D325EA"/>
    <w:rsid w:val="00D3594C"/>
    <w:rsid w:val="00D35C95"/>
    <w:rsid w:val="00D36291"/>
    <w:rsid w:val="00D36A31"/>
    <w:rsid w:val="00D40ADB"/>
    <w:rsid w:val="00D44C8C"/>
    <w:rsid w:val="00D45831"/>
    <w:rsid w:val="00D45FF5"/>
    <w:rsid w:val="00D47215"/>
    <w:rsid w:val="00D556A0"/>
    <w:rsid w:val="00D56091"/>
    <w:rsid w:val="00D57584"/>
    <w:rsid w:val="00D5765E"/>
    <w:rsid w:val="00D6019F"/>
    <w:rsid w:val="00D601CD"/>
    <w:rsid w:val="00D61659"/>
    <w:rsid w:val="00D6334B"/>
    <w:rsid w:val="00D64F49"/>
    <w:rsid w:val="00D651AC"/>
    <w:rsid w:val="00D6678F"/>
    <w:rsid w:val="00D671F4"/>
    <w:rsid w:val="00D676D0"/>
    <w:rsid w:val="00D71609"/>
    <w:rsid w:val="00D721D9"/>
    <w:rsid w:val="00D7263C"/>
    <w:rsid w:val="00D72B1A"/>
    <w:rsid w:val="00D72C07"/>
    <w:rsid w:val="00D73C6B"/>
    <w:rsid w:val="00D74BE2"/>
    <w:rsid w:val="00D76F2D"/>
    <w:rsid w:val="00D77629"/>
    <w:rsid w:val="00D77EC1"/>
    <w:rsid w:val="00D80EE2"/>
    <w:rsid w:val="00D83A4F"/>
    <w:rsid w:val="00D84ABF"/>
    <w:rsid w:val="00D8604D"/>
    <w:rsid w:val="00D86D76"/>
    <w:rsid w:val="00D90393"/>
    <w:rsid w:val="00D90958"/>
    <w:rsid w:val="00D9113A"/>
    <w:rsid w:val="00D91938"/>
    <w:rsid w:val="00D95B4B"/>
    <w:rsid w:val="00D96BBD"/>
    <w:rsid w:val="00DA1183"/>
    <w:rsid w:val="00DA2F52"/>
    <w:rsid w:val="00DA360E"/>
    <w:rsid w:val="00DA3B1A"/>
    <w:rsid w:val="00DA568D"/>
    <w:rsid w:val="00DA6D6F"/>
    <w:rsid w:val="00DA70F4"/>
    <w:rsid w:val="00DA713F"/>
    <w:rsid w:val="00DA756B"/>
    <w:rsid w:val="00DB1650"/>
    <w:rsid w:val="00DB1E26"/>
    <w:rsid w:val="00DB26A1"/>
    <w:rsid w:val="00DB3933"/>
    <w:rsid w:val="00DB5552"/>
    <w:rsid w:val="00DB5EEA"/>
    <w:rsid w:val="00DB6E5B"/>
    <w:rsid w:val="00DB7E20"/>
    <w:rsid w:val="00DC277D"/>
    <w:rsid w:val="00DC3028"/>
    <w:rsid w:val="00DC3290"/>
    <w:rsid w:val="00DC3371"/>
    <w:rsid w:val="00DC3EFE"/>
    <w:rsid w:val="00DC5471"/>
    <w:rsid w:val="00DD0330"/>
    <w:rsid w:val="00DD2326"/>
    <w:rsid w:val="00DD320C"/>
    <w:rsid w:val="00DD375E"/>
    <w:rsid w:val="00DD59CB"/>
    <w:rsid w:val="00DD5C43"/>
    <w:rsid w:val="00DE1708"/>
    <w:rsid w:val="00DE29A3"/>
    <w:rsid w:val="00DE4F4B"/>
    <w:rsid w:val="00DE6324"/>
    <w:rsid w:val="00DE7416"/>
    <w:rsid w:val="00DE74E9"/>
    <w:rsid w:val="00DF0DEB"/>
    <w:rsid w:val="00DF13E3"/>
    <w:rsid w:val="00DF383F"/>
    <w:rsid w:val="00DF3B43"/>
    <w:rsid w:val="00DF44C9"/>
    <w:rsid w:val="00DF4644"/>
    <w:rsid w:val="00DF6FB8"/>
    <w:rsid w:val="00E0160E"/>
    <w:rsid w:val="00E03976"/>
    <w:rsid w:val="00E03B9A"/>
    <w:rsid w:val="00E04B2D"/>
    <w:rsid w:val="00E077DF"/>
    <w:rsid w:val="00E111CA"/>
    <w:rsid w:val="00E122DF"/>
    <w:rsid w:val="00E13105"/>
    <w:rsid w:val="00E13321"/>
    <w:rsid w:val="00E13A85"/>
    <w:rsid w:val="00E14A51"/>
    <w:rsid w:val="00E15064"/>
    <w:rsid w:val="00E153FC"/>
    <w:rsid w:val="00E2135F"/>
    <w:rsid w:val="00E2228B"/>
    <w:rsid w:val="00E234E5"/>
    <w:rsid w:val="00E2538D"/>
    <w:rsid w:val="00E25B37"/>
    <w:rsid w:val="00E26273"/>
    <w:rsid w:val="00E32DC6"/>
    <w:rsid w:val="00E32EE3"/>
    <w:rsid w:val="00E337AB"/>
    <w:rsid w:val="00E33EF0"/>
    <w:rsid w:val="00E349F5"/>
    <w:rsid w:val="00E35479"/>
    <w:rsid w:val="00E3761F"/>
    <w:rsid w:val="00E415FA"/>
    <w:rsid w:val="00E41BC3"/>
    <w:rsid w:val="00E41FE3"/>
    <w:rsid w:val="00E44E25"/>
    <w:rsid w:val="00E44F8C"/>
    <w:rsid w:val="00E50908"/>
    <w:rsid w:val="00E510F0"/>
    <w:rsid w:val="00E51E31"/>
    <w:rsid w:val="00E53447"/>
    <w:rsid w:val="00E53FB3"/>
    <w:rsid w:val="00E54E32"/>
    <w:rsid w:val="00E55812"/>
    <w:rsid w:val="00E56E52"/>
    <w:rsid w:val="00E610AF"/>
    <w:rsid w:val="00E611B6"/>
    <w:rsid w:val="00E62312"/>
    <w:rsid w:val="00E63065"/>
    <w:rsid w:val="00E65E3E"/>
    <w:rsid w:val="00E67669"/>
    <w:rsid w:val="00E70558"/>
    <w:rsid w:val="00E729C5"/>
    <w:rsid w:val="00E72F87"/>
    <w:rsid w:val="00E73DBA"/>
    <w:rsid w:val="00E7427E"/>
    <w:rsid w:val="00E7581C"/>
    <w:rsid w:val="00E75AD0"/>
    <w:rsid w:val="00E77676"/>
    <w:rsid w:val="00E80295"/>
    <w:rsid w:val="00E8113B"/>
    <w:rsid w:val="00E8139C"/>
    <w:rsid w:val="00E81B05"/>
    <w:rsid w:val="00E8325A"/>
    <w:rsid w:val="00E83E2D"/>
    <w:rsid w:val="00E84106"/>
    <w:rsid w:val="00E9110E"/>
    <w:rsid w:val="00E9366F"/>
    <w:rsid w:val="00E94EC4"/>
    <w:rsid w:val="00E95166"/>
    <w:rsid w:val="00EA071F"/>
    <w:rsid w:val="00EA0CB2"/>
    <w:rsid w:val="00EA0F8A"/>
    <w:rsid w:val="00EA1581"/>
    <w:rsid w:val="00EA19F7"/>
    <w:rsid w:val="00EA37C9"/>
    <w:rsid w:val="00EA3978"/>
    <w:rsid w:val="00EA40AE"/>
    <w:rsid w:val="00EA4927"/>
    <w:rsid w:val="00EA5C8C"/>
    <w:rsid w:val="00EA6B5A"/>
    <w:rsid w:val="00EA7EB6"/>
    <w:rsid w:val="00EB3069"/>
    <w:rsid w:val="00EB31F7"/>
    <w:rsid w:val="00EB5C11"/>
    <w:rsid w:val="00EB5C5E"/>
    <w:rsid w:val="00EB63BA"/>
    <w:rsid w:val="00EB7774"/>
    <w:rsid w:val="00EC0C2E"/>
    <w:rsid w:val="00EC2C33"/>
    <w:rsid w:val="00EC5AFB"/>
    <w:rsid w:val="00EC5F9D"/>
    <w:rsid w:val="00EC6083"/>
    <w:rsid w:val="00EC6143"/>
    <w:rsid w:val="00EC6743"/>
    <w:rsid w:val="00EC7366"/>
    <w:rsid w:val="00EC7985"/>
    <w:rsid w:val="00EC7AB2"/>
    <w:rsid w:val="00ED0B94"/>
    <w:rsid w:val="00ED0F53"/>
    <w:rsid w:val="00ED2003"/>
    <w:rsid w:val="00ED3204"/>
    <w:rsid w:val="00ED3BFF"/>
    <w:rsid w:val="00ED3D1D"/>
    <w:rsid w:val="00ED6B87"/>
    <w:rsid w:val="00ED6FE9"/>
    <w:rsid w:val="00EE0221"/>
    <w:rsid w:val="00EE22A3"/>
    <w:rsid w:val="00EE2D6B"/>
    <w:rsid w:val="00EE31F8"/>
    <w:rsid w:val="00EE39E5"/>
    <w:rsid w:val="00EE7FD8"/>
    <w:rsid w:val="00EF0E40"/>
    <w:rsid w:val="00EF0E5D"/>
    <w:rsid w:val="00EF174E"/>
    <w:rsid w:val="00EF3635"/>
    <w:rsid w:val="00EF4999"/>
    <w:rsid w:val="00EF4AA3"/>
    <w:rsid w:val="00EF4EF6"/>
    <w:rsid w:val="00EF5F82"/>
    <w:rsid w:val="00F006FF"/>
    <w:rsid w:val="00F049E6"/>
    <w:rsid w:val="00F1030D"/>
    <w:rsid w:val="00F122CF"/>
    <w:rsid w:val="00F14734"/>
    <w:rsid w:val="00F15E86"/>
    <w:rsid w:val="00F2103C"/>
    <w:rsid w:val="00F21181"/>
    <w:rsid w:val="00F21F63"/>
    <w:rsid w:val="00F222A1"/>
    <w:rsid w:val="00F225E0"/>
    <w:rsid w:val="00F22F80"/>
    <w:rsid w:val="00F23D58"/>
    <w:rsid w:val="00F2422A"/>
    <w:rsid w:val="00F244FB"/>
    <w:rsid w:val="00F24906"/>
    <w:rsid w:val="00F25552"/>
    <w:rsid w:val="00F256DB"/>
    <w:rsid w:val="00F25850"/>
    <w:rsid w:val="00F25C7F"/>
    <w:rsid w:val="00F270A8"/>
    <w:rsid w:val="00F27B90"/>
    <w:rsid w:val="00F306F8"/>
    <w:rsid w:val="00F43E12"/>
    <w:rsid w:val="00F45576"/>
    <w:rsid w:val="00F47383"/>
    <w:rsid w:val="00F50469"/>
    <w:rsid w:val="00F50639"/>
    <w:rsid w:val="00F51A85"/>
    <w:rsid w:val="00F52C7B"/>
    <w:rsid w:val="00F53FEE"/>
    <w:rsid w:val="00F541EC"/>
    <w:rsid w:val="00F54CA2"/>
    <w:rsid w:val="00F5531D"/>
    <w:rsid w:val="00F564FB"/>
    <w:rsid w:val="00F5755D"/>
    <w:rsid w:val="00F602D2"/>
    <w:rsid w:val="00F61869"/>
    <w:rsid w:val="00F62670"/>
    <w:rsid w:val="00F657F8"/>
    <w:rsid w:val="00F663FC"/>
    <w:rsid w:val="00F67F00"/>
    <w:rsid w:val="00F70B59"/>
    <w:rsid w:val="00F70E33"/>
    <w:rsid w:val="00F70F3F"/>
    <w:rsid w:val="00F7288F"/>
    <w:rsid w:val="00F72F36"/>
    <w:rsid w:val="00F742E9"/>
    <w:rsid w:val="00F75BAB"/>
    <w:rsid w:val="00F80C21"/>
    <w:rsid w:val="00F82157"/>
    <w:rsid w:val="00F8491D"/>
    <w:rsid w:val="00F85100"/>
    <w:rsid w:val="00F85E2F"/>
    <w:rsid w:val="00F94B19"/>
    <w:rsid w:val="00F94E34"/>
    <w:rsid w:val="00F953E8"/>
    <w:rsid w:val="00F96694"/>
    <w:rsid w:val="00FA0B83"/>
    <w:rsid w:val="00FA16CB"/>
    <w:rsid w:val="00FA1F97"/>
    <w:rsid w:val="00FA3FDD"/>
    <w:rsid w:val="00FA650A"/>
    <w:rsid w:val="00FA6AFC"/>
    <w:rsid w:val="00FB437E"/>
    <w:rsid w:val="00FB48A3"/>
    <w:rsid w:val="00FB6050"/>
    <w:rsid w:val="00FB772D"/>
    <w:rsid w:val="00FB7844"/>
    <w:rsid w:val="00FB7ED1"/>
    <w:rsid w:val="00FC1A5F"/>
    <w:rsid w:val="00FC2027"/>
    <w:rsid w:val="00FC335C"/>
    <w:rsid w:val="00FC5B3C"/>
    <w:rsid w:val="00FC7403"/>
    <w:rsid w:val="00FD2DD2"/>
    <w:rsid w:val="00FD35D4"/>
    <w:rsid w:val="00FD3D70"/>
    <w:rsid w:val="00FD4EA2"/>
    <w:rsid w:val="00FD658D"/>
    <w:rsid w:val="00FD73CB"/>
    <w:rsid w:val="00FD7EB1"/>
    <w:rsid w:val="00FE0189"/>
    <w:rsid w:val="00FE3F5E"/>
    <w:rsid w:val="00FE480A"/>
    <w:rsid w:val="00FE56EF"/>
    <w:rsid w:val="00FE65E1"/>
    <w:rsid w:val="00FE690B"/>
    <w:rsid w:val="00FE6CEB"/>
    <w:rsid w:val="00FE6EA6"/>
    <w:rsid w:val="00FF12CB"/>
    <w:rsid w:val="00FF32F3"/>
    <w:rsid w:val="00FF384B"/>
    <w:rsid w:val="00FF4DEC"/>
    <w:rsid w:val="00FF5A78"/>
    <w:rsid w:val="00FF6063"/>
    <w:rsid w:val="00FF6573"/>
    <w:rsid w:val="00FF709E"/>
    <w:rsid w:val="00FF7508"/>
    <w:rsid w:val="1D402BC9"/>
    <w:rsid w:val="395EBA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4C4B6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5">
    <w:lsdException w:name="Normal" w:qFormat="1"/>
    <w:lsdException w:name="heading 1" w:uiPriority="9" w:qFormat="1"/>
    <w:lsdException w:name="heading 2" w:semiHidden="1" w:uiPriority="0" w:unhideWhenUsed="1" w:qFormat="1"/>
    <w:lsdException w:name="heading 3" w:semiHidden="1" w:uiPriority="4"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6"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3"/>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99"/>
    <w:qFormat/>
    <w:rsid w:val="00657EA5"/>
  </w:style>
  <w:style w:type="paragraph" w:styleId="Heading1">
    <w:name w:val="heading 1"/>
    <w:link w:val="Heading1Char"/>
    <w:uiPriority w:val="9"/>
    <w:qFormat/>
    <w:rsid w:val="002E2C55"/>
    <w:pPr>
      <w:keepNext/>
      <w:framePr w:wrap="around" w:vAnchor="text" w:hAnchor="page" w:x="1351" w:y="1"/>
      <w:spacing w:line="600" w:lineRule="exact"/>
      <w:suppressOverlap/>
      <w:outlineLvl w:val="0"/>
    </w:pPr>
    <w:rPr>
      <w:rFonts w:asciiTheme="majorHAnsi" w:eastAsia="Times New Roman" w:hAnsiTheme="majorHAnsi" w:cs="Times New Roman"/>
      <w:color w:val="FFFFFF" w:themeColor="background1"/>
      <w:sz w:val="54"/>
      <w:szCs w:val="20"/>
    </w:rPr>
  </w:style>
  <w:style w:type="paragraph" w:styleId="Heading2">
    <w:name w:val="heading 2"/>
    <w:link w:val="Heading2Char"/>
    <w:qFormat/>
    <w:rsid w:val="002E2C55"/>
    <w:pPr>
      <w:framePr w:wrap="around" w:vAnchor="text" w:hAnchor="text" w:y="-5"/>
      <w:outlineLvl w:val="1"/>
    </w:pPr>
    <w:rPr>
      <w:rFonts w:ascii="Segoe Pro" w:eastAsia="Times New Roman" w:hAnsi="Segoe Pro" w:cs="Times New Roman"/>
      <w:color w:val="505050"/>
      <w:sz w:val="28"/>
      <w:szCs w:val="20"/>
    </w:rPr>
  </w:style>
  <w:style w:type="paragraph" w:styleId="Heading3">
    <w:name w:val="heading 3"/>
    <w:basedOn w:val="Bodycopy"/>
    <w:next w:val="Bodycopy"/>
    <w:link w:val="Heading3Char"/>
    <w:uiPriority w:val="4"/>
    <w:qFormat/>
    <w:rsid w:val="00861D29"/>
    <w:pPr>
      <w:spacing w:after="0"/>
      <w:outlineLvl w:val="2"/>
    </w:pPr>
    <w:rPr>
      <w:b/>
      <w:color w:val="BB141A" w:themeColor="background2"/>
    </w:rPr>
  </w:style>
  <w:style w:type="paragraph" w:styleId="Heading4">
    <w:name w:val="heading 4"/>
    <w:basedOn w:val="Normal"/>
    <w:next w:val="Normal"/>
    <w:link w:val="Heading4Char"/>
    <w:uiPriority w:val="9"/>
    <w:semiHidden/>
    <w:unhideWhenUsed/>
    <w:qFormat/>
    <w:rsid w:val="003033F6"/>
    <w:pPr>
      <w:keepNext/>
      <w:keepLines/>
      <w:spacing w:before="40"/>
      <w:outlineLvl w:val="3"/>
    </w:pPr>
    <w:rPr>
      <w:rFonts w:asciiTheme="majorHAnsi" w:eastAsiaTheme="majorEastAsia" w:hAnsiTheme="majorHAnsi" w:cstheme="majorBidi"/>
      <w:i/>
      <w:iCs/>
      <w:color w:val="00548C"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basedOn w:val="DefaultParagraphFont"/>
    <w:link w:val="Heading1"/>
    <w:uiPriority w:val="9"/>
    <w:rsid w:val="002E2C55"/>
    <w:rPr>
      <w:rFonts w:asciiTheme="majorHAnsi" w:eastAsia="Times New Roman" w:hAnsiTheme="majorHAnsi" w:cs="Times New Roman"/>
      <w:color w:val="FFFFFF" w:themeColor="background1"/>
      <w:sz w:val="54"/>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qFormat/>
    <w:rsid w:val="00676AA9"/>
    <w:rPr>
      <w:color w:val="0000FF"/>
      <w:u w:val="single"/>
    </w:rPr>
  </w:style>
  <w:style w:type="paragraph" w:styleId="Title">
    <w:name w:val="Title"/>
    <w:link w:val="TitleChar"/>
    <w:uiPriority w:val="10"/>
    <w:qFormat/>
    <w:rsid w:val="003C4251"/>
    <w:pPr>
      <w:spacing w:line="920" w:lineRule="exact"/>
    </w:pPr>
    <w:rPr>
      <w:rFonts w:asciiTheme="majorHAnsi" w:eastAsiaTheme="majorEastAsia" w:hAnsiTheme="majorHAnsi" w:cstheme="majorHAnsi"/>
      <w:color w:val="BB141A" w:themeColor="background2"/>
      <w:spacing w:val="5"/>
      <w:kern w:val="28"/>
      <w:sz w:val="72"/>
      <w:szCs w:val="72"/>
    </w:rPr>
  </w:style>
  <w:style w:type="character" w:customStyle="1" w:styleId="TitleChar">
    <w:name w:val="Title Char"/>
    <w:basedOn w:val="DefaultParagraphFont"/>
    <w:link w:val="Title"/>
    <w:uiPriority w:val="10"/>
    <w:rsid w:val="003C4251"/>
    <w:rPr>
      <w:rFonts w:asciiTheme="majorHAnsi" w:eastAsiaTheme="majorEastAsia" w:hAnsiTheme="majorHAnsi" w:cstheme="majorHAnsi"/>
      <w:color w:val="BB141A" w:themeColor="background2"/>
      <w:spacing w:val="5"/>
      <w:kern w:val="28"/>
      <w:sz w:val="72"/>
      <w:szCs w:val="72"/>
    </w:rPr>
  </w:style>
  <w:style w:type="paragraph" w:styleId="Subtitle">
    <w:name w:val="Subtitle"/>
    <w:link w:val="SubtitleChar"/>
    <w:uiPriority w:val="1"/>
    <w:rsid w:val="00BE1348"/>
    <w:pPr>
      <w:numPr>
        <w:ilvl w:val="1"/>
      </w:numPr>
      <w:spacing w:line="600" w:lineRule="exact"/>
    </w:pPr>
    <w:rPr>
      <w:rFonts w:asciiTheme="majorHAnsi" w:eastAsiaTheme="majorEastAsia" w:hAnsiTheme="majorHAnsi" w:cstheme="majorBidi"/>
      <w:iCs/>
      <w:color w:val="BB141A" w:themeColor="background2"/>
      <w:spacing w:val="15"/>
      <w:sz w:val="52"/>
      <w:szCs w:val="24"/>
    </w:rPr>
  </w:style>
  <w:style w:type="character" w:customStyle="1" w:styleId="SubtitleChar">
    <w:name w:val="Subtitle Char"/>
    <w:basedOn w:val="DefaultParagraphFont"/>
    <w:link w:val="Subtitle"/>
    <w:uiPriority w:val="1"/>
    <w:rsid w:val="00BE1348"/>
    <w:rPr>
      <w:rFonts w:asciiTheme="majorHAnsi" w:eastAsiaTheme="majorEastAsia" w:hAnsiTheme="majorHAnsi" w:cstheme="majorBidi"/>
      <w:iCs/>
      <w:color w:val="BB141A" w:themeColor="background2"/>
      <w:spacing w:val="15"/>
      <w:sz w:val="52"/>
      <w:szCs w:val="24"/>
    </w:rPr>
  </w:style>
  <w:style w:type="character" w:styleId="SubtleEmphasis">
    <w:name w:val="Subtle Emphasis"/>
    <w:basedOn w:val="DefaultParagraphFont"/>
    <w:uiPriority w:val="19"/>
    <w:semiHidden/>
    <w:unhideWhenUsed/>
    <w:rsid w:val="00624BA5"/>
    <w:rPr>
      <w:i/>
      <w:iCs/>
      <w:color w:val="A7A7A7" w:themeColor="text1" w:themeTint="7F"/>
    </w:rPr>
  </w:style>
  <w:style w:type="character" w:styleId="Emphasis">
    <w:name w:val="Emphasis"/>
    <w:basedOn w:val="DefaultParagraphFont"/>
    <w:uiPriority w:val="20"/>
    <w:unhideWhenUsed/>
    <w:qFormat/>
    <w:rsid w:val="00624BA5"/>
    <w:rPr>
      <w:i/>
      <w:iCs/>
    </w:rPr>
  </w:style>
  <w:style w:type="character" w:styleId="IntenseEmphasis">
    <w:name w:val="Intense Emphasis"/>
    <w:basedOn w:val="DefaultParagraphFont"/>
    <w:uiPriority w:val="3"/>
    <w:unhideWhenUsed/>
    <w:rsid w:val="003C4251"/>
    <w:rPr>
      <w:b/>
      <w:bCs/>
      <w:i/>
      <w:iCs/>
      <w:color w:val="BB141A" w:themeColor="background2"/>
    </w:rPr>
  </w:style>
  <w:style w:type="character" w:styleId="Strong">
    <w:name w:val="Strong"/>
    <w:basedOn w:val="DefaultParagraphFont"/>
    <w:uiPriority w:val="22"/>
    <w:unhideWhenUsed/>
    <w:qFormat/>
    <w:rsid w:val="00624BA5"/>
    <w:rPr>
      <w:b/>
      <w:bCs/>
    </w:rPr>
  </w:style>
  <w:style w:type="paragraph" w:styleId="Quote">
    <w:name w:val="Quote"/>
    <w:basedOn w:val="Normal"/>
    <w:next w:val="Normal"/>
    <w:link w:val="QuoteChar"/>
    <w:uiPriority w:val="29"/>
    <w:semiHidden/>
    <w:unhideWhenUsed/>
    <w:rsid w:val="00624BA5"/>
    <w:rPr>
      <w:i/>
      <w:iCs/>
      <w:color w:val="505050" w:themeColor="text1"/>
    </w:rPr>
  </w:style>
  <w:style w:type="character" w:customStyle="1" w:styleId="QuoteChar">
    <w:name w:val="Quote Char"/>
    <w:basedOn w:val="DefaultParagraphFont"/>
    <w:link w:val="Quote"/>
    <w:uiPriority w:val="29"/>
    <w:semiHidden/>
    <w:rsid w:val="00624BA5"/>
    <w:rPr>
      <w:i/>
      <w:iCs/>
      <w:color w:val="505050" w:themeColor="text1"/>
    </w:rPr>
  </w:style>
  <w:style w:type="paragraph" w:styleId="IntenseQuote">
    <w:name w:val="Intense Quote"/>
    <w:basedOn w:val="Normal"/>
    <w:next w:val="Normal"/>
    <w:link w:val="IntenseQuoteChar"/>
    <w:uiPriority w:val="30"/>
    <w:semiHidden/>
    <w:unhideWhenUsed/>
    <w:rsid w:val="00624BA5"/>
    <w:pPr>
      <w:pBdr>
        <w:bottom w:val="single" w:sz="4" w:space="4" w:color="0072BC" w:themeColor="accent1"/>
      </w:pBdr>
      <w:spacing w:before="200" w:after="280"/>
      <w:ind w:left="936" w:right="936"/>
    </w:pPr>
    <w:rPr>
      <w:b/>
      <w:bCs/>
      <w:i/>
      <w:iCs/>
      <w:color w:val="0072BC" w:themeColor="accent1"/>
    </w:rPr>
  </w:style>
  <w:style w:type="character" w:customStyle="1" w:styleId="IntenseQuoteChar">
    <w:name w:val="Intense Quote Char"/>
    <w:basedOn w:val="DefaultParagraphFont"/>
    <w:link w:val="IntenseQuote"/>
    <w:uiPriority w:val="30"/>
    <w:semiHidden/>
    <w:rsid w:val="00624BA5"/>
    <w:rPr>
      <w:b/>
      <w:bCs/>
      <w:i/>
      <w:iCs/>
      <w:color w:val="0072BC" w:themeColor="accent1"/>
    </w:rPr>
  </w:style>
  <w:style w:type="character" w:styleId="SubtleReference">
    <w:name w:val="Subtle Reference"/>
    <w:basedOn w:val="DefaultParagraphFont"/>
    <w:uiPriority w:val="31"/>
    <w:semiHidden/>
    <w:unhideWhenUsed/>
    <w:rsid w:val="00624BA5"/>
    <w:rPr>
      <w:smallCaps/>
      <w:color w:val="BB141A" w:themeColor="accent2"/>
      <w:u w:val="single"/>
    </w:rPr>
  </w:style>
  <w:style w:type="character" w:styleId="IntenseReference">
    <w:name w:val="Intense Reference"/>
    <w:basedOn w:val="DefaultParagraphFont"/>
    <w:uiPriority w:val="32"/>
    <w:semiHidden/>
    <w:unhideWhenUsed/>
    <w:rsid w:val="00624BA5"/>
    <w:rPr>
      <w:b/>
      <w:bCs/>
      <w:smallCaps/>
      <w:color w:val="BB141A" w:themeColor="accent2"/>
      <w:spacing w:val="5"/>
      <w:u w:val="single"/>
    </w:rPr>
  </w:style>
  <w:style w:type="character" w:styleId="BookTitle">
    <w:name w:val="Book Title"/>
    <w:basedOn w:val="DefaultParagraphFont"/>
    <w:uiPriority w:val="33"/>
    <w:semiHidden/>
    <w:unhideWhenUsed/>
    <w:rsid w:val="00624BA5"/>
    <w:rPr>
      <w:b/>
      <w:bCs/>
      <w:smallCaps/>
      <w:spacing w:val="5"/>
    </w:rPr>
  </w:style>
  <w:style w:type="paragraph" w:customStyle="1" w:styleId="Pullquotecopy">
    <w:name w:val="Pull quote copy"/>
    <w:basedOn w:val="Bodycopy"/>
    <w:uiPriority w:val="5"/>
    <w:rsid w:val="009848B1"/>
    <w:pPr>
      <w:pBdr>
        <w:top w:val="single" w:sz="18" w:space="13" w:color="BB141A" w:themeColor="background2"/>
        <w:bottom w:val="single" w:sz="18" w:space="18" w:color="BB141A" w:themeColor="background2"/>
      </w:pBdr>
      <w:spacing w:after="0" w:line="600" w:lineRule="atLeast"/>
    </w:pPr>
    <w:rPr>
      <w:rFonts w:ascii="Segoe UI Light" w:hAnsi="Segoe UI Light"/>
      <w:color w:val="BB141A" w:themeColor="background2"/>
      <w:sz w:val="44"/>
    </w:rPr>
  </w:style>
  <w:style w:type="paragraph" w:styleId="NoSpacing">
    <w:name w:val="No Spacing"/>
    <w:uiPriority w:val="99"/>
    <w:semiHidden/>
    <w:rsid w:val="00624BA5"/>
  </w:style>
  <w:style w:type="table" w:styleId="TableGrid">
    <w:name w:val="Table Grid"/>
    <w:basedOn w:val="TableNormal"/>
    <w:uiPriority w:val="39"/>
    <w:rsid w:val="00D76F2D"/>
    <w:rPr>
      <w:sz w:val="20"/>
    </w:rPr>
    <w:tblPr>
      <w:tblCellMar>
        <w:left w:w="0" w:type="dxa"/>
        <w:right w:w="0" w:type="dxa"/>
      </w:tblCellMar>
    </w:tblPr>
    <w:trPr>
      <w:cantSplit/>
    </w:trPr>
  </w:style>
  <w:style w:type="paragraph" w:customStyle="1" w:styleId="Bodycopy">
    <w:name w:val="Body copy"/>
    <w:link w:val="BodycopyChar"/>
    <w:uiPriority w:val="5"/>
    <w:qFormat/>
    <w:rsid w:val="003C4128"/>
    <w:pPr>
      <w:spacing w:after="240" w:line="270" w:lineRule="atLeast"/>
    </w:pPr>
    <w:rPr>
      <w:rFonts w:ascii="Segoe Pro" w:eastAsia="Times New Roman" w:hAnsi="Segoe Pro" w:cs="Times New Roman"/>
      <w:color w:val="505050" w:themeColor="text1"/>
      <w:szCs w:val="20"/>
    </w:rPr>
  </w:style>
  <w:style w:type="paragraph" w:styleId="Header">
    <w:name w:val="header"/>
    <w:basedOn w:val="Normal"/>
    <w:link w:val="HeaderChar"/>
    <w:uiPriority w:val="99"/>
    <w:unhideWhenUsed/>
    <w:rsid w:val="00710833"/>
    <w:pPr>
      <w:tabs>
        <w:tab w:val="center" w:pos="4680"/>
        <w:tab w:val="right" w:pos="9360"/>
      </w:tabs>
    </w:pPr>
    <w:rPr>
      <w:rFonts w:asciiTheme="minorHAnsi" w:hAnsiTheme="minorHAnsi"/>
      <w:color w:val="FFFFFF"/>
      <w:sz w:val="16"/>
    </w:rPr>
  </w:style>
  <w:style w:type="character" w:customStyle="1" w:styleId="HeaderChar">
    <w:name w:val="Header Char"/>
    <w:basedOn w:val="DefaultParagraphFont"/>
    <w:link w:val="Header"/>
    <w:uiPriority w:val="99"/>
    <w:rsid w:val="00710833"/>
    <w:rPr>
      <w:rFonts w:asciiTheme="minorHAnsi" w:hAnsiTheme="minorHAnsi"/>
      <w:color w:val="FFFFFF"/>
      <w:sz w:val="16"/>
    </w:rPr>
  </w:style>
  <w:style w:type="paragraph" w:styleId="Footer">
    <w:name w:val="footer"/>
    <w:basedOn w:val="Bodycopy"/>
    <w:link w:val="FooterChar"/>
    <w:uiPriority w:val="99"/>
    <w:unhideWhenUsed/>
    <w:rsid w:val="003A1858"/>
    <w:pPr>
      <w:spacing w:after="0" w:line="240" w:lineRule="auto"/>
    </w:pPr>
    <w:rPr>
      <w:color w:val="505050"/>
      <w:sz w:val="16"/>
    </w:rPr>
  </w:style>
  <w:style w:type="character" w:customStyle="1" w:styleId="FooterChar">
    <w:name w:val="Footer Char"/>
    <w:basedOn w:val="DefaultParagraphFont"/>
    <w:link w:val="Footer"/>
    <w:uiPriority w:val="99"/>
    <w:rsid w:val="003A1858"/>
    <w:rPr>
      <w:rFonts w:asciiTheme="minorHAnsi" w:eastAsia="Times New Roman" w:hAnsiTheme="minorHAnsi" w:cs="Times New Roman"/>
      <w:color w:val="505050"/>
      <w:sz w:val="16"/>
      <w:szCs w:val="20"/>
    </w:rPr>
  </w:style>
  <w:style w:type="paragraph" w:customStyle="1" w:styleId="Imagefullpage">
    <w:name w:val="Image full page"/>
    <w:basedOn w:val="Imagefullcolumn"/>
    <w:next w:val="Captionfullpage"/>
    <w:uiPriority w:val="5"/>
    <w:rsid w:val="001151FE"/>
    <w:pPr>
      <w:ind w:left="-3744"/>
    </w:pPr>
  </w:style>
  <w:style w:type="paragraph" w:customStyle="1" w:styleId="Bodycopybullet">
    <w:name w:val="Body copy bullet"/>
    <w:basedOn w:val="Bodycopy"/>
    <w:uiPriority w:val="5"/>
    <w:rsid w:val="009C58B5"/>
    <w:pPr>
      <w:numPr>
        <w:numId w:val="2"/>
      </w:numPr>
      <w:ind w:left="360" w:hanging="216"/>
    </w:pPr>
  </w:style>
  <w:style w:type="paragraph" w:styleId="Caption">
    <w:name w:val="caption"/>
    <w:aliases w:val="Caption full column"/>
    <w:next w:val="Bodycopy"/>
    <w:uiPriority w:val="6"/>
    <w:rsid w:val="00933994"/>
    <w:pPr>
      <w:pBdr>
        <w:bottom w:val="single" w:sz="18" w:space="18" w:color="BB141A" w:themeColor="background2"/>
      </w:pBdr>
      <w:spacing w:before="120" w:after="120" w:line="160" w:lineRule="exact"/>
      <w:ind w:left="29"/>
    </w:pPr>
    <w:rPr>
      <w:rFonts w:asciiTheme="minorHAnsi" w:hAnsiTheme="minorHAnsi"/>
      <w:bCs/>
      <w:i/>
      <w:color w:val="969696" w:themeColor="text1" w:themeTint="99"/>
      <w:sz w:val="14"/>
      <w:szCs w:val="18"/>
    </w:rPr>
  </w:style>
  <w:style w:type="paragraph" w:customStyle="1" w:styleId="Imagefullcolumn">
    <w:name w:val="Image full column"/>
    <w:basedOn w:val="Bodycopy"/>
    <w:next w:val="Bodycopy"/>
    <w:uiPriority w:val="5"/>
    <w:qFormat/>
    <w:rsid w:val="00EF174E"/>
    <w:pPr>
      <w:keepNext/>
      <w:spacing w:before="240"/>
    </w:pPr>
    <w:rPr>
      <w:noProof/>
    </w:rPr>
  </w:style>
  <w:style w:type="paragraph" w:styleId="TOC1">
    <w:name w:val="toc 1"/>
    <w:basedOn w:val="Bodycopy"/>
    <w:next w:val="Bodycopy"/>
    <w:link w:val="TOC1Char"/>
    <w:uiPriority w:val="39"/>
    <w:rsid w:val="00EA37C9"/>
    <w:pPr>
      <w:spacing w:after="120" w:line="480" w:lineRule="exact"/>
    </w:pPr>
    <w:rPr>
      <w:rFonts w:asciiTheme="majorHAnsi" w:hAnsiTheme="majorHAnsi"/>
      <w:color w:val="FFFFFF" w:themeColor="background1"/>
      <w:sz w:val="32"/>
    </w:rPr>
  </w:style>
  <w:style w:type="character" w:customStyle="1" w:styleId="Heading2Char">
    <w:name w:val="Heading 2 Char"/>
    <w:basedOn w:val="DefaultParagraphFont"/>
    <w:link w:val="Heading2"/>
    <w:rsid w:val="002E2C55"/>
    <w:rPr>
      <w:rFonts w:ascii="Segoe Pro" w:eastAsia="Times New Roman" w:hAnsi="Segoe Pro" w:cs="Times New Roman"/>
      <w:color w:val="505050"/>
      <w:sz w:val="28"/>
      <w:szCs w:val="20"/>
    </w:rPr>
  </w:style>
  <w:style w:type="character" w:customStyle="1" w:styleId="Heading3Char">
    <w:name w:val="Heading 3 Char"/>
    <w:basedOn w:val="DefaultParagraphFont"/>
    <w:link w:val="Heading3"/>
    <w:uiPriority w:val="4"/>
    <w:rsid w:val="00861D29"/>
    <w:rPr>
      <w:rFonts w:asciiTheme="minorHAnsi" w:eastAsia="Times New Roman" w:hAnsiTheme="minorHAnsi" w:cs="Times New Roman"/>
      <w:b/>
      <w:color w:val="BB141A" w:themeColor="background2"/>
      <w:szCs w:val="20"/>
    </w:rPr>
  </w:style>
  <w:style w:type="paragraph" w:styleId="TOC2">
    <w:name w:val="toc 2"/>
    <w:basedOn w:val="Bodycopy"/>
    <w:next w:val="Bodycopy"/>
    <w:uiPriority w:val="39"/>
    <w:rsid w:val="002B0174"/>
    <w:pPr>
      <w:tabs>
        <w:tab w:val="left" w:leader="dot" w:pos="7884"/>
      </w:tabs>
      <w:spacing w:after="120" w:line="360" w:lineRule="exact"/>
    </w:pPr>
    <w:rPr>
      <w:sz w:val="26"/>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505050" w:themeColor="text1"/>
      <w:u w:val="single"/>
    </w:rPr>
  </w:style>
  <w:style w:type="paragraph" w:customStyle="1" w:styleId="Tablecopy">
    <w:name w:val="Table copy"/>
    <w:next w:val="Normal"/>
    <w:uiPriority w:val="5"/>
    <w:rsid w:val="00D21FFA"/>
    <w:pPr>
      <w:tabs>
        <w:tab w:val="left" w:pos="288"/>
      </w:tabs>
      <w:spacing w:line="260" w:lineRule="exact"/>
    </w:pPr>
    <w:rPr>
      <w:rFonts w:asciiTheme="minorHAnsi" w:eastAsia="Times New Roman" w:hAnsiTheme="minorHAnsi" w:cs="Times New Roman"/>
      <w:color w:val="505050" w:themeColor="text1"/>
      <w:sz w:val="16"/>
      <w:szCs w:val="20"/>
    </w:rPr>
  </w:style>
  <w:style w:type="table" w:customStyle="1" w:styleId="WhitePaperTableStyle">
    <w:name w:val="White Paper Table Style"/>
    <w:basedOn w:val="TableNormal"/>
    <w:uiPriority w:val="99"/>
    <w:qFormat/>
    <w:rsid w:val="005E0B3B"/>
    <w:rPr>
      <w:rFonts w:asciiTheme="minorHAnsi" w:hAnsiTheme="minorHAnsi"/>
      <w:color w:val="505050" w:themeColor="text1"/>
      <w:sz w:val="16"/>
    </w:rPr>
    <w:tblPr>
      <w:tblInd w:w="115" w:type="dxa"/>
      <w:tblBorders>
        <w:top w:val="single" w:sz="12" w:space="0" w:color="FFFFFF" w:themeColor="background1"/>
        <w:bottom w:val="single" w:sz="4" w:space="0" w:color="505050" w:themeColor="text1"/>
        <w:insideH w:val="single" w:sz="4" w:space="0" w:color="50505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BB141A" w:themeFill="background2"/>
      </w:tcPr>
    </w:tblStylePr>
  </w:style>
  <w:style w:type="paragraph" w:customStyle="1" w:styleId="Tableheading">
    <w:name w:val="Table heading"/>
    <w:basedOn w:val="Tablecopy"/>
    <w:uiPriority w:val="5"/>
    <w:rsid w:val="00BE4B5B"/>
    <w:pPr>
      <w:keepNext/>
    </w:pPr>
    <w:rPr>
      <w:b/>
      <w:color w:val="FFFFFF"/>
      <w:sz w:val="18"/>
    </w:rPr>
  </w:style>
  <w:style w:type="numbering" w:customStyle="1" w:styleId="Tablebullet">
    <w:name w:val="Table bullet"/>
    <w:basedOn w:val="NoList"/>
    <w:rsid w:val="00F953E8"/>
    <w:pPr>
      <w:numPr>
        <w:numId w:val="3"/>
      </w:numPr>
    </w:pPr>
  </w:style>
  <w:style w:type="numbering" w:customStyle="1" w:styleId="Tablebullets">
    <w:name w:val="Table bullets"/>
    <w:basedOn w:val="NoList"/>
    <w:rsid w:val="00F953E8"/>
    <w:pPr>
      <w:numPr>
        <w:numId w:val="4"/>
      </w:numPr>
    </w:pPr>
  </w:style>
  <w:style w:type="numbering" w:customStyle="1" w:styleId="StyleTablebulletOutlinenumberedBody">
    <w:name w:val="Style Table bullet + Outline numbered +Body"/>
    <w:basedOn w:val="NoList"/>
    <w:rsid w:val="00F953E8"/>
    <w:pPr>
      <w:numPr>
        <w:numId w:val="5"/>
      </w:numPr>
    </w:pPr>
  </w:style>
  <w:style w:type="numbering" w:customStyle="1" w:styleId="StyleTablebulletOutlinenumberedBody1">
    <w:name w:val="Style Table bullet + Outline numbered +Body1"/>
    <w:basedOn w:val="NoList"/>
    <w:rsid w:val="00F953E8"/>
    <w:pPr>
      <w:numPr>
        <w:numId w:val="6"/>
      </w:numPr>
    </w:pPr>
  </w:style>
  <w:style w:type="paragraph" w:customStyle="1" w:styleId="Captionfullpage">
    <w:name w:val="Caption full page"/>
    <w:next w:val="Bodycopy"/>
    <w:uiPriority w:val="6"/>
    <w:rsid w:val="00933994"/>
    <w:pPr>
      <w:pBdr>
        <w:bottom w:val="single" w:sz="18" w:space="18" w:color="BB141A" w:themeColor="background2"/>
      </w:pBdr>
      <w:spacing w:before="120" w:after="120" w:line="160" w:lineRule="exact"/>
      <w:ind w:left="-3658"/>
    </w:pPr>
    <w:rPr>
      <w:rFonts w:asciiTheme="minorHAnsi" w:eastAsia="Times New Roman" w:hAnsiTheme="minorHAnsi" w:cs="Times New Roman"/>
      <w:i/>
      <w:iCs/>
      <w:color w:val="969696" w:themeColor="text1" w:themeTint="99"/>
      <w:sz w:val="14"/>
      <w:szCs w:val="20"/>
    </w:rPr>
  </w:style>
  <w:style w:type="paragraph" w:customStyle="1" w:styleId="ContentsHeading">
    <w:name w:val="Contents Heading"/>
    <w:basedOn w:val="Bodycopy"/>
    <w:next w:val="ToCmanualentrieswithtabs"/>
    <w:uiPriority w:val="2"/>
    <w:rsid w:val="00B12FDA"/>
    <w:pPr>
      <w:spacing w:after="600"/>
      <w:ind w:left="-3744"/>
    </w:pPr>
    <w:rPr>
      <w:rFonts w:ascii="Segoe UI Light" w:hAnsi="Segoe UI Light"/>
      <w:color w:val="FFFFFF"/>
      <w:sz w:val="54"/>
    </w:rPr>
  </w:style>
  <w:style w:type="paragraph" w:customStyle="1" w:styleId="ToCmanualentrieswithtabs">
    <w:name w:val="ToC manual entries with tabs"/>
    <w:basedOn w:val="Bodycopy"/>
    <w:uiPriority w:val="2"/>
    <w:rsid w:val="00161E3F"/>
    <w:pPr>
      <w:tabs>
        <w:tab w:val="left" w:pos="1080"/>
        <w:tab w:val="left" w:pos="2160"/>
      </w:tabs>
    </w:pPr>
    <w:rPr>
      <w:rFonts w:ascii="Segoe UI Light" w:hAnsi="Segoe UI Light"/>
      <w:color w:val="FFFFFF"/>
      <w:sz w:val="36"/>
    </w:rPr>
  </w:style>
  <w:style w:type="paragraph" w:customStyle="1" w:styleId="ToCCopyrightcopy">
    <w:name w:val="ToC Copyright copy"/>
    <w:uiPriority w:val="3"/>
    <w:rsid w:val="00AA4C6B"/>
    <w:pPr>
      <w:spacing w:after="360" w:line="170" w:lineRule="exact"/>
    </w:pPr>
    <w:rPr>
      <w:rFonts w:ascii="Segoe UI" w:hAnsi="Segoe UI"/>
      <w:color w:val="FFFFFF"/>
      <w:sz w:val="14"/>
    </w:rPr>
  </w:style>
  <w:style w:type="paragraph" w:customStyle="1" w:styleId="Introductoryparagraph">
    <w:name w:val="Introductory paragraph"/>
    <w:basedOn w:val="Bodycopy"/>
    <w:next w:val="Bodycopy"/>
    <w:uiPriority w:val="4"/>
    <w:rsid w:val="003C4128"/>
    <w:rPr>
      <w:rFonts w:ascii="Segoe Pro Semibold" w:hAnsi="Segoe Pro Semibold"/>
      <w:color w:val="BB141A" w:themeColor="background2"/>
    </w:rPr>
  </w:style>
  <w:style w:type="paragraph" w:customStyle="1" w:styleId="Imagehalfwayintosidebar">
    <w:name w:val="Image halfway into sidebar"/>
    <w:basedOn w:val="Imagefullcolumn"/>
    <w:next w:val="Captionhalfwayintosidebar"/>
    <w:uiPriority w:val="5"/>
    <w:rsid w:val="001151FE"/>
    <w:pPr>
      <w:ind w:left="-2059"/>
    </w:pPr>
  </w:style>
  <w:style w:type="paragraph" w:customStyle="1" w:styleId="Captionhalfwayintosidebar">
    <w:name w:val="Caption halfway into sidebar"/>
    <w:next w:val="Bodycopy"/>
    <w:uiPriority w:val="6"/>
    <w:rsid w:val="00933994"/>
    <w:pPr>
      <w:pBdr>
        <w:bottom w:val="single" w:sz="18" w:space="18" w:color="BB141A" w:themeColor="background2"/>
      </w:pBdr>
      <w:spacing w:before="120" w:after="120" w:line="160" w:lineRule="exact"/>
      <w:ind w:left="-2016"/>
    </w:pPr>
    <w:rPr>
      <w:rFonts w:asciiTheme="minorHAnsi" w:eastAsia="Times New Roman" w:hAnsiTheme="minorHAnsi" w:cs="Times New Roman"/>
      <w:i/>
      <w:iCs/>
      <w:color w:val="969696" w:themeColor="text1" w:themeTint="99"/>
      <w:sz w:val="14"/>
      <w:szCs w:val="20"/>
    </w:rPr>
  </w:style>
  <w:style w:type="paragraph" w:customStyle="1" w:styleId="Captioninsidebar-nogreenline">
    <w:name w:val="Caption in sidebar - no green line"/>
    <w:basedOn w:val="Caption"/>
    <w:uiPriority w:val="6"/>
    <w:rsid w:val="006745F4"/>
    <w:pPr>
      <w:pBdr>
        <w:bottom w:val="none" w:sz="0" w:space="0" w:color="auto"/>
      </w:pBdr>
      <w:ind w:left="0"/>
    </w:pPr>
    <w:rPr>
      <w:rFonts w:eastAsia="Times New Roman" w:cs="Times New Roman"/>
      <w:bCs w:val="0"/>
      <w:iCs/>
      <w:szCs w:val="20"/>
    </w:rPr>
  </w:style>
  <w:style w:type="character" w:customStyle="1" w:styleId="Heading4Char">
    <w:name w:val="Heading 4 Char"/>
    <w:basedOn w:val="DefaultParagraphFont"/>
    <w:link w:val="Heading4"/>
    <w:uiPriority w:val="9"/>
    <w:semiHidden/>
    <w:rsid w:val="003033F6"/>
    <w:rPr>
      <w:rFonts w:asciiTheme="majorHAnsi" w:eastAsiaTheme="majorEastAsia" w:hAnsiTheme="majorHAnsi" w:cstheme="majorBidi"/>
      <w:i/>
      <w:iCs/>
      <w:color w:val="00548C" w:themeColor="accent1" w:themeShade="BF"/>
    </w:rPr>
  </w:style>
  <w:style w:type="paragraph" w:styleId="ListParagraph">
    <w:name w:val="List Paragraph"/>
    <w:aliases w:val="Bullet List,FooterText,Procedure Step"/>
    <w:basedOn w:val="Bodycopy"/>
    <w:link w:val="ListParagraphChar"/>
    <w:uiPriority w:val="34"/>
    <w:qFormat/>
    <w:rsid w:val="004A7054"/>
    <w:pPr>
      <w:numPr>
        <w:numId w:val="8"/>
      </w:numPr>
    </w:pPr>
  </w:style>
  <w:style w:type="paragraph" w:customStyle="1" w:styleId="Code">
    <w:name w:val="Code"/>
    <w:basedOn w:val="Bodycopy"/>
    <w:link w:val="CodeChar"/>
    <w:uiPriority w:val="4"/>
    <w:qFormat/>
    <w:rsid w:val="00594DF7"/>
    <w:pPr>
      <w:framePr w:wrap="notBeside" w:vAnchor="text" w:hAnchor="text" w:y="1"/>
      <w:shd w:val="clear" w:color="auto" w:fill="F2F2F2" w:themeFill="background1" w:themeFillShade="F2"/>
      <w:spacing w:before="260" w:line="240" w:lineRule="auto"/>
      <w:contextualSpacing/>
    </w:pPr>
    <w:rPr>
      <w:rFonts w:ascii="Courier New" w:hAnsi="Courier New"/>
      <w:sz w:val="20"/>
    </w:rPr>
  </w:style>
  <w:style w:type="character" w:customStyle="1" w:styleId="BodycopyChar">
    <w:name w:val="Body copy Char"/>
    <w:basedOn w:val="DefaultParagraphFont"/>
    <w:link w:val="Bodycopy"/>
    <w:uiPriority w:val="5"/>
    <w:rsid w:val="003C4128"/>
    <w:rPr>
      <w:rFonts w:ascii="Segoe Pro" w:eastAsia="Times New Roman" w:hAnsi="Segoe Pro" w:cs="Times New Roman"/>
      <w:color w:val="505050" w:themeColor="text1"/>
      <w:szCs w:val="20"/>
    </w:rPr>
  </w:style>
  <w:style w:type="character" w:customStyle="1" w:styleId="CodeChar">
    <w:name w:val="Code Char"/>
    <w:basedOn w:val="BodycopyChar"/>
    <w:link w:val="Code"/>
    <w:uiPriority w:val="4"/>
    <w:rsid w:val="00E53447"/>
    <w:rPr>
      <w:rFonts w:ascii="Courier New" w:eastAsia="Times New Roman" w:hAnsi="Courier New" w:cs="Times New Roman"/>
      <w:color w:val="505050" w:themeColor="text1"/>
      <w:sz w:val="20"/>
      <w:szCs w:val="20"/>
      <w:shd w:val="clear" w:color="auto" w:fill="F2F2F2" w:themeFill="background1" w:themeFillShade="F2"/>
    </w:rPr>
  </w:style>
  <w:style w:type="paragraph" w:styleId="Revision">
    <w:name w:val="Revision"/>
    <w:hidden/>
    <w:uiPriority w:val="99"/>
    <w:semiHidden/>
    <w:rsid w:val="00B128F5"/>
  </w:style>
  <w:style w:type="paragraph" w:styleId="TOCHeading">
    <w:name w:val="TOC Heading"/>
    <w:basedOn w:val="ContentsHeading"/>
    <w:next w:val="Normal"/>
    <w:uiPriority w:val="39"/>
    <w:unhideWhenUsed/>
    <w:qFormat/>
    <w:rsid w:val="003C4251"/>
    <w:rPr>
      <w:color w:val="FFFFFF" w:themeColor="background1"/>
    </w:rPr>
  </w:style>
  <w:style w:type="paragraph" w:styleId="TOC3">
    <w:name w:val="toc 3"/>
    <w:basedOn w:val="Normal"/>
    <w:next w:val="Normal"/>
    <w:autoRedefine/>
    <w:uiPriority w:val="39"/>
    <w:unhideWhenUsed/>
    <w:rsid w:val="00301F11"/>
    <w:pPr>
      <w:spacing w:after="100"/>
      <w:ind w:left="440"/>
    </w:pPr>
  </w:style>
  <w:style w:type="paragraph" w:customStyle="1" w:styleId="BulletLevel1">
    <w:name w:val="Bullet Level 1"/>
    <w:basedOn w:val="ListParagraph"/>
    <w:link w:val="BulletLevel1Char"/>
    <w:uiPriority w:val="99"/>
    <w:qFormat/>
    <w:rsid w:val="00C1267A"/>
    <w:pPr>
      <w:numPr>
        <w:numId w:val="7"/>
      </w:numPr>
      <w:spacing w:afterLines="60" w:after="144" w:line="300" w:lineRule="exact"/>
      <w:ind w:left="576" w:hanging="288"/>
    </w:pPr>
    <w:rPr>
      <w:color w:val="282828" w:themeColor="text1" w:themeShade="80"/>
    </w:rPr>
  </w:style>
  <w:style w:type="paragraph" w:customStyle="1" w:styleId="DemoBullet1">
    <w:name w:val="Demo Bullet 1"/>
    <w:basedOn w:val="BulletLevel1"/>
    <w:link w:val="DemoBullet1Char"/>
    <w:uiPriority w:val="99"/>
    <w:qFormat/>
    <w:rsid w:val="00DB6E5B"/>
  </w:style>
  <w:style w:type="character" w:customStyle="1" w:styleId="ListParagraphChar">
    <w:name w:val="List Paragraph Char"/>
    <w:aliases w:val="Bullet List Char,FooterText Char,Procedure Step Char"/>
    <w:basedOn w:val="DefaultParagraphFont"/>
    <w:link w:val="ListParagraph"/>
    <w:uiPriority w:val="34"/>
    <w:rsid w:val="004A7054"/>
    <w:rPr>
      <w:rFonts w:ascii="Segoe Pro" w:eastAsia="Times New Roman" w:hAnsi="Segoe Pro" w:cs="Times New Roman"/>
      <w:color w:val="505050" w:themeColor="text1"/>
      <w:szCs w:val="20"/>
    </w:rPr>
  </w:style>
  <w:style w:type="character" w:customStyle="1" w:styleId="BulletLevel1Char">
    <w:name w:val="Bullet Level 1 Char"/>
    <w:basedOn w:val="ListParagraphChar"/>
    <w:link w:val="BulletLevel1"/>
    <w:uiPriority w:val="99"/>
    <w:rsid w:val="00C1267A"/>
    <w:rPr>
      <w:rFonts w:ascii="Segoe Pro" w:eastAsia="Times New Roman" w:hAnsi="Segoe Pro" w:cs="Times New Roman"/>
      <w:color w:val="282828" w:themeColor="text1" w:themeShade="80"/>
      <w:szCs w:val="20"/>
    </w:rPr>
  </w:style>
  <w:style w:type="character" w:customStyle="1" w:styleId="DemoBullet1Char">
    <w:name w:val="Demo Bullet 1 Char"/>
    <w:basedOn w:val="BulletLevel1Char"/>
    <w:link w:val="DemoBullet1"/>
    <w:uiPriority w:val="99"/>
    <w:rsid w:val="00DB6E5B"/>
    <w:rPr>
      <w:rFonts w:ascii="Segoe Pro" w:eastAsia="Times New Roman" w:hAnsi="Segoe Pro" w:cs="Times New Roman"/>
      <w:color w:val="282828" w:themeColor="text1" w:themeShade="80"/>
      <w:szCs w:val="20"/>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paragraph" w:customStyle="1" w:styleId="NumberedList1">
    <w:name w:val="Numbered List 1"/>
    <w:aliases w:val="nl1"/>
    <w:link w:val="NumberedList1Char"/>
    <w:rsid w:val="001C39EC"/>
    <w:pPr>
      <w:numPr>
        <w:numId w:val="9"/>
      </w:numPr>
      <w:spacing w:before="60" w:after="60" w:line="260" w:lineRule="exact"/>
    </w:pPr>
    <w:rPr>
      <w:rFonts w:ascii="Calibri" w:eastAsia="Times New Roman" w:hAnsi="Calibri" w:cs="Times New Roman"/>
      <w:color w:val="000000"/>
      <w:sz w:val="20"/>
      <w:szCs w:val="20"/>
    </w:r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NumberedList1Char">
    <w:name w:val="Numbered List 1 Char"/>
    <w:aliases w:val="nl1 Char"/>
    <w:basedOn w:val="DefaultParagraphFont"/>
    <w:link w:val="NumberedList1"/>
    <w:rsid w:val="00DD5C43"/>
    <w:rPr>
      <w:rFonts w:ascii="Calibri" w:eastAsia="Times New Roman" w:hAnsi="Calibri" w:cs="Times New Roman"/>
      <w:color w:val="000000"/>
      <w:sz w:val="20"/>
      <w:szCs w:val="20"/>
    </w:rPr>
  </w:style>
  <w:style w:type="paragraph" w:customStyle="1" w:styleId="TOCText">
    <w:name w:val="TOC Text"/>
    <w:basedOn w:val="TOC1"/>
    <w:link w:val="TOCTextChar"/>
    <w:uiPriority w:val="99"/>
    <w:qFormat/>
    <w:rsid w:val="003C4251"/>
    <w:pPr>
      <w:tabs>
        <w:tab w:val="right" w:leader="dot" w:pos="7046"/>
      </w:tabs>
    </w:pPr>
    <w:rPr>
      <w:rFonts w:ascii="Segoe Pro Light" w:hAnsi="Segoe Pro Light"/>
      <w:noProof/>
    </w:rPr>
  </w:style>
  <w:style w:type="paragraph" w:customStyle="1" w:styleId="ListParagraphSub">
    <w:name w:val="List Paragraph Sub"/>
    <w:basedOn w:val="Bodycopy"/>
    <w:link w:val="ListParagraphSubChar"/>
    <w:uiPriority w:val="99"/>
    <w:qFormat/>
    <w:rsid w:val="003C4128"/>
    <w:pPr>
      <w:numPr>
        <w:ilvl w:val="1"/>
        <w:numId w:val="10"/>
      </w:numPr>
      <w:ind w:left="1080"/>
    </w:pPr>
  </w:style>
  <w:style w:type="character" w:customStyle="1" w:styleId="TOC1Char">
    <w:name w:val="TOC 1 Char"/>
    <w:basedOn w:val="BodycopyChar"/>
    <w:link w:val="TOC1"/>
    <w:uiPriority w:val="39"/>
    <w:rsid w:val="00EA37C9"/>
    <w:rPr>
      <w:rFonts w:asciiTheme="majorHAnsi" w:eastAsia="Times New Roman" w:hAnsiTheme="majorHAnsi" w:cs="Times New Roman"/>
      <w:color w:val="FFFFFF" w:themeColor="background1"/>
      <w:sz w:val="32"/>
      <w:szCs w:val="20"/>
    </w:rPr>
  </w:style>
  <w:style w:type="character" w:customStyle="1" w:styleId="TOCTextChar">
    <w:name w:val="TOC Text Char"/>
    <w:basedOn w:val="TOC1Char"/>
    <w:link w:val="TOCText"/>
    <w:uiPriority w:val="99"/>
    <w:rsid w:val="003C4251"/>
    <w:rPr>
      <w:rFonts w:ascii="Segoe Pro Light" w:eastAsia="Times New Roman" w:hAnsi="Segoe Pro Light" w:cs="Times New Roman"/>
      <w:noProof/>
      <w:color w:val="FFFFFF" w:themeColor="background1"/>
      <w:sz w:val="32"/>
      <w:szCs w:val="20"/>
    </w:rPr>
  </w:style>
  <w:style w:type="character" w:customStyle="1" w:styleId="ListParagraphSubChar">
    <w:name w:val="List Paragraph Sub Char"/>
    <w:basedOn w:val="BodycopyChar"/>
    <w:link w:val="ListParagraphSub"/>
    <w:uiPriority w:val="99"/>
    <w:rsid w:val="003C4128"/>
    <w:rPr>
      <w:rFonts w:ascii="Segoe Pro" w:eastAsia="Times New Roman" w:hAnsi="Segoe Pro" w:cs="Times New Roman"/>
      <w:color w:val="505050" w:themeColor="text1"/>
      <w:szCs w:val="20"/>
    </w:rPr>
  </w:style>
  <w:style w:type="paragraph" w:customStyle="1" w:styleId="Commentary">
    <w:name w:val="Commentary"/>
    <w:basedOn w:val="Bodycopy"/>
    <w:qFormat/>
    <w:rsid w:val="000D28F0"/>
    <w:rPr>
      <w:i/>
    </w:rPr>
  </w:style>
  <w:style w:type="paragraph" w:customStyle="1" w:styleId="Note">
    <w:name w:val="Note"/>
    <w:basedOn w:val="Normal"/>
    <w:link w:val="NoteChar"/>
    <w:rsid w:val="00CF0388"/>
    <w:pPr>
      <w:spacing w:after="180"/>
      <w:ind w:left="1049" w:right="1049"/>
    </w:pPr>
    <w:rPr>
      <w:rFonts w:ascii="Segoe UI" w:eastAsia="Times New Roman" w:hAnsi="Segoe UI" w:cs="Arial"/>
      <w:bCs/>
      <w:color w:val="FF0000"/>
      <w:sz w:val="24"/>
      <w:szCs w:val="24"/>
    </w:rPr>
  </w:style>
  <w:style w:type="character" w:customStyle="1" w:styleId="NoteChar">
    <w:name w:val="Note Char"/>
    <w:basedOn w:val="DefaultParagraphFont"/>
    <w:link w:val="Note"/>
    <w:rsid w:val="00CF0388"/>
    <w:rPr>
      <w:rFonts w:ascii="Segoe UI" w:eastAsia="Times New Roman" w:hAnsi="Segoe UI" w:cs="Arial"/>
      <w:bCs/>
      <w:color w:val="FF0000"/>
      <w:sz w:val="24"/>
      <w:szCs w:val="24"/>
    </w:rPr>
  </w:style>
  <w:style w:type="paragraph" w:customStyle="1" w:styleId="ClickSteps">
    <w:name w:val="Click Steps"/>
    <w:basedOn w:val="ListParagraph"/>
    <w:link w:val="ClickStepsChar"/>
    <w:rsid w:val="00CF0388"/>
    <w:pPr>
      <w:numPr>
        <w:numId w:val="11"/>
      </w:numPr>
      <w:spacing w:after="120" w:line="276" w:lineRule="auto"/>
      <w:ind w:right="1049"/>
      <w:contextualSpacing/>
    </w:pPr>
    <w:rPr>
      <w:rFonts w:ascii="Segoe UI" w:hAnsi="Segoe UI" w:cs="Arial"/>
      <w:bCs/>
      <w:color w:val="505050"/>
      <w:sz w:val="24"/>
      <w:szCs w:val="24"/>
    </w:rPr>
  </w:style>
  <w:style w:type="character" w:customStyle="1" w:styleId="ClickStepsChar">
    <w:name w:val="Click Steps Char"/>
    <w:basedOn w:val="DefaultParagraphFont"/>
    <w:link w:val="ClickSteps"/>
    <w:rsid w:val="00CF0388"/>
    <w:rPr>
      <w:rFonts w:ascii="Segoe UI" w:eastAsia="Times New Roman" w:hAnsi="Segoe UI" w:cs="Arial"/>
      <w:bCs/>
      <w:color w:val="505050"/>
      <w:sz w:val="24"/>
      <w:szCs w:val="24"/>
    </w:rPr>
  </w:style>
  <w:style w:type="paragraph" w:customStyle="1" w:styleId="Blurb">
    <w:name w:val="Blurb"/>
    <w:basedOn w:val="ClickSteps"/>
    <w:link w:val="BlurbChar"/>
    <w:rsid w:val="00553B4A"/>
    <w:pPr>
      <w:numPr>
        <w:numId w:val="0"/>
      </w:numPr>
      <w:spacing w:before="180" w:after="180"/>
      <w:ind w:left="1049"/>
      <w:contextualSpacing w:val="0"/>
    </w:pPr>
    <w:rPr>
      <w:i/>
      <w:color w:val="505050" w:themeColor="text1"/>
    </w:rPr>
  </w:style>
  <w:style w:type="character" w:customStyle="1" w:styleId="BlurbChar">
    <w:name w:val="Blurb Char"/>
    <w:basedOn w:val="ClickStepsChar"/>
    <w:link w:val="Blurb"/>
    <w:rsid w:val="00553B4A"/>
    <w:rPr>
      <w:rFonts w:ascii="Segoe UI" w:eastAsia="Times New Roman" w:hAnsi="Segoe UI" w:cs="Arial"/>
      <w:bCs/>
      <w:i/>
      <w:color w:val="505050" w:themeColor="text1"/>
      <w:sz w:val="24"/>
      <w:szCs w:val="24"/>
    </w:rPr>
  </w:style>
  <w:style w:type="paragraph" w:customStyle="1" w:styleId="TalkingPoint">
    <w:name w:val="Talking Point"/>
    <w:basedOn w:val="Normal"/>
    <w:link w:val="TalkingPointChar"/>
    <w:rsid w:val="000D28F0"/>
    <w:pPr>
      <w:spacing w:before="120" w:after="120"/>
    </w:pPr>
    <w:rPr>
      <w:rFonts w:ascii="Segoe UI" w:eastAsia="Times New Roman" w:hAnsi="Segoe UI" w:cs="Times New Roman"/>
      <w:sz w:val="24"/>
      <w:szCs w:val="24"/>
    </w:rPr>
  </w:style>
  <w:style w:type="character" w:customStyle="1" w:styleId="TalkingPointChar">
    <w:name w:val="Talking Point Char"/>
    <w:basedOn w:val="DefaultParagraphFont"/>
    <w:link w:val="TalkingPoint"/>
    <w:rsid w:val="000D28F0"/>
    <w:rPr>
      <w:rFonts w:ascii="Segoe UI" w:eastAsia="Times New Roman" w:hAnsi="Segoe UI" w:cs="Times New Roman"/>
      <w:sz w:val="24"/>
      <w:szCs w:val="24"/>
    </w:rPr>
  </w:style>
  <w:style w:type="paragraph" w:customStyle="1" w:styleId="Script">
    <w:name w:val="Script"/>
    <w:link w:val="ScriptChar"/>
    <w:rsid w:val="000D28F0"/>
    <w:pPr>
      <w:spacing w:after="120" w:line="276" w:lineRule="auto"/>
      <w:ind w:left="1406" w:right="567"/>
    </w:pPr>
    <w:rPr>
      <w:rFonts w:ascii="Consolas" w:eastAsia="Times New Roman" w:hAnsi="Consolas" w:cs="Courier New"/>
      <w:bCs/>
      <w:color w:val="FF0000"/>
      <w:sz w:val="19"/>
      <w:szCs w:val="24"/>
    </w:rPr>
  </w:style>
  <w:style w:type="character" w:customStyle="1" w:styleId="ScriptChar">
    <w:name w:val="Script Char"/>
    <w:basedOn w:val="ClickStepsChar"/>
    <w:link w:val="Script"/>
    <w:rsid w:val="000D28F0"/>
    <w:rPr>
      <w:rFonts w:ascii="Consolas" w:eastAsia="Times New Roman" w:hAnsi="Consolas" w:cs="Courier New"/>
      <w:bCs/>
      <w:color w:val="FF0000"/>
      <w:sz w:val="19"/>
      <w:szCs w:val="24"/>
    </w:rPr>
  </w:style>
  <w:style w:type="paragraph" w:customStyle="1" w:styleId="ScenarioBodyText">
    <w:name w:val="Scenario Body Text"/>
    <w:basedOn w:val="Normal"/>
    <w:rsid w:val="00C1267A"/>
    <w:pPr>
      <w:spacing w:after="120"/>
    </w:pPr>
    <w:rPr>
      <w:rFonts w:ascii="Segoe UI" w:hAnsi="Segoe UI"/>
      <w:color w:val="505050"/>
      <w:sz w:val="24"/>
    </w:rPr>
  </w:style>
  <w:style w:type="paragraph" w:customStyle="1" w:styleId="Notes">
    <w:name w:val="Notes"/>
    <w:basedOn w:val="ListParagraph"/>
    <w:link w:val="NotesChar"/>
    <w:rsid w:val="00BF0B7F"/>
    <w:pPr>
      <w:numPr>
        <w:numId w:val="0"/>
      </w:numPr>
      <w:spacing w:after="120" w:line="240" w:lineRule="auto"/>
      <w:ind w:left="2124"/>
      <w:jc w:val="both"/>
    </w:pPr>
    <w:rPr>
      <w:rFonts w:ascii="Segoe UI" w:hAnsi="Segoe UI"/>
      <w:i/>
      <w:color w:val="505050"/>
      <w:sz w:val="24"/>
      <w:lang w:val="en-NZ"/>
    </w:rPr>
  </w:style>
  <w:style w:type="character" w:customStyle="1" w:styleId="NotesChar">
    <w:name w:val="Notes Char"/>
    <w:basedOn w:val="ListParagraphChar"/>
    <w:link w:val="Notes"/>
    <w:rsid w:val="00BF0B7F"/>
    <w:rPr>
      <w:rFonts w:ascii="Segoe UI" w:eastAsia="Times New Roman" w:hAnsi="Segoe UI" w:cs="Times New Roman"/>
      <w:i/>
      <w:color w:val="505050"/>
      <w:sz w:val="24"/>
      <w:szCs w:val="20"/>
      <w:lang w:val="en-NZ"/>
    </w:rPr>
  </w:style>
  <w:style w:type="paragraph" w:customStyle="1" w:styleId="Clickthrough">
    <w:name w:val="Click through"/>
    <w:basedOn w:val="Normal"/>
    <w:link w:val="ClickthroughChar"/>
    <w:rsid w:val="00BF0B7F"/>
    <w:pPr>
      <w:keepLines/>
      <w:widowControl w:val="0"/>
      <w:numPr>
        <w:numId w:val="12"/>
      </w:numPr>
      <w:spacing w:before="120" w:after="120"/>
    </w:pPr>
    <w:rPr>
      <w:rFonts w:ascii="Segoe UI" w:eastAsia="Times New Roman" w:hAnsi="Segoe UI" w:cs="Times New Roman"/>
      <w:color w:val="505050"/>
      <w:sz w:val="24"/>
      <w:szCs w:val="18"/>
    </w:rPr>
  </w:style>
  <w:style w:type="character" w:customStyle="1" w:styleId="ClickthroughChar">
    <w:name w:val="Click through Char"/>
    <w:basedOn w:val="DefaultParagraphFont"/>
    <w:link w:val="Clickthrough"/>
    <w:rsid w:val="00BF0B7F"/>
    <w:rPr>
      <w:rFonts w:ascii="Segoe UI" w:eastAsia="Times New Roman" w:hAnsi="Segoe UI" w:cs="Times New Roman"/>
      <w:color w:val="505050"/>
      <w:sz w:val="24"/>
      <w:szCs w:val="18"/>
    </w:rPr>
  </w:style>
  <w:style w:type="paragraph" w:customStyle="1" w:styleId="ScenarioNumberedText">
    <w:name w:val="Scenario Numbered Text"/>
    <w:basedOn w:val="Normal"/>
    <w:rsid w:val="004B0959"/>
    <w:pPr>
      <w:keepLines/>
      <w:widowControl w:val="0"/>
      <w:spacing w:before="120" w:after="120"/>
    </w:pPr>
    <w:rPr>
      <w:rFonts w:ascii="Segoe UI" w:eastAsia="Calibri" w:hAnsi="Segoe UI" w:cs="Times New Roman"/>
      <w:color w:val="505050"/>
      <w:sz w:val="24"/>
      <w:szCs w:val="18"/>
    </w:rPr>
  </w:style>
  <w:style w:type="character" w:customStyle="1" w:styleId="parameter">
    <w:name w:val="parameter"/>
    <w:basedOn w:val="DefaultParagraphFont"/>
    <w:rsid w:val="004B0959"/>
  </w:style>
  <w:style w:type="paragraph" w:styleId="NormalWeb">
    <w:name w:val="Normal (Web)"/>
    <w:basedOn w:val="Normal"/>
    <w:uiPriority w:val="99"/>
    <w:semiHidden/>
    <w:unhideWhenUsed/>
    <w:rsid w:val="006D3271"/>
    <w:pPr>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apple-converted-space">
    <w:name w:val="apple-converted-space"/>
    <w:basedOn w:val="DefaultParagraphFont"/>
    <w:rsid w:val="006D3271"/>
  </w:style>
  <w:style w:type="paragraph" w:styleId="HTMLPreformatted">
    <w:name w:val="HTML Preformatted"/>
    <w:basedOn w:val="Normal"/>
    <w:link w:val="HTMLPreformattedChar"/>
    <w:uiPriority w:val="99"/>
    <w:semiHidden/>
    <w:unhideWhenUsed/>
    <w:rsid w:val="00FD7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D7EB1"/>
    <w:rPr>
      <w:rFonts w:ascii="Courier New" w:eastAsia="Times New Roman" w:hAnsi="Courier New" w:cs="Courier New"/>
      <w:sz w:val="20"/>
      <w:szCs w:val="20"/>
      <w:lang w:val="en-IN" w:eastAsia="en-IN"/>
    </w:rPr>
  </w:style>
  <w:style w:type="character" w:customStyle="1" w:styleId="pln">
    <w:name w:val="pln"/>
    <w:basedOn w:val="DefaultParagraphFont"/>
    <w:rsid w:val="00FD7EB1"/>
  </w:style>
  <w:style w:type="character" w:customStyle="1" w:styleId="pun">
    <w:name w:val="pun"/>
    <w:basedOn w:val="DefaultParagraphFont"/>
    <w:rsid w:val="00FD7EB1"/>
  </w:style>
  <w:style w:type="character" w:customStyle="1" w:styleId="typ">
    <w:name w:val="typ"/>
    <w:basedOn w:val="DefaultParagraphFont"/>
    <w:rsid w:val="00FD7EB1"/>
  </w:style>
  <w:style w:type="character" w:customStyle="1" w:styleId="str">
    <w:name w:val="str"/>
    <w:basedOn w:val="DefaultParagraphFont"/>
    <w:rsid w:val="00FD7EB1"/>
  </w:style>
  <w:style w:type="character" w:styleId="HTMLCode">
    <w:name w:val="HTML Code"/>
    <w:basedOn w:val="DefaultParagraphFont"/>
    <w:uiPriority w:val="99"/>
    <w:semiHidden/>
    <w:unhideWhenUsed/>
    <w:rsid w:val="00FD7EB1"/>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740C57"/>
    <w:rPr>
      <w:sz w:val="16"/>
      <w:szCs w:val="16"/>
    </w:rPr>
  </w:style>
  <w:style w:type="paragraph" w:styleId="CommentText">
    <w:name w:val="annotation text"/>
    <w:basedOn w:val="Normal"/>
    <w:link w:val="CommentTextChar"/>
    <w:uiPriority w:val="99"/>
    <w:semiHidden/>
    <w:unhideWhenUsed/>
    <w:rsid w:val="00740C57"/>
    <w:rPr>
      <w:sz w:val="20"/>
      <w:szCs w:val="20"/>
    </w:rPr>
  </w:style>
  <w:style w:type="character" w:customStyle="1" w:styleId="CommentTextChar">
    <w:name w:val="Comment Text Char"/>
    <w:basedOn w:val="DefaultParagraphFont"/>
    <w:link w:val="CommentText"/>
    <w:uiPriority w:val="99"/>
    <w:semiHidden/>
    <w:rsid w:val="00740C57"/>
    <w:rPr>
      <w:sz w:val="20"/>
      <w:szCs w:val="20"/>
    </w:rPr>
  </w:style>
  <w:style w:type="paragraph" w:styleId="CommentSubject">
    <w:name w:val="annotation subject"/>
    <w:basedOn w:val="CommentText"/>
    <w:next w:val="CommentText"/>
    <w:link w:val="CommentSubjectChar"/>
    <w:uiPriority w:val="99"/>
    <w:semiHidden/>
    <w:unhideWhenUsed/>
    <w:rsid w:val="00740C57"/>
    <w:rPr>
      <w:b/>
      <w:bCs/>
    </w:rPr>
  </w:style>
  <w:style w:type="character" w:customStyle="1" w:styleId="CommentSubjectChar">
    <w:name w:val="Comment Subject Char"/>
    <w:basedOn w:val="CommentTextChar"/>
    <w:link w:val="CommentSubject"/>
    <w:uiPriority w:val="99"/>
    <w:semiHidden/>
    <w:rsid w:val="00740C57"/>
    <w:rPr>
      <w:b/>
      <w:bCs/>
      <w:sz w:val="20"/>
      <w:szCs w:val="20"/>
    </w:rPr>
  </w:style>
  <w:style w:type="character" w:customStyle="1" w:styleId="kwd">
    <w:name w:val="kwd"/>
    <w:basedOn w:val="DefaultParagraphFont"/>
    <w:rsid w:val="0099784D"/>
  </w:style>
  <w:style w:type="paragraph" w:customStyle="1" w:styleId="TableHeader">
    <w:name w:val="Table Header"/>
    <w:link w:val="TableHeaderChar"/>
    <w:uiPriority w:val="99"/>
    <w:qFormat/>
    <w:rsid w:val="00740909"/>
    <w:pPr>
      <w:spacing w:before="120" w:after="120"/>
      <w:ind w:left="216"/>
      <w:textAlignment w:val="baseline"/>
    </w:pPr>
    <w:rPr>
      <w:rFonts w:ascii="Segoe Pro" w:eastAsia="Times New Roman" w:hAnsi="Segoe Pro" w:cs="Segoe UI"/>
      <w:color w:val="FFFFFF" w:themeColor="background1"/>
      <w:sz w:val="28"/>
      <w:szCs w:val="20"/>
    </w:rPr>
  </w:style>
  <w:style w:type="character" w:customStyle="1" w:styleId="TableHeaderChar">
    <w:name w:val="Table Header Char"/>
    <w:basedOn w:val="ListParagraphChar"/>
    <w:link w:val="TableHeader"/>
    <w:uiPriority w:val="99"/>
    <w:rsid w:val="00740909"/>
    <w:rPr>
      <w:rFonts w:ascii="Segoe Pro" w:eastAsia="Times New Roman" w:hAnsi="Segoe Pro" w:cs="Segoe UI"/>
      <w:color w:val="FFFFFF" w:themeColor="background1"/>
      <w:sz w:val="28"/>
      <w:szCs w:val="20"/>
    </w:rPr>
  </w:style>
  <w:style w:type="character" w:customStyle="1" w:styleId="Mention1">
    <w:name w:val="Mention1"/>
    <w:basedOn w:val="DefaultParagraphFont"/>
    <w:uiPriority w:val="99"/>
    <w:semiHidden/>
    <w:unhideWhenUsed/>
    <w:rsid w:val="00D01293"/>
    <w:rPr>
      <w:color w:val="2B579A"/>
      <w:shd w:val="clear" w:color="auto" w:fill="E6E6E6"/>
    </w:rPr>
  </w:style>
  <w:style w:type="table" w:customStyle="1" w:styleId="TableGrid1">
    <w:name w:val="Table Grid1"/>
    <w:basedOn w:val="TableNormal"/>
    <w:next w:val="TableGrid"/>
    <w:uiPriority w:val="39"/>
    <w:rsid w:val="00657EA5"/>
    <w:rPr>
      <w:sz w:val="20"/>
    </w:rPr>
    <w:tblPr>
      <w:tblCellMar>
        <w:left w:w="0" w:type="dxa"/>
        <w:right w:w="0" w:type="dxa"/>
      </w:tblCellMar>
    </w:tblPr>
    <w:trPr>
      <w:cantSplit/>
    </w:t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6302051">
      <w:bodyDiv w:val="1"/>
      <w:marLeft w:val="0"/>
      <w:marRight w:val="0"/>
      <w:marTop w:val="0"/>
      <w:marBottom w:val="0"/>
      <w:divBdr>
        <w:top w:val="none" w:sz="0" w:space="0" w:color="auto"/>
        <w:left w:val="none" w:sz="0" w:space="0" w:color="auto"/>
        <w:bottom w:val="none" w:sz="0" w:space="0" w:color="auto"/>
        <w:right w:val="none" w:sz="0" w:space="0" w:color="auto"/>
      </w:divBdr>
    </w:div>
    <w:div w:id="87698940">
      <w:bodyDiv w:val="1"/>
      <w:marLeft w:val="0"/>
      <w:marRight w:val="0"/>
      <w:marTop w:val="0"/>
      <w:marBottom w:val="0"/>
      <w:divBdr>
        <w:top w:val="none" w:sz="0" w:space="0" w:color="auto"/>
        <w:left w:val="none" w:sz="0" w:space="0" w:color="auto"/>
        <w:bottom w:val="none" w:sz="0" w:space="0" w:color="auto"/>
        <w:right w:val="none" w:sz="0" w:space="0" w:color="auto"/>
      </w:divBdr>
    </w:div>
    <w:div w:id="104228441">
      <w:bodyDiv w:val="1"/>
      <w:marLeft w:val="0"/>
      <w:marRight w:val="0"/>
      <w:marTop w:val="0"/>
      <w:marBottom w:val="0"/>
      <w:divBdr>
        <w:top w:val="none" w:sz="0" w:space="0" w:color="auto"/>
        <w:left w:val="none" w:sz="0" w:space="0" w:color="auto"/>
        <w:bottom w:val="none" w:sz="0" w:space="0" w:color="auto"/>
        <w:right w:val="none" w:sz="0" w:space="0" w:color="auto"/>
      </w:divBdr>
    </w:div>
    <w:div w:id="108205588">
      <w:bodyDiv w:val="1"/>
      <w:marLeft w:val="0"/>
      <w:marRight w:val="0"/>
      <w:marTop w:val="0"/>
      <w:marBottom w:val="0"/>
      <w:divBdr>
        <w:top w:val="none" w:sz="0" w:space="0" w:color="auto"/>
        <w:left w:val="none" w:sz="0" w:space="0" w:color="auto"/>
        <w:bottom w:val="none" w:sz="0" w:space="0" w:color="auto"/>
        <w:right w:val="none" w:sz="0" w:space="0" w:color="auto"/>
      </w:divBdr>
    </w:div>
    <w:div w:id="133718960">
      <w:bodyDiv w:val="1"/>
      <w:marLeft w:val="0"/>
      <w:marRight w:val="0"/>
      <w:marTop w:val="0"/>
      <w:marBottom w:val="0"/>
      <w:divBdr>
        <w:top w:val="none" w:sz="0" w:space="0" w:color="auto"/>
        <w:left w:val="none" w:sz="0" w:space="0" w:color="auto"/>
        <w:bottom w:val="none" w:sz="0" w:space="0" w:color="auto"/>
        <w:right w:val="none" w:sz="0" w:space="0" w:color="auto"/>
      </w:divBdr>
    </w:div>
    <w:div w:id="138692362">
      <w:bodyDiv w:val="1"/>
      <w:marLeft w:val="0"/>
      <w:marRight w:val="0"/>
      <w:marTop w:val="0"/>
      <w:marBottom w:val="0"/>
      <w:divBdr>
        <w:top w:val="none" w:sz="0" w:space="0" w:color="auto"/>
        <w:left w:val="none" w:sz="0" w:space="0" w:color="auto"/>
        <w:bottom w:val="none" w:sz="0" w:space="0" w:color="auto"/>
        <w:right w:val="none" w:sz="0" w:space="0" w:color="auto"/>
      </w:divBdr>
    </w:div>
    <w:div w:id="174226403">
      <w:bodyDiv w:val="1"/>
      <w:marLeft w:val="0"/>
      <w:marRight w:val="0"/>
      <w:marTop w:val="0"/>
      <w:marBottom w:val="0"/>
      <w:divBdr>
        <w:top w:val="none" w:sz="0" w:space="0" w:color="auto"/>
        <w:left w:val="none" w:sz="0" w:space="0" w:color="auto"/>
        <w:bottom w:val="none" w:sz="0" w:space="0" w:color="auto"/>
        <w:right w:val="none" w:sz="0" w:space="0" w:color="auto"/>
      </w:divBdr>
    </w:div>
    <w:div w:id="203717688">
      <w:bodyDiv w:val="1"/>
      <w:marLeft w:val="0"/>
      <w:marRight w:val="0"/>
      <w:marTop w:val="0"/>
      <w:marBottom w:val="0"/>
      <w:divBdr>
        <w:top w:val="none" w:sz="0" w:space="0" w:color="auto"/>
        <w:left w:val="none" w:sz="0" w:space="0" w:color="auto"/>
        <w:bottom w:val="none" w:sz="0" w:space="0" w:color="auto"/>
        <w:right w:val="none" w:sz="0" w:space="0" w:color="auto"/>
      </w:divBdr>
    </w:div>
    <w:div w:id="236138402">
      <w:bodyDiv w:val="1"/>
      <w:marLeft w:val="0"/>
      <w:marRight w:val="0"/>
      <w:marTop w:val="0"/>
      <w:marBottom w:val="0"/>
      <w:divBdr>
        <w:top w:val="none" w:sz="0" w:space="0" w:color="auto"/>
        <w:left w:val="none" w:sz="0" w:space="0" w:color="auto"/>
        <w:bottom w:val="none" w:sz="0" w:space="0" w:color="auto"/>
        <w:right w:val="none" w:sz="0" w:space="0" w:color="auto"/>
      </w:divBdr>
    </w:div>
    <w:div w:id="304356093">
      <w:bodyDiv w:val="1"/>
      <w:marLeft w:val="0"/>
      <w:marRight w:val="0"/>
      <w:marTop w:val="0"/>
      <w:marBottom w:val="0"/>
      <w:divBdr>
        <w:top w:val="none" w:sz="0" w:space="0" w:color="auto"/>
        <w:left w:val="none" w:sz="0" w:space="0" w:color="auto"/>
        <w:bottom w:val="none" w:sz="0" w:space="0" w:color="auto"/>
        <w:right w:val="none" w:sz="0" w:space="0" w:color="auto"/>
      </w:divBdr>
    </w:div>
    <w:div w:id="357127677">
      <w:bodyDiv w:val="1"/>
      <w:marLeft w:val="0"/>
      <w:marRight w:val="0"/>
      <w:marTop w:val="0"/>
      <w:marBottom w:val="0"/>
      <w:divBdr>
        <w:top w:val="none" w:sz="0" w:space="0" w:color="auto"/>
        <w:left w:val="none" w:sz="0" w:space="0" w:color="auto"/>
        <w:bottom w:val="none" w:sz="0" w:space="0" w:color="auto"/>
        <w:right w:val="none" w:sz="0" w:space="0" w:color="auto"/>
      </w:divBdr>
    </w:div>
    <w:div w:id="388529133">
      <w:bodyDiv w:val="1"/>
      <w:marLeft w:val="0"/>
      <w:marRight w:val="0"/>
      <w:marTop w:val="0"/>
      <w:marBottom w:val="0"/>
      <w:divBdr>
        <w:top w:val="none" w:sz="0" w:space="0" w:color="auto"/>
        <w:left w:val="none" w:sz="0" w:space="0" w:color="auto"/>
        <w:bottom w:val="none" w:sz="0" w:space="0" w:color="auto"/>
        <w:right w:val="none" w:sz="0" w:space="0" w:color="auto"/>
      </w:divBdr>
    </w:div>
    <w:div w:id="419452719">
      <w:bodyDiv w:val="1"/>
      <w:marLeft w:val="0"/>
      <w:marRight w:val="0"/>
      <w:marTop w:val="0"/>
      <w:marBottom w:val="0"/>
      <w:divBdr>
        <w:top w:val="none" w:sz="0" w:space="0" w:color="auto"/>
        <w:left w:val="none" w:sz="0" w:space="0" w:color="auto"/>
        <w:bottom w:val="none" w:sz="0" w:space="0" w:color="auto"/>
        <w:right w:val="none" w:sz="0" w:space="0" w:color="auto"/>
      </w:divBdr>
    </w:div>
    <w:div w:id="430200434">
      <w:bodyDiv w:val="1"/>
      <w:marLeft w:val="0"/>
      <w:marRight w:val="0"/>
      <w:marTop w:val="0"/>
      <w:marBottom w:val="0"/>
      <w:divBdr>
        <w:top w:val="none" w:sz="0" w:space="0" w:color="auto"/>
        <w:left w:val="none" w:sz="0" w:space="0" w:color="auto"/>
        <w:bottom w:val="none" w:sz="0" w:space="0" w:color="auto"/>
        <w:right w:val="none" w:sz="0" w:space="0" w:color="auto"/>
      </w:divBdr>
    </w:div>
    <w:div w:id="500584442">
      <w:bodyDiv w:val="1"/>
      <w:marLeft w:val="0"/>
      <w:marRight w:val="0"/>
      <w:marTop w:val="0"/>
      <w:marBottom w:val="0"/>
      <w:divBdr>
        <w:top w:val="none" w:sz="0" w:space="0" w:color="auto"/>
        <w:left w:val="none" w:sz="0" w:space="0" w:color="auto"/>
        <w:bottom w:val="none" w:sz="0" w:space="0" w:color="auto"/>
        <w:right w:val="none" w:sz="0" w:space="0" w:color="auto"/>
      </w:divBdr>
    </w:div>
    <w:div w:id="511604586">
      <w:bodyDiv w:val="1"/>
      <w:marLeft w:val="0"/>
      <w:marRight w:val="0"/>
      <w:marTop w:val="0"/>
      <w:marBottom w:val="0"/>
      <w:divBdr>
        <w:top w:val="none" w:sz="0" w:space="0" w:color="auto"/>
        <w:left w:val="none" w:sz="0" w:space="0" w:color="auto"/>
        <w:bottom w:val="none" w:sz="0" w:space="0" w:color="auto"/>
        <w:right w:val="none" w:sz="0" w:space="0" w:color="auto"/>
      </w:divBdr>
    </w:div>
    <w:div w:id="520163498">
      <w:bodyDiv w:val="1"/>
      <w:marLeft w:val="0"/>
      <w:marRight w:val="0"/>
      <w:marTop w:val="0"/>
      <w:marBottom w:val="0"/>
      <w:divBdr>
        <w:top w:val="none" w:sz="0" w:space="0" w:color="auto"/>
        <w:left w:val="none" w:sz="0" w:space="0" w:color="auto"/>
        <w:bottom w:val="none" w:sz="0" w:space="0" w:color="auto"/>
        <w:right w:val="none" w:sz="0" w:space="0" w:color="auto"/>
      </w:divBdr>
    </w:div>
    <w:div w:id="582686318">
      <w:bodyDiv w:val="1"/>
      <w:marLeft w:val="0"/>
      <w:marRight w:val="0"/>
      <w:marTop w:val="0"/>
      <w:marBottom w:val="0"/>
      <w:divBdr>
        <w:top w:val="none" w:sz="0" w:space="0" w:color="auto"/>
        <w:left w:val="none" w:sz="0" w:space="0" w:color="auto"/>
        <w:bottom w:val="none" w:sz="0" w:space="0" w:color="auto"/>
        <w:right w:val="none" w:sz="0" w:space="0" w:color="auto"/>
      </w:divBdr>
    </w:div>
    <w:div w:id="615868856">
      <w:bodyDiv w:val="1"/>
      <w:marLeft w:val="0"/>
      <w:marRight w:val="0"/>
      <w:marTop w:val="0"/>
      <w:marBottom w:val="0"/>
      <w:divBdr>
        <w:top w:val="none" w:sz="0" w:space="0" w:color="auto"/>
        <w:left w:val="none" w:sz="0" w:space="0" w:color="auto"/>
        <w:bottom w:val="none" w:sz="0" w:space="0" w:color="auto"/>
        <w:right w:val="none" w:sz="0" w:space="0" w:color="auto"/>
      </w:divBdr>
    </w:div>
    <w:div w:id="619143136">
      <w:bodyDiv w:val="1"/>
      <w:marLeft w:val="0"/>
      <w:marRight w:val="0"/>
      <w:marTop w:val="0"/>
      <w:marBottom w:val="0"/>
      <w:divBdr>
        <w:top w:val="none" w:sz="0" w:space="0" w:color="auto"/>
        <w:left w:val="none" w:sz="0" w:space="0" w:color="auto"/>
        <w:bottom w:val="none" w:sz="0" w:space="0" w:color="auto"/>
        <w:right w:val="none" w:sz="0" w:space="0" w:color="auto"/>
      </w:divBdr>
    </w:div>
    <w:div w:id="632061362">
      <w:bodyDiv w:val="1"/>
      <w:marLeft w:val="0"/>
      <w:marRight w:val="0"/>
      <w:marTop w:val="0"/>
      <w:marBottom w:val="0"/>
      <w:divBdr>
        <w:top w:val="none" w:sz="0" w:space="0" w:color="auto"/>
        <w:left w:val="none" w:sz="0" w:space="0" w:color="auto"/>
        <w:bottom w:val="none" w:sz="0" w:space="0" w:color="auto"/>
        <w:right w:val="none" w:sz="0" w:space="0" w:color="auto"/>
      </w:divBdr>
    </w:div>
    <w:div w:id="693120126">
      <w:bodyDiv w:val="1"/>
      <w:marLeft w:val="0"/>
      <w:marRight w:val="0"/>
      <w:marTop w:val="0"/>
      <w:marBottom w:val="0"/>
      <w:divBdr>
        <w:top w:val="none" w:sz="0" w:space="0" w:color="auto"/>
        <w:left w:val="none" w:sz="0" w:space="0" w:color="auto"/>
        <w:bottom w:val="none" w:sz="0" w:space="0" w:color="auto"/>
        <w:right w:val="none" w:sz="0" w:space="0" w:color="auto"/>
      </w:divBdr>
    </w:div>
    <w:div w:id="710039345">
      <w:bodyDiv w:val="1"/>
      <w:marLeft w:val="0"/>
      <w:marRight w:val="0"/>
      <w:marTop w:val="0"/>
      <w:marBottom w:val="0"/>
      <w:divBdr>
        <w:top w:val="none" w:sz="0" w:space="0" w:color="auto"/>
        <w:left w:val="none" w:sz="0" w:space="0" w:color="auto"/>
        <w:bottom w:val="none" w:sz="0" w:space="0" w:color="auto"/>
        <w:right w:val="none" w:sz="0" w:space="0" w:color="auto"/>
      </w:divBdr>
    </w:div>
    <w:div w:id="726807557">
      <w:bodyDiv w:val="1"/>
      <w:marLeft w:val="0"/>
      <w:marRight w:val="0"/>
      <w:marTop w:val="0"/>
      <w:marBottom w:val="0"/>
      <w:divBdr>
        <w:top w:val="none" w:sz="0" w:space="0" w:color="auto"/>
        <w:left w:val="none" w:sz="0" w:space="0" w:color="auto"/>
        <w:bottom w:val="none" w:sz="0" w:space="0" w:color="auto"/>
        <w:right w:val="none" w:sz="0" w:space="0" w:color="auto"/>
      </w:divBdr>
    </w:div>
    <w:div w:id="794492951">
      <w:bodyDiv w:val="1"/>
      <w:marLeft w:val="0"/>
      <w:marRight w:val="0"/>
      <w:marTop w:val="0"/>
      <w:marBottom w:val="0"/>
      <w:divBdr>
        <w:top w:val="none" w:sz="0" w:space="0" w:color="auto"/>
        <w:left w:val="none" w:sz="0" w:space="0" w:color="auto"/>
        <w:bottom w:val="none" w:sz="0" w:space="0" w:color="auto"/>
        <w:right w:val="none" w:sz="0" w:space="0" w:color="auto"/>
      </w:divBdr>
    </w:div>
    <w:div w:id="829325194">
      <w:bodyDiv w:val="1"/>
      <w:marLeft w:val="0"/>
      <w:marRight w:val="0"/>
      <w:marTop w:val="0"/>
      <w:marBottom w:val="0"/>
      <w:divBdr>
        <w:top w:val="none" w:sz="0" w:space="0" w:color="auto"/>
        <w:left w:val="none" w:sz="0" w:space="0" w:color="auto"/>
        <w:bottom w:val="none" w:sz="0" w:space="0" w:color="auto"/>
        <w:right w:val="none" w:sz="0" w:space="0" w:color="auto"/>
      </w:divBdr>
    </w:div>
    <w:div w:id="911427983">
      <w:bodyDiv w:val="1"/>
      <w:marLeft w:val="0"/>
      <w:marRight w:val="0"/>
      <w:marTop w:val="0"/>
      <w:marBottom w:val="0"/>
      <w:divBdr>
        <w:top w:val="none" w:sz="0" w:space="0" w:color="auto"/>
        <w:left w:val="none" w:sz="0" w:space="0" w:color="auto"/>
        <w:bottom w:val="none" w:sz="0" w:space="0" w:color="auto"/>
        <w:right w:val="none" w:sz="0" w:space="0" w:color="auto"/>
      </w:divBdr>
      <w:divsChild>
        <w:div w:id="436799700">
          <w:marLeft w:val="0"/>
          <w:marRight w:val="0"/>
          <w:marTop w:val="240"/>
          <w:marBottom w:val="0"/>
          <w:divBdr>
            <w:top w:val="single" w:sz="6" w:space="0" w:color="E0E0E0"/>
            <w:left w:val="single" w:sz="6" w:space="0" w:color="E0E0E0"/>
            <w:bottom w:val="none" w:sz="0" w:space="0" w:color="auto"/>
            <w:right w:val="single" w:sz="6" w:space="0" w:color="E0E0E0"/>
          </w:divBdr>
        </w:div>
      </w:divsChild>
    </w:div>
    <w:div w:id="947011348">
      <w:bodyDiv w:val="1"/>
      <w:marLeft w:val="0"/>
      <w:marRight w:val="0"/>
      <w:marTop w:val="0"/>
      <w:marBottom w:val="0"/>
      <w:divBdr>
        <w:top w:val="none" w:sz="0" w:space="0" w:color="auto"/>
        <w:left w:val="none" w:sz="0" w:space="0" w:color="auto"/>
        <w:bottom w:val="none" w:sz="0" w:space="0" w:color="auto"/>
        <w:right w:val="none" w:sz="0" w:space="0" w:color="auto"/>
      </w:divBdr>
    </w:div>
    <w:div w:id="980184858">
      <w:bodyDiv w:val="1"/>
      <w:marLeft w:val="0"/>
      <w:marRight w:val="0"/>
      <w:marTop w:val="0"/>
      <w:marBottom w:val="0"/>
      <w:divBdr>
        <w:top w:val="none" w:sz="0" w:space="0" w:color="auto"/>
        <w:left w:val="none" w:sz="0" w:space="0" w:color="auto"/>
        <w:bottom w:val="none" w:sz="0" w:space="0" w:color="auto"/>
        <w:right w:val="none" w:sz="0" w:space="0" w:color="auto"/>
      </w:divBdr>
    </w:div>
    <w:div w:id="1000891922">
      <w:bodyDiv w:val="1"/>
      <w:marLeft w:val="0"/>
      <w:marRight w:val="0"/>
      <w:marTop w:val="0"/>
      <w:marBottom w:val="0"/>
      <w:divBdr>
        <w:top w:val="none" w:sz="0" w:space="0" w:color="auto"/>
        <w:left w:val="none" w:sz="0" w:space="0" w:color="auto"/>
        <w:bottom w:val="none" w:sz="0" w:space="0" w:color="auto"/>
        <w:right w:val="none" w:sz="0" w:space="0" w:color="auto"/>
      </w:divBdr>
    </w:div>
    <w:div w:id="1099371932">
      <w:bodyDiv w:val="1"/>
      <w:marLeft w:val="0"/>
      <w:marRight w:val="0"/>
      <w:marTop w:val="0"/>
      <w:marBottom w:val="0"/>
      <w:divBdr>
        <w:top w:val="none" w:sz="0" w:space="0" w:color="auto"/>
        <w:left w:val="none" w:sz="0" w:space="0" w:color="auto"/>
        <w:bottom w:val="none" w:sz="0" w:space="0" w:color="auto"/>
        <w:right w:val="none" w:sz="0" w:space="0" w:color="auto"/>
      </w:divBdr>
    </w:div>
    <w:div w:id="1182478047">
      <w:bodyDiv w:val="1"/>
      <w:marLeft w:val="0"/>
      <w:marRight w:val="0"/>
      <w:marTop w:val="0"/>
      <w:marBottom w:val="0"/>
      <w:divBdr>
        <w:top w:val="none" w:sz="0" w:space="0" w:color="auto"/>
        <w:left w:val="none" w:sz="0" w:space="0" w:color="auto"/>
        <w:bottom w:val="none" w:sz="0" w:space="0" w:color="auto"/>
        <w:right w:val="none" w:sz="0" w:space="0" w:color="auto"/>
      </w:divBdr>
    </w:div>
    <w:div w:id="1207521768">
      <w:bodyDiv w:val="1"/>
      <w:marLeft w:val="0"/>
      <w:marRight w:val="0"/>
      <w:marTop w:val="0"/>
      <w:marBottom w:val="0"/>
      <w:divBdr>
        <w:top w:val="none" w:sz="0" w:space="0" w:color="auto"/>
        <w:left w:val="none" w:sz="0" w:space="0" w:color="auto"/>
        <w:bottom w:val="none" w:sz="0" w:space="0" w:color="auto"/>
        <w:right w:val="none" w:sz="0" w:space="0" w:color="auto"/>
      </w:divBdr>
    </w:div>
    <w:div w:id="1283613061">
      <w:bodyDiv w:val="1"/>
      <w:marLeft w:val="0"/>
      <w:marRight w:val="0"/>
      <w:marTop w:val="0"/>
      <w:marBottom w:val="0"/>
      <w:divBdr>
        <w:top w:val="none" w:sz="0" w:space="0" w:color="auto"/>
        <w:left w:val="none" w:sz="0" w:space="0" w:color="auto"/>
        <w:bottom w:val="none" w:sz="0" w:space="0" w:color="auto"/>
        <w:right w:val="none" w:sz="0" w:space="0" w:color="auto"/>
      </w:divBdr>
    </w:div>
    <w:div w:id="1290739680">
      <w:bodyDiv w:val="1"/>
      <w:marLeft w:val="0"/>
      <w:marRight w:val="0"/>
      <w:marTop w:val="0"/>
      <w:marBottom w:val="0"/>
      <w:divBdr>
        <w:top w:val="none" w:sz="0" w:space="0" w:color="auto"/>
        <w:left w:val="none" w:sz="0" w:space="0" w:color="auto"/>
        <w:bottom w:val="none" w:sz="0" w:space="0" w:color="auto"/>
        <w:right w:val="none" w:sz="0" w:space="0" w:color="auto"/>
      </w:divBdr>
    </w:div>
    <w:div w:id="1295989337">
      <w:bodyDiv w:val="1"/>
      <w:marLeft w:val="0"/>
      <w:marRight w:val="0"/>
      <w:marTop w:val="0"/>
      <w:marBottom w:val="0"/>
      <w:divBdr>
        <w:top w:val="none" w:sz="0" w:space="0" w:color="auto"/>
        <w:left w:val="none" w:sz="0" w:space="0" w:color="auto"/>
        <w:bottom w:val="none" w:sz="0" w:space="0" w:color="auto"/>
        <w:right w:val="none" w:sz="0" w:space="0" w:color="auto"/>
      </w:divBdr>
    </w:div>
    <w:div w:id="1296792501">
      <w:bodyDiv w:val="1"/>
      <w:marLeft w:val="0"/>
      <w:marRight w:val="0"/>
      <w:marTop w:val="0"/>
      <w:marBottom w:val="0"/>
      <w:divBdr>
        <w:top w:val="none" w:sz="0" w:space="0" w:color="auto"/>
        <w:left w:val="none" w:sz="0" w:space="0" w:color="auto"/>
        <w:bottom w:val="none" w:sz="0" w:space="0" w:color="auto"/>
        <w:right w:val="none" w:sz="0" w:space="0" w:color="auto"/>
      </w:divBdr>
    </w:div>
    <w:div w:id="1391733298">
      <w:bodyDiv w:val="1"/>
      <w:marLeft w:val="0"/>
      <w:marRight w:val="0"/>
      <w:marTop w:val="0"/>
      <w:marBottom w:val="0"/>
      <w:divBdr>
        <w:top w:val="none" w:sz="0" w:space="0" w:color="auto"/>
        <w:left w:val="none" w:sz="0" w:space="0" w:color="auto"/>
        <w:bottom w:val="none" w:sz="0" w:space="0" w:color="auto"/>
        <w:right w:val="none" w:sz="0" w:space="0" w:color="auto"/>
      </w:divBdr>
      <w:divsChild>
        <w:div w:id="1097139666">
          <w:marLeft w:val="0"/>
          <w:marRight w:val="0"/>
          <w:marTop w:val="240"/>
          <w:marBottom w:val="0"/>
          <w:divBdr>
            <w:top w:val="single" w:sz="6" w:space="0" w:color="E0E0E0"/>
            <w:left w:val="single" w:sz="6" w:space="0" w:color="E0E0E0"/>
            <w:bottom w:val="none" w:sz="0" w:space="0" w:color="auto"/>
            <w:right w:val="single" w:sz="6" w:space="0" w:color="E0E0E0"/>
          </w:divBdr>
        </w:div>
      </w:divsChild>
    </w:div>
    <w:div w:id="1443308647">
      <w:bodyDiv w:val="1"/>
      <w:marLeft w:val="0"/>
      <w:marRight w:val="0"/>
      <w:marTop w:val="0"/>
      <w:marBottom w:val="0"/>
      <w:divBdr>
        <w:top w:val="none" w:sz="0" w:space="0" w:color="auto"/>
        <w:left w:val="none" w:sz="0" w:space="0" w:color="auto"/>
        <w:bottom w:val="none" w:sz="0" w:space="0" w:color="auto"/>
        <w:right w:val="none" w:sz="0" w:space="0" w:color="auto"/>
      </w:divBdr>
    </w:div>
    <w:div w:id="1464470518">
      <w:bodyDiv w:val="1"/>
      <w:marLeft w:val="0"/>
      <w:marRight w:val="0"/>
      <w:marTop w:val="0"/>
      <w:marBottom w:val="0"/>
      <w:divBdr>
        <w:top w:val="none" w:sz="0" w:space="0" w:color="auto"/>
        <w:left w:val="none" w:sz="0" w:space="0" w:color="auto"/>
        <w:bottom w:val="none" w:sz="0" w:space="0" w:color="auto"/>
        <w:right w:val="none" w:sz="0" w:space="0" w:color="auto"/>
      </w:divBdr>
    </w:div>
    <w:div w:id="1478646382">
      <w:bodyDiv w:val="1"/>
      <w:marLeft w:val="0"/>
      <w:marRight w:val="0"/>
      <w:marTop w:val="0"/>
      <w:marBottom w:val="0"/>
      <w:divBdr>
        <w:top w:val="none" w:sz="0" w:space="0" w:color="auto"/>
        <w:left w:val="none" w:sz="0" w:space="0" w:color="auto"/>
        <w:bottom w:val="none" w:sz="0" w:space="0" w:color="auto"/>
        <w:right w:val="none" w:sz="0" w:space="0" w:color="auto"/>
      </w:divBdr>
    </w:div>
    <w:div w:id="1526360986">
      <w:bodyDiv w:val="1"/>
      <w:marLeft w:val="0"/>
      <w:marRight w:val="0"/>
      <w:marTop w:val="0"/>
      <w:marBottom w:val="0"/>
      <w:divBdr>
        <w:top w:val="none" w:sz="0" w:space="0" w:color="auto"/>
        <w:left w:val="none" w:sz="0" w:space="0" w:color="auto"/>
        <w:bottom w:val="none" w:sz="0" w:space="0" w:color="auto"/>
        <w:right w:val="none" w:sz="0" w:space="0" w:color="auto"/>
      </w:divBdr>
    </w:div>
    <w:div w:id="1536044148">
      <w:bodyDiv w:val="1"/>
      <w:marLeft w:val="0"/>
      <w:marRight w:val="0"/>
      <w:marTop w:val="0"/>
      <w:marBottom w:val="0"/>
      <w:divBdr>
        <w:top w:val="none" w:sz="0" w:space="0" w:color="auto"/>
        <w:left w:val="none" w:sz="0" w:space="0" w:color="auto"/>
        <w:bottom w:val="none" w:sz="0" w:space="0" w:color="auto"/>
        <w:right w:val="none" w:sz="0" w:space="0" w:color="auto"/>
      </w:divBdr>
    </w:div>
    <w:div w:id="1556627922">
      <w:bodyDiv w:val="1"/>
      <w:marLeft w:val="0"/>
      <w:marRight w:val="0"/>
      <w:marTop w:val="0"/>
      <w:marBottom w:val="0"/>
      <w:divBdr>
        <w:top w:val="none" w:sz="0" w:space="0" w:color="auto"/>
        <w:left w:val="none" w:sz="0" w:space="0" w:color="auto"/>
        <w:bottom w:val="none" w:sz="0" w:space="0" w:color="auto"/>
        <w:right w:val="none" w:sz="0" w:space="0" w:color="auto"/>
      </w:divBdr>
    </w:div>
    <w:div w:id="1595701940">
      <w:bodyDiv w:val="1"/>
      <w:marLeft w:val="0"/>
      <w:marRight w:val="0"/>
      <w:marTop w:val="0"/>
      <w:marBottom w:val="0"/>
      <w:divBdr>
        <w:top w:val="none" w:sz="0" w:space="0" w:color="auto"/>
        <w:left w:val="none" w:sz="0" w:space="0" w:color="auto"/>
        <w:bottom w:val="none" w:sz="0" w:space="0" w:color="auto"/>
        <w:right w:val="none" w:sz="0" w:space="0" w:color="auto"/>
      </w:divBdr>
    </w:div>
    <w:div w:id="1600487128">
      <w:bodyDiv w:val="1"/>
      <w:marLeft w:val="0"/>
      <w:marRight w:val="0"/>
      <w:marTop w:val="0"/>
      <w:marBottom w:val="0"/>
      <w:divBdr>
        <w:top w:val="none" w:sz="0" w:space="0" w:color="auto"/>
        <w:left w:val="none" w:sz="0" w:space="0" w:color="auto"/>
        <w:bottom w:val="none" w:sz="0" w:space="0" w:color="auto"/>
        <w:right w:val="none" w:sz="0" w:space="0" w:color="auto"/>
      </w:divBdr>
    </w:div>
    <w:div w:id="1621454744">
      <w:bodyDiv w:val="1"/>
      <w:marLeft w:val="0"/>
      <w:marRight w:val="0"/>
      <w:marTop w:val="0"/>
      <w:marBottom w:val="0"/>
      <w:divBdr>
        <w:top w:val="none" w:sz="0" w:space="0" w:color="auto"/>
        <w:left w:val="none" w:sz="0" w:space="0" w:color="auto"/>
        <w:bottom w:val="none" w:sz="0" w:space="0" w:color="auto"/>
        <w:right w:val="none" w:sz="0" w:space="0" w:color="auto"/>
      </w:divBdr>
    </w:div>
    <w:div w:id="1624115258">
      <w:bodyDiv w:val="1"/>
      <w:marLeft w:val="0"/>
      <w:marRight w:val="0"/>
      <w:marTop w:val="0"/>
      <w:marBottom w:val="0"/>
      <w:divBdr>
        <w:top w:val="none" w:sz="0" w:space="0" w:color="auto"/>
        <w:left w:val="none" w:sz="0" w:space="0" w:color="auto"/>
        <w:bottom w:val="none" w:sz="0" w:space="0" w:color="auto"/>
        <w:right w:val="none" w:sz="0" w:space="0" w:color="auto"/>
      </w:divBdr>
    </w:div>
    <w:div w:id="1727680126">
      <w:bodyDiv w:val="1"/>
      <w:marLeft w:val="0"/>
      <w:marRight w:val="0"/>
      <w:marTop w:val="0"/>
      <w:marBottom w:val="0"/>
      <w:divBdr>
        <w:top w:val="none" w:sz="0" w:space="0" w:color="auto"/>
        <w:left w:val="none" w:sz="0" w:space="0" w:color="auto"/>
        <w:bottom w:val="none" w:sz="0" w:space="0" w:color="auto"/>
        <w:right w:val="none" w:sz="0" w:space="0" w:color="auto"/>
      </w:divBdr>
    </w:div>
    <w:div w:id="1738473832">
      <w:bodyDiv w:val="1"/>
      <w:marLeft w:val="0"/>
      <w:marRight w:val="0"/>
      <w:marTop w:val="0"/>
      <w:marBottom w:val="0"/>
      <w:divBdr>
        <w:top w:val="none" w:sz="0" w:space="0" w:color="auto"/>
        <w:left w:val="none" w:sz="0" w:space="0" w:color="auto"/>
        <w:bottom w:val="none" w:sz="0" w:space="0" w:color="auto"/>
        <w:right w:val="none" w:sz="0" w:space="0" w:color="auto"/>
      </w:divBdr>
    </w:div>
    <w:div w:id="1859584427">
      <w:bodyDiv w:val="1"/>
      <w:marLeft w:val="0"/>
      <w:marRight w:val="0"/>
      <w:marTop w:val="0"/>
      <w:marBottom w:val="0"/>
      <w:divBdr>
        <w:top w:val="none" w:sz="0" w:space="0" w:color="auto"/>
        <w:left w:val="none" w:sz="0" w:space="0" w:color="auto"/>
        <w:bottom w:val="none" w:sz="0" w:space="0" w:color="auto"/>
        <w:right w:val="none" w:sz="0" w:space="0" w:color="auto"/>
      </w:divBdr>
    </w:div>
    <w:div w:id="1885865074">
      <w:bodyDiv w:val="1"/>
      <w:marLeft w:val="0"/>
      <w:marRight w:val="0"/>
      <w:marTop w:val="0"/>
      <w:marBottom w:val="0"/>
      <w:divBdr>
        <w:top w:val="none" w:sz="0" w:space="0" w:color="auto"/>
        <w:left w:val="none" w:sz="0" w:space="0" w:color="auto"/>
        <w:bottom w:val="none" w:sz="0" w:space="0" w:color="auto"/>
        <w:right w:val="none" w:sz="0" w:space="0" w:color="auto"/>
      </w:divBdr>
    </w:div>
    <w:div w:id="1922911900">
      <w:bodyDiv w:val="1"/>
      <w:marLeft w:val="0"/>
      <w:marRight w:val="0"/>
      <w:marTop w:val="0"/>
      <w:marBottom w:val="0"/>
      <w:divBdr>
        <w:top w:val="none" w:sz="0" w:space="0" w:color="auto"/>
        <w:left w:val="none" w:sz="0" w:space="0" w:color="auto"/>
        <w:bottom w:val="none" w:sz="0" w:space="0" w:color="auto"/>
        <w:right w:val="none" w:sz="0" w:space="0" w:color="auto"/>
      </w:divBdr>
    </w:div>
    <w:div w:id="1977565288">
      <w:bodyDiv w:val="1"/>
      <w:marLeft w:val="0"/>
      <w:marRight w:val="0"/>
      <w:marTop w:val="0"/>
      <w:marBottom w:val="0"/>
      <w:divBdr>
        <w:top w:val="none" w:sz="0" w:space="0" w:color="auto"/>
        <w:left w:val="none" w:sz="0" w:space="0" w:color="auto"/>
        <w:bottom w:val="none" w:sz="0" w:space="0" w:color="auto"/>
        <w:right w:val="none" w:sz="0" w:space="0" w:color="auto"/>
      </w:divBdr>
    </w:div>
    <w:div w:id="1996373498">
      <w:bodyDiv w:val="1"/>
      <w:marLeft w:val="0"/>
      <w:marRight w:val="0"/>
      <w:marTop w:val="0"/>
      <w:marBottom w:val="0"/>
      <w:divBdr>
        <w:top w:val="none" w:sz="0" w:space="0" w:color="auto"/>
        <w:left w:val="none" w:sz="0" w:space="0" w:color="auto"/>
        <w:bottom w:val="none" w:sz="0" w:space="0" w:color="auto"/>
        <w:right w:val="none" w:sz="0" w:space="0" w:color="auto"/>
      </w:divBdr>
    </w:div>
    <w:div w:id="2051412846">
      <w:bodyDiv w:val="1"/>
      <w:marLeft w:val="0"/>
      <w:marRight w:val="0"/>
      <w:marTop w:val="0"/>
      <w:marBottom w:val="0"/>
      <w:divBdr>
        <w:top w:val="none" w:sz="0" w:space="0" w:color="auto"/>
        <w:left w:val="none" w:sz="0" w:space="0" w:color="auto"/>
        <w:bottom w:val="none" w:sz="0" w:space="0" w:color="auto"/>
        <w:right w:val="none" w:sz="0" w:space="0" w:color="auto"/>
      </w:divBdr>
    </w:div>
    <w:div w:id="2055764963">
      <w:bodyDiv w:val="1"/>
      <w:marLeft w:val="0"/>
      <w:marRight w:val="0"/>
      <w:marTop w:val="0"/>
      <w:marBottom w:val="0"/>
      <w:divBdr>
        <w:top w:val="none" w:sz="0" w:space="0" w:color="auto"/>
        <w:left w:val="none" w:sz="0" w:space="0" w:color="auto"/>
        <w:bottom w:val="none" w:sz="0" w:space="0" w:color="auto"/>
        <w:right w:val="none" w:sz="0" w:space="0" w:color="auto"/>
      </w:divBdr>
    </w:div>
    <w:div w:id="2084328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visualstudio.com/downloads/" TargetMode="External"/><Relationship Id="rId26" Type="http://schemas.openxmlformats.org/officeDocument/2006/relationships/image" Target="media/image9.jpg"/><Relationship Id="rId39" Type="http://schemas.openxmlformats.org/officeDocument/2006/relationships/image" Target="media/image22.jpg"/><Relationship Id="rId21" Type="http://schemas.openxmlformats.org/officeDocument/2006/relationships/image" Target="media/image4.jpg"/><Relationship Id="rId34" Type="http://schemas.openxmlformats.org/officeDocument/2006/relationships/image" Target="media/image17.jpg"/><Relationship Id="rId42" Type="http://schemas.openxmlformats.org/officeDocument/2006/relationships/image" Target="media/image25.jp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docs.microsoft.com/en-us/azure/sql-data-warehouse/sql-data-warehouse-develop-concurrency" TargetMode="External"/><Relationship Id="rId63" Type="http://schemas.openxmlformats.org/officeDocument/2006/relationships/image" Target="media/image44.jpe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2.jpg"/><Relationship Id="rId11" Type="http://schemas.openxmlformats.org/officeDocument/2006/relationships/header" Target="header1.xml"/><Relationship Id="rId24" Type="http://schemas.openxmlformats.org/officeDocument/2006/relationships/image" Target="media/image7.jpg"/><Relationship Id="rId32" Type="http://schemas.openxmlformats.org/officeDocument/2006/relationships/image" Target="media/image15.jpg"/><Relationship Id="rId37" Type="http://schemas.openxmlformats.org/officeDocument/2006/relationships/image" Target="media/image20.jpg"/><Relationship Id="rId40" Type="http://schemas.openxmlformats.org/officeDocument/2006/relationships/image" Target="media/image23.jpg"/><Relationship Id="rId45" Type="http://schemas.openxmlformats.org/officeDocument/2006/relationships/image" Target="media/image28.jpg"/><Relationship Id="rId53" Type="http://schemas.openxmlformats.org/officeDocument/2006/relationships/image" Target="media/image36.png"/><Relationship Id="rId58" Type="http://schemas.openxmlformats.org/officeDocument/2006/relationships/oleObject" Target="embeddings/oleObject1.bin"/><Relationship Id="rId66" Type="http://schemas.openxmlformats.org/officeDocument/2006/relationships/hyperlink" Target="https://ms.portal.azure.com/" TargetMode="External"/><Relationship Id="rId74" Type="http://schemas.openxmlformats.org/officeDocument/2006/relationships/image" Target="media/image54.png"/><Relationship Id="rId79" Type="http://schemas.openxmlformats.org/officeDocument/2006/relationships/header" Target="header4.xml"/><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ms.portal.azure.com/" TargetMode="External"/><Relationship Id="rId31" Type="http://schemas.openxmlformats.org/officeDocument/2006/relationships/image" Target="media/image14.jpg"/><Relationship Id="rId44" Type="http://schemas.openxmlformats.org/officeDocument/2006/relationships/image" Target="media/image27.jp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jpg"/><Relationship Id="rId43" Type="http://schemas.openxmlformats.org/officeDocument/2006/relationships/image" Target="media/image26.jp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jpe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azure.microsoft.com/en-gb/documentation/videos/get-azure-free-trial-for-testing-hadoop-in-hdinsight/" TargetMode="External"/><Relationship Id="rId25" Type="http://schemas.openxmlformats.org/officeDocument/2006/relationships/image" Target="media/image8.jpg"/><Relationship Id="rId33" Type="http://schemas.openxmlformats.org/officeDocument/2006/relationships/image" Target="media/image16.jp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3.jpg"/><Relationship Id="rId41" Type="http://schemas.openxmlformats.org/officeDocument/2006/relationships/image" Target="media/image24.jp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jpg"/><Relationship Id="rId49" Type="http://schemas.openxmlformats.org/officeDocument/2006/relationships/image" Target="media/image32.png"/><Relationship Id="rId57" Type="http://schemas.openxmlformats.org/officeDocument/2006/relationships/image" Target="media/image3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ll.ramos\Documents\Custom%20Office%20Templates\PPE%20HOL%20Manual%20Script%20Template.dotx" TargetMode="External"/></Relationships>
</file>

<file path=word/theme/theme1.xml><?xml version="1.0" encoding="utf-8"?>
<a:theme xmlns:a="http://schemas.openxmlformats.org/drawingml/2006/main" name="Office Theme">
  <a:themeElements>
    <a:clrScheme name="Custom 4">
      <a:dk1>
        <a:srgbClr val="505050"/>
      </a:dk1>
      <a:lt1>
        <a:srgbClr val="FFFFFF"/>
      </a:lt1>
      <a:dk2>
        <a:srgbClr val="002050"/>
      </a:dk2>
      <a:lt2>
        <a:srgbClr val="BB141A"/>
      </a:lt2>
      <a:accent1>
        <a:srgbClr val="0072BC"/>
      </a:accent1>
      <a:accent2>
        <a:srgbClr val="BB141A"/>
      </a:accent2>
      <a:accent3>
        <a:srgbClr val="00887E"/>
      </a:accent3>
      <a:accent4>
        <a:srgbClr val="0054A6"/>
      </a:accent4>
      <a:accent5>
        <a:srgbClr val="F26522"/>
      </a:accent5>
      <a:accent6>
        <a:srgbClr val="662D91"/>
      </a:accent6>
      <a:hlink>
        <a:srgbClr val="277DFF"/>
      </a:hlink>
      <a:folHlink>
        <a:srgbClr val="277DFF"/>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documentManagement><Abstract xmlns="40c18c4d-5a15-4250-9eb8-078a3b126e78">Learn how to use clustered ColumnStore indexes to improve performance and reduce storage for data warehousing.</Abstract><Lab xmlns="40c18c4d-5a15-4250-9eb8-078a3b126e78">Lab 3</Lab><Status xmlns="$ListId:Working Documents;">Pre-Final</Status><Lab_x0020_Completion_x0020_Time xmlns="40c18c4d-5a15-4250-9eb8-078a3b126e78">120</Lab_x0020_Completion_x0020_Time></documentManagement></p:properties>

</file>

<file path=customXml/item2.xml><?xml version="1.0" encoding="utf-8"?><ct:contentTypeSchema ct:_="" ma:_="" ma:contentTypeName="Document" ma:contentTypeID="0x0101007CE10A3FC02F32468BDC652E4AE135F7" ma:contentTypeVersion="" ma:contentTypeDescription="Create a new document." ma:contentTypeScope="" ma:versionID="023a69761f898e11ca8db757131667ba" xmlns:ct="http://schemas.microsoft.com/office/2006/metadata/contentType" xmlns:ma="http://schemas.microsoft.com/office/2006/metadata/properties/metaAttributes">
<xsd:schema targetNamespace="http://schemas.microsoft.com/office/2006/metadata/properties" ma:root="true" ma:fieldsID="d49399154e9587f236b81f742ad161bb" ns2:_="" ns3:_="" xmlns:xsd="http://www.w3.org/2001/XMLSchema" xmlns:xs="http://www.w3.org/2001/XMLSchema" xmlns:p="http://schemas.microsoft.com/office/2006/metadata/properties" xmlns:ns2="$ListId:Working Documents;" xmlns:ns3="40c18c4d-5a15-4250-9eb8-078a3b126e78">
<xsd:import namespace="$ListId:Working Documents;"/>
<xsd:import namespace="40c18c4d-5a15-4250-9eb8-078a3b126e78"/>
<xsd:element name="properties">
<xsd:complexType>
<xsd:sequence>
<xsd:element name="documentManagement">
<xsd:complexType>
<xsd:all>
<xsd:element ref="ns2:Status" minOccurs="0"/>
<xsd:element ref="ns3:Lab_x0020_Completion_x0020_Time" minOccurs="0"/>
<xsd:element ref="ns3:Lab" minOccurs="0"/>
<xsd:element ref="ns3:Abstract" minOccurs="0"/>
</xsd:all>
</xsd:complexType>
</xsd:element>
</xsd:sequence>
</xsd:complexType>
</xsd:element>
</xsd:schema>
<xsd:schema targetNamespace="$ListId:Working Documents;" elementFormDefault="qualified" xmlns:xsd="http://www.w3.org/2001/XMLSchema" xmlns:xs="http://www.w3.org/2001/XMLSchema" xmlns:dms="http://schemas.microsoft.com/office/2006/documentManagement/types" xmlns:pc="http://schemas.microsoft.com/office/infopath/2007/PartnerControls">
<xsd:import namespace="http://schemas.microsoft.com/office/2006/documentManagement/types"/>
<xsd:import namespace="http://schemas.microsoft.com/office/infopath/2007/PartnerControls"/>
<xsd:element name="Status" ma:index="8" nillable="true" ma:displayName="Status" ma:default="Outline" ma:format="Dropdown" ma:internalName="Status">
<xsd:simpleType>
<xsd:restriction base="dms:Choice">
<xsd:enumeration value="Outline"/>
<xsd:enumeration value="Draft"/>
<xsd:enumeration value="Pre-Final"/>
<xsd:enumeration value="Final"/>
</xsd:restriction>
</xsd:simpleType>
</xsd:element>
</xsd:schema>
<xsd:schema targetNamespace="40c18c4d-5a15-4250-9eb8-078a3b126e78" elementFormDefault="qualified" xmlns:xsd="http://www.w3.org/2001/XMLSchema" xmlns:xs="http://www.w3.org/2001/XMLSchema" xmlns:dms="http://schemas.microsoft.com/office/2006/documentManagement/types" xmlns:pc="http://schemas.microsoft.com/office/infopath/2007/PartnerControls">
<xsd:import namespace="http://schemas.microsoft.com/office/2006/documentManagement/types"/>
<xsd:import namespace="http://schemas.microsoft.com/office/infopath/2007/PartnerControls"/>
<xsd:element name="Lab_x0020_Completion_x0020_Time" ma:index="9" nillable="true" ma:displayName="Lab Completion Time" ma:decimals="0" ma:internalName="Lab_x0020_Completion_x0020_Time">
<xsd:simpleType>
<xsd:restriction base="dms:Number"/>
</xsd:simpleType>
</xsd:element>
<xsd:element name="Lab" ma:index="10" nillable="true" ma:displayName="Lab" ma:format="Dropdown" ma:internalName="Lab">
<xsd:simpleType>
<xsd:restriction base="dms:Choice">
<xsd:enumeration value="Lab 1"/>
<xsd:enumeration value="Lab 2"/>
<xsd:enumeration value="Lab 3"/>
<xsd:enumeration value="Lab 4"/>
<xsd:enumeration value="Lab 5"/>
<xsd:enumeration value="Lab 6"/>
</xsd:restriction>
</xsd:simpleType>
</xsd:element>
<xsd:element name="Abstract" ma:index="11" nillable="true" ma:displayName="Abstract" ma:internalName="Abstract">
<xsd:simpleType>
<xsd:restriction base="dms:Note">
<xsd:maxLength value="255"/>
</xsd:restriction>
</xsd:simpleType>
</xsd:element>
</xsd:schema>
<xsd:schema targetNamespace="http://schemas.openxmlformats.org/package/2006/metadata/core-properties" elementFormDefault="qualified" attributeFormDefault="unqualified" blockDefault="#all" xmlns="http://schemas.openxmlformats.org/package/2006/metadata/core-properties" xmlns:xsd="http://www.w3.org/2001/XMLSchema" xmlns:xsi="http://www.w3.org/2001/XMLSchema-instance" xmlns:dc="http://purl.org/dc/elements/1.1/" xmlns:dcterms="http://purl.org/dc/terms/" xmlns:odoc="http://schemas.microsoft.com/internal/obd">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targetNamespace="http://schemas.microsoft.com/office/infopath/2007/PartnerControls" elementFormDefault="qualified" attributeFormDefault="unqualified" xmlns:pc="http://schemas.microsoft.com/office/infopath/2007/PartnerControls" xmlns:xs="http://www.w3.org/2001/XMLSchema">
<xs:element name="Person">
<xs:complexType>
<xs:sequence>
<xs:element ref="pc:DisplayName" minOccurs="0"></xs:element>
<xs:element ref="pc:AccountId" minOccurs="0"></xs:element>
<xs:element ref="pc:AccountType" minOccurs="0"></xs:element>
</xs:sequence>
</xs:complexType>
</xs:element>
<xs:element name="DisplayName" type="xs:string"></xs:element>
<xs:element name="AccountId" type="xs:string"></xs:element>
<xs:element name="AccountType" type="xs:string"></xs:element>
<xs:element name="BDCAssociatedEntity">
<xs:complexType>
<xs:sequence>
<xs:element ref="pc:BDCEntity" minOccurs="0" maxOccurs="unbounded"></xs:element>
</xs:sequence>
<xs:attribute ref="pc:EntityNamespace"></xs:attribute>
<xs:attribute ref="pc:EntityName"></xs:attribute>
<xs:attribute ref="pc:SystemInstanceName"></xs:attribute>
<xs:attribute ref="pc:AssociationName"></xs:attribute>
</xs:complexType>
</xs:element>
<xs:attribute name="EntityNamespace" type="xs:string"></xs:attribute>
<xs:attribute name="EntityName" type="xs:string"></xs:attribute>
<xs:attribute name="SystemInstanceName" type="xs:string"></xs:attribute>
<xs:attribute name="AssociationName" type="xs:string"></xs:attribute>
<xs:element name="BDCEntity">
<xs:complexType>
<xs:sequence>
<xs:element ref="pc:EntityDisplayName" minOccurs="0"></xs:element>
<xs:element ref="pc:EntityInstanceReference" minOccurs="0"></xs:element>
<xs:element ref="pc:EntityId1" minOccurs="0"></xs:element>
<xs:element ref="pc:EntityId2" minOccurs="0"></xs:element>
<xs:element ref="pc:EntityId3" minOccurs="0"></xs:element>
<xs:element ref="pc:EntityId4" minOccurs="0"></xs:element>
<xs:element ref="pc:EntityId5" minOccurs="0"></xs:element>
</xs:sequence>
</xs:complexType>
</xs:element>
<xs:element name="EntityDisplayName" type="xs:string"></xs:element>
<xs:element name="EntityInstanceReference" type="xs:string"></xs:element>
<xs:element name="EntityId1" type="xs:string"></xs:element>
<xs:element name="EntityId2" type="xs:string"></xs:element>
<xs:element name="EntityId3" type="xs:string"></xs:element>
<xs:element name="EntityId4" type="xs:string"></xs:element>
<xs:element name="EntityId5" type="xs:string"></xs:element>
<xs:element name="Terms">
<xs:complexType>
<xs:sequence>
<xs:element ref="pc:TermInfo" minOccurs="0" maxOccurs="unbounded"></xs:element>
</xs:sequence>
</xs:complexType>
</xs:element>
<xs:element name="TermInfo">
<xs:complexType>
<xs:sequence>
<xs:element ref="pc:TermName" minOccurs="0"></xs:element>
<xs:element ref="pc:TermId" minOccurs="0"></xs:element>
</xs:sequence>
</xs:complexType>
</xs:element>
<xs:element name="TermName" type="xs:string"></xs:element>
<xs:element name="TermId" type="xs:string"></xs:element>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DE2BE-B498-4824-B469-29FC13DD06D2}">
  <ds:schemaRefs>
    <ds:schemaRef ds:uri="http://purl.org/dc/elements/1.1/"/>
    <ds:schemaRef ds:uri="http://schemas.microsoft.com/office/2006/metadata/properties"/>
    <ds:schemaRef ds:uri="http://purl.org/dc/terms/"/>
    <ds:schemaRef ds:uri="http://schemas.microsoft.com/office/2006/documentManagement/types"/>
    <ds:schemaRef ds:uri="http://schemas.microsoft.com/office/infopath/2007/PartnerControls"/>
    <ds:schemaRef ds:uri="http://purl.org/dc/dcmitype/"/>
    <ds:schemaRef ds:uri="http://schemas.openxmlformats.org/package/2006/metadata/core-properties"/>
    <ds:schemaRef ds:uri="40c18c4d-5a15-4250-9eb8-078a3b126e78"/>
    <ds:schemaRef ds:uri="$ListId:Working Documents;"/>
    <ds:schemaRef ds:uri="http://www.w3.org/XML/1998/namespace"/>
  </ds:schemaRefs>
</ds:datastoreItem>
</file>

<file path=customXml/itemProps2.xml><?xml version="1.0" encoding="utf-8"?>
<ds:datastoreItem xmlns:ds="http://schemas.openxmlformats.org/officeDocument/2006/customXml" ds:itemID="{9C67FF2B-6FDE-46E5-8E76-944D47E7A9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ListId:Working Documents;"/>
    <ds:schemaRef ds:uri="40c18c4d-5a15-4250-9eb8-078a3b126e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93FA3F-E20D-47DD-ABC2-645998EF09C2}">
  <ds:schemaRefs>
    <ds:schemaRef ds:uri="http://schemas.microsoft.com/sharepoint/v3/contenttype/forms"/>
  </ds:schemaRefs>
</ds:datastoreItem>
</file>

<file path=customXml/itemProps4.xml><?xml version="1.0" encoding="utf-8"?>
<ds:datastoreItem xmlns:ds="http://schemas.openxmlformats.org/officeDocument/2006/customXml" ds:itemID="{3470A083-9371-4D74-8944-D0B54E46B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PPE HOL Manual Script Template</Template>
  <TotalTime>0</TotalTime>
  <Pages>13</Pages>
  <Words>4581</Words>
  <Characters>26116</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IoT Labs 3 - Working with Storm on Azure Cloud</vt:lpstr>
    </vt:vector>
  </TitlesOfParts>
  <Manager/>
  <Company/>
  <LinksUpToDate>false</LinksUpToDate>
  <CharactersWithSpaces>30636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Labs 3 - Working with Storm on Azure Cloud</dc:title>
  <dc:subject/>
  <dc:creator/>
  <cp:keywords/>
  <cp:lastModifiedBy/>
  <cp:revision>1</cp:revision>
  <dcterms:created xsi:type="dcterms:W3CDTF">2018-02-05T16:32:00Z</dcterms:created>
  <dcterms:modified xsi:type="dcterms:W3CDTF">2018-02-20T05:40:00Z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0x0101007CE10A3FC02F32468BDC652E4AE135F7</vt:lpwstr>
  </property>
  <property fmtid="{D5CDD505-2E9C-101B-9397-08002B2CF9AE}" pid="3" name="IsMyDocuments">
    <vt:bool>true</vt:bool>
  </property>
  <property fmtid="{D5CDD505-2E9C-101B-9397-08002B2CF9AE}" pid="4" name="MSIP_Label_f42aa342-8706-4288-bd11-ebb85995028c_Enabled">
    <vt:lpwstr>True</vt:lpwstr>
  </property>
  <property fmtid="{D5CDD505-2E9C-101B-9397-08002B2CF9AE}" pid="5" name="MSIP_Label_f42aa342-8706-4288-bd11-ebb85995028c_SiteId">
    <vt:lpwstr>72f988bf-86f1-41af-91ab-2d7cd011db47</vt:lpwstr>
  </property>
  <property fmtid="{D5CDD505-2E9C-101B-9397-08002B2CF9AE}" pid="6" name="MSIP_Label_f42aa342-8706-4288-bd11-ebb85995028c_Owner">
    <vt:lpwstr>elbutter@microsoft.com</vt:lpwstr>
  </property>
  <property fmtid="{D5CDD505-2E9C-101B-9397-08002B2CF9AE}" pid="7" name="MSIP_Label_f42aa342-8706-4288-bd11-ebb85995028c_SetDate">
    <vt:lpwstr>2018-02-02T23:51:02.1111877Z</vt:lpwstr>
  </property>
  <property fmtid="{D5CDD505-2E9C-101B-9397-08002B2CF9AE}" pid="8" name="MSIP_Label_f42aa342-8706-4288-bd11-ebb85995028c_Name">
    <vt:lpwstr>General</vt:lpwstr>
  </property>
  <property fmtid="{D5CDD505-2E9C-101B-9397-08002B2CF9AE}" pid="9" name="MSIP_Label_f42aa342-8706-4288-bd11-ebb85995028c_Application">
    <vt:lpwstr>Microsoft Azure Information Protection</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